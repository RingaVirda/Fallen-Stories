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3E8D" w14:textId="77777777" w:rsidR="009E2033" w:rsidRDefault="009E2033"/>
    <w:sectPr w:rsidR="009E203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D463" w14:textId="77777777" w:rsidR="006B688B" w:rsidRDefault="006B688B" w:rsidP="002555EF">
      <w:pPr>
        <w:spacing w:after="0" w:line="240" w:lineRule="auto"/>
      </w:pPr>
      <w:r>
        <w:separator/>
      </w:r>
    </w:p>
  </w:endnote>
  <w:endnote w:type="continuationSeparator" w:id="0">
    <w:p w14:paraId="6780DAED" w14:textId="77777777" w:rsidR="006B688B" w:rsidRDefault="006B688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0B9D" w14:textId="77777777" w:rsidR="006B688B" w:rsidRDefault="006B688B" w:rsidP="002555EF">
      <w:pPr>
        <w:spacing w:after="0" w:line="240" w:lineRule="auto"/>
      </w:pPr>
      <w:r>
        <w:separator/>
      </w:r>
    </w:p>
  </w:footnote>
  <w:footnote w:type="continuationSeparator" w:id="0">
    <w:p w14:paraId="1C36DEFF" w14:textId="77777777" w:rsidR="006B688B" w:rsidRDefault="006B688B" w:rsidP="00255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4B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B688B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7F464B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E2033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6FCB"/>
  <w15:chartTrackingRefBased/>
  <w15:docId w15:val="{B6E9FA59-1673-4B46-B0C1-6844711A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cp:keywords/>
  <dc:description/>
  <cp:lastModifiedBy>Ringa | Virda</cp:lastModifiedBy>
  <cp:revision>1</cp:revision>
  <cp:lastPrinted>2022-01-01T22:02:00Z</cp:lastPrinted>
  <dcterms:created xsi:type="dcterms:W3CDTF">2022-01-04T18:25:00Z</dcterms:created>
  <dcterms:modified xsi:type="dcterms:W3CDTF">2022-01-04T18:25:00Z</dcterms:modified>
</cp:coreProperties>
</file>