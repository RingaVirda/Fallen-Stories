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2874" w14:textId="02B94393" w:rsidR="003B0F09" w:rsidRDefault="00D25C22" w:rsidP="00D25C22">
      <w:pPr>
        <w:pStyle w:val="Title"/>
      </w:pPr>
      <w:r>
        <w:t>Friendship Is Eternity</w:t>
      </w:r>
    </w:p>
    <w:p w14:paraId="1862128E" w14:textId="7539188D" w:rsidR="00D25C22" w:rsidRPr="00034EA8" w:rsidRDefault="00034EA8" w:rsidP="00D25C22">
      <w:pPr>
        <w:pStyle w:val="Title"/>
      </w:pPr>
      <w:r>
        <w:rPr>
          <w:lang w:val="ru-RU"/>
        </w:rPr>
        <w:t>Фрагмент</w:t>
      </w:r>
      <w:r w:rsidR="00D25C22">
        <w:t xml:space="preserve"> 2 – </w:t>
      </w:r>
      <w:r>
        <w:rPr>
          <w:lang w:val="ru-RU"/>
        </w:rPr>
        <w:t>Время</w:t>
      </w:r>
    </w:p>
    <w:p w14:paraId="16FC4CFE" w14:textId="0744D6C0" w:rsidR="00D25C22" w:rsidRDefault="00D25C22" w:rsidP="00D25C22"/>
    <w:p w14:paraId="76EF3DAB" w14:textId="531DB29F" w:rsidR="00D25C22" w:rsidRDefault="00D25C22" w:rsidP="00D25C2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4667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199B" w14:textId="697240E3" w:rsidR="00D25C22" w:rsidRPr="00D25C22" w:rsidRDefault="00D25C2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306EE34" w14:textId="6BEF7816" w:rsidR="00D25C22" w:rsidRDefault="00D25C2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0587" w:history="1">
            <w:r w:rsidRPr="00456B1E">
              <w:rPr>
                <w:rStyle w:val="Hyperlink"/>
                <w:noProof/>
                <w:lang w:val="ru-RU"/>
              </w:rPr>
              <w:t>Пролог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0CF2" w14:textId="58D56F00" w:rsidR="00D25C22" w:rsidRDefault="00674E8D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92220588" w:history="1">
            <w:r w:rsidR="00D25C22" w:rsidRPr="00456B1E">
              <w:rPr>
                <w:rStyle w:val="Hyperlink"/>
                <w:noProof/>
                <w:lang w:val="ru-RU"/>
              </w:rPr>
              <w:t>Часть 1 Сны Прошлого</w:t>
            </w:r>
            <w:r w:rsidR="00D25C22">
              <w:rPr>
                <w:noProof/>
                <w:webHidden/>
              </w:rPr>
              <w:tab/>
            </w:r>
            <w:r w:rsidR="00D25C22">
              <w:rPr>
                <w:noProof/>
                <w:webHidden/>
              </w:rPr>
              <w:fldChar w:fldCharType="begin"/>
            </w:r>
            <w:r w:rsidR="00D25C22">
              <w:rPr>
                <w:noProof/>
                <w:webHidden/>
              </w:rPr>
              <w:instrText xml:space="preserve"> PAGEREF _Toc92220588 \h </w:instrText>
            </w:r>
            <w:r w:rsidR="00D25C22">
              <w:rPr>
                <w:noProof/>
                <w:webHidden/>
              </w:rPr>
            </w:r>
            <w:r w:rsidR="00D25C22">
              <w:rPr>
                <w:noProof/>
                <w:webHidden/>
              </w:rPr>
              <w:fldChar w:fldCharType="separate"/>
            </w:r>
            <w:r w:rsidR="00D25C22">
              <w:rPr>
                <w:noProof/>
                <w:webHidden/>
              </w:rPr>
              <w:t>3</w:t>
            </w:r>
            <w:r w:rsidR="00D25C22">
              <w:rPr>
                <w:noProof/>
                <w:webHidden/>
              </w:rPr>
              <w:fldChar w:fldCharType="end"/>
            </w:r>
          </w:hyperlink>
        </w:p>
        <w:p w14:paraId="2F7404E2" w14:textId="20166167" w:rsidR="00D25C22" w:rsidRDefault="00D25C22">
          <w:r>
            <w:rPr>
              <w:b/>
              <w:bCs/>
              <w:noProof/>
            </w:rPr>
            <w:fldChar w:fldCharType="end"/>
          </w:r>
        </w:p>
      </w:sdtContent>
    </w:sdt>
    <w:p w14:paraId="355A4E03" w14:textId="5F30415E" w:rsidR="00D25C22" w:rsidRDefault="00D25C22">
      <w:pPr>
        <w:jc w:val="left"/>
      </w:pPr>
      <w:r>
        <w:br w:type="page"/>
      </w:r>
    </w:p>
    <w:p w14:paraId="5948AB7B" w14:textId="75B5869D" w:rsidR="00D25C22" w:rsidRDefault="00D25C22" w:rsidP="00D25C22">
      <w:pPr>
        <w:pStyle w:val="Heading1"/>
        <w:rPr>
          <w:lang w:val="ru-RU"/>
        </w:rPr>
      </w:pPr>
      <w:bookmarkStart w:id="0" w:name="_Toc92220587"/>
      <w:r>
        <w:rPr>
          <w:lang w:val="ru-RU"/>
        </w:rPr>
        <w:lastRenderedPageBreak/>
        <w:t>Пролог</w:t>
      </w:r>
      <w:bookmarkEnd w:id="0"/>
    </w:p>
    <w:p w14:paraId="4FFA1E75" w14:textId="496F5E39" w:rsidR="00D25C22" w:rsidRDefault="00D25C22" w:rsidP="00D25C22">
      <w:pPr>
        <w:rPr>
          <w:lang w:val="ru-RU"/>
        </w:rPr>
      </w:pPr>
    </w:p>
    <w:p w14:paraId="507E83E0" w14:textId="20961A0B" w:rsidR="00D25C22" w:rsidRDefault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8E62276" w14:textId="7ABA5CB2" w:rsidR="00D25C22" w:rsidRDefault="00D25C22" w:rsidP="00D25C22">
      <w:pPr>
        <w:pStyle w:val="Heading1"/>
        <w:rPr>
          <w:lang w:val="ru-RU"/>
        </w:rPr>
      </w:pPr>
      <w:bookmarkStart w:id="1" w:name="_Toc91974133"/>
      <w:bookmarkStart w:id="2" w:name="_Toc92220588"/>
      <w:r>
        <w:rPr>
          <w:lang w:val="ru-RU"/>
        </w:rPr>
        <w:lastRenderedPageBreak/>
        <w:t>Часть 1 Сны Прошлого</w:t>
      </w:r>
      <w:bookmarkEnd w:id="1"/>
      <w:bookmarkEnd w:id="2"/>
    </w:p>
    <w:p w14:paraId="2FC504BA" w14:textId="77777777" w:rsidR="00D25C22" w:rsidRPr="003A6C5E" w:rsidRDefault="00D25C22" w:rsidP="00D25C22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События в Старом мире, история Второй Искорки и падение вселенной…</w:t>
      </w:r>
    </w:p>
    <w:p w14:paraId="72F347AB" w14:textId="3F5B2B17" w:rsidR="00D25C22" w:rsidRDefault="00D25C22" w:rsidP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3971E087" w14:textId="77777777" w:rsidR="00D25C22" w:rsidRPr="00D25C22" w:rsidRDefault="00D25C22" w:rsidP="00D25C22">
      <w:pPr>
        <w:rPr>
          <w:lang w:val="ru-RU"/>
        </w:rPr>
      </w:pPr>
    </w:p>
    <w:sectPr w:rsidR="00D25C22" w:rsidRPr="00D25C22" w:rsidSect="00A4022C">
      <w:headerReference w:type="default" r:id="rId7"/>
      <w:pgSz w:w="12240" w:h="15840"/>
      <w:pgMar w:top="1134" w:right="850" w:bottom="1134" w:left="1701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F7D3" w14:textId="77777777" w:rsidR="00674E8D" w:rsidRDefault="00674E8D" w:rsidP="002555EF">
      <w:pPr>
        <w:spacing w:after="0" w:line="240" w:lineRule="auto"/>
      </w:pPr>
      <w:r>
        <w:separator/>
      </w:r>
    </w:p>
  </w:endnote>
  <w:endnote w:type="continuationSeparator" w:id="0">
    <w:p w14:paraId="57FDA61A" w14:textId="77777777" w:rsidR="00674E8D" w:rsidRDefault="00674E8D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E7B2" w14:textId="77777777" w:rsidR="00674E8D" w:rsidRDefault="00674E8D" w:rsidP="002555EF">
      <w:pPr>
        <w:spacing w:after="0" w:line="240" w:lineRule="auto"/>
      </w:pPr>
      <w:r>
        <w:separator/>
      </w:r>
    </w:p>
  </w:footnote>
  <w:footnote w:type="continuationSeparator" w:id="0">
    <w:p w14:paraId="3277F441" w14:textId="77777777" w:rsidR="00674E8D" w:rsidRDefault="00674E8D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83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F2BB3" w14:textId="662991A0" w:rsidR="00A4022C" w:rsidRDefault="00A40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77F6" w14:textId="77777777" w:rsidR="00A4022C" w:rsidRDefault="00A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00FEE"/>
    <w:rsid w:val="00010219"/>
    <w:rsid w:val="00021BEA"/>
    <w:rsid w:val="0003191A"/>
    <w:rsid w:val="00034EA8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B0F09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38DC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4E8D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22C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B7810"/>
    <w:rsid w:val="00CC022E"/>
    <w:rsid w:val="00CC063A"/>
    <w:rsid w:val="00CC25CE"/>
    <w:rsid w:val="00CC4B16"/>
    <w:rsid w:val="00CD72F3"/>
    <w:rsid w:val="00CF1B6B"/>
    <w:rsid w:val="00CF2266"/>
    <w:rsid w:val="00CF581C"/>
    <w:rsid w:val="00D217A2"/>
    <w:rsid w:val="00D25C2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C38"/>
  <w15:chartTrackingRefBased/>
  <w15:docId w15:val="{6602E09E-3942-415C-941A-2D76225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3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cp:keywords/>
  <dc:description/>
  <cp:lastModifiedBy>Ringa | Virda</cp:lastModifiedBy>
  <cp:revision>4</cp:revision>
  <cp:lastPrinted>2022-01-01T22:02:00Z</cp:lastPrinted>
  <dcterms:created xsi:type="dcterms:W3CDTF">2022-01-04T18:22:00Z</dcterms:created>
  <dcterms:modified xsi:type="dcterms:W3CDTF">2022-01-04T19:07:00Z</dcterms:modified>
</cp:coreProperties>
</file>