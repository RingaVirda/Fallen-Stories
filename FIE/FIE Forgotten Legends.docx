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03B97456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BD46F5" w14:textId="03B97456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4D9B4368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Мунлайт</w:t>
                                    </w:r>
                                  </w:p>
                                </w:sdtContent>
                              </w:sdt>
                              <w:p w14:paraId="0718E964" w14:textId="3D1E2846" w:rsidR="00422B07" w:rsidRPr="00B47563" w:rsidRDefault="00CC4A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CC4A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64755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6934BC" w14:textId="4D9B4368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B4756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Мунлайт</w:t>
                              </w:r>
                            </w:p>
                          </w:sdtContent>
                        </w:sdt>
                        <w:p w14:paraId="0718E964" w14:textId="3D1E2846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B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422B07" w:rsidRDefault="00CC4A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64006648" w:rsidR="00422B07" w:rsidRPr="00422B07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22B07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Забытые Легенды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422B0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772095" w14:textId="64006648" w:rsidR="00422B07" w:rsidRPr="00422B07" w:rsidRDefault="00422B0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22B07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Забытые Легенды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8F2B024" w14:textId="7EE9AF4A" w:rsidR="00422B07" w:rsidRDefault="00422B07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4397" w:history="1">
            <w:r w:rsidRPr="00E032A5">
              <w:rPr>
                <w:rStyle w:val="Hyperlink"/>
                <w:noProof/>
                <w:lang w:val="ru-RU"/>
              </w:rPr>
              <w:t>Легенда о Принцессе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A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15C0674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59B1C99F" w14:textId="4DC6CD99" w:rsidR="00A65FFE" w:rsidRDefault="00422B07" w:rsidP="00422B07">
      <w:pPr>
        <w:pStyle w:val="Heading1"/>
        <w:rPr>
          <w:lang w:val="ru-RU"/>
        </w:rPr>
      </w:pPr>
      <w:bookmarkStart w:id="0" w:name="_Toc134914397"/>
      <w:r>
        <w:rPr>
          <w:lang w:val="ru-RU"/>
        </w:rPr>
        <w:lastRenderedPageBreak/>
        <w:t>Легенда о Принцессе</w:t>
      </w:r>
      <w:bookmarkEnd w:id="0"/>
    </w:p>
    <w:p w14:paraId="3BC151C4" w14:textId="000CB4E5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давным-давно, на свете жила принцесса, чей знак сиял россыпью звёзд. Она была добра и всемогуща, правила своими подданными с мудростью вечности и состраданием матери. Пони жили при ней и при других принцессах в счастье и не ждали грозы от нового дня.</w:t>
      </w:r>
    </w:p>
    <w:p w14:paraId="026A9CD4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родилась маленькая пони, что никак не могла найти свой путь в этом благом мире. Она скиталась из жизни в жизнь, меняя формы и облики, ища контраст, изменение, что-то, что могло принести покой в её душе.</w:t>
      </w:r>
    </w:p>
    <w:p w14:paraId="4F0F3593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Однажды, старая душа в теле пони решила, что невозможно найти то, чего нет. Она взяла в свои копыта инструменты, что были предназначены только для принцесс чтобы высечь в мире себе путь. Впервые земля узнала, что такое горе и страх, но принцесса, в своей мудрости, решила пожалеть душу. Только она могла понять её собственное страдание.</w:t>
      </w:r>
    </w:p>
    <w:p w14:paraId="158729F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Мир начал изменяться, отвечая на волю восставшей пони. Как лавина, изменения прокатились по пространству и времени, оставляя страшный след, что уже невозможно будет стереть. Мир отрёкся от неё, и она решила поступить так же, соорудив машины, способные обрушить стопы мироздания.</w:t>
      </w:r>
    </w:p>
    <w:p w14:paraId="7D619FE0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Принцесса, переживая страдания пони как свои собственные, вступила в бой со злом, что раньше было неведомо, но уже было слишком поздно. Молодая пони со старой душой смогла обратить против неё самое сокровенное, сразив принцессу в судьбоносной схватке.</w:t>
      </w:r>
    </w:p>
    <w:p w14:paraId="253F4897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Принцесса закрыла глаза, из последних сил сражаясь за этот мир, но он был расколот ненавистью и злобой, оставив её наедине в пустоте. Испуская последние силы в виде слёз-звёзд, принцесса отреклась от реальности, что рассыпалась перед её глазами в ненавистном ей огне. Она погрузилась в сон, где увидела новый мир.</w:t>
      </w:r>
    </w:p>
    <w:p w14:paraId="07D09835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родилась маленькая пони, что никак не могла найти свой путь в этом благом сне. Она скиталась в не-жизни, принимая иллюзию за факт, пытаясь найти способ спастись. Но огонь в душе невозможно погасить, и вскоре сон вновь был поражён расколом и несчастьем. </w:t>
      </w:r>
    </w:p>
    <w:p w14:paraId="686BEA70" w14:textId="02120A9E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 xml:space="preserve">Однажды, спящий аликорн пошевелился на своём ложе из звёзд, чувствуя приближение конца. Сможет ли цикл из снов </w:t>
      </w:r>
      <w:r w:rsidR="00010196" w:rsidRPr="00422B07">
        <w:rPr>
          <w:lang w:val="ru-RU"/>
        </w:rPr>
        <w:t>прекратиться</w:t>
      </w:r>
      <w:r w:rsidRPr="00422B07">
        <w:rPr>
          <w:lang w:val="ru-RU"/>
        </w:rPr>
        <w:t xml:space="preserve"> в этот раз, и сможет ли мир </w:t>
      </w:r>
      <w:r w:rsidR="00010196" w:rsidRPr="00422B07">
        <w:rPr>
          <w:lang w:val="ru-RU"/>
        </w:rPr>
        <w:t>возродиться</w:t>
      </w:r>
      <w:r w:rsidRPr="00422B07">
        <w:rPr>
          <w:lang w:val="ru-RU"/>
        </w:rPr>
        <w:t xml:space="preserve"> из небытия? Или же огонь пожрёт его окончательно, оставив принцессу по-настоящему одной?</w:t>
      </w:r>
    </w:p>
    <w:p w14:paraId="0F0DCBF1" w14:textId="77777777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Душа не может найти покоя в пустоте. Жизнь не может существовать во тьме. Мир не может быть сном… Пламя угасает, вместе со злом… Добро не может найти свет…</w:t>
      </w:r>
    </w:p>
    <w:p w14:paraId="5ECA56F9" w14:textId="1F559CB1" w:rsidR="00422B07" w:rsidRPr="00422B07" w:rsidRDefault="00422B07" w:rsidP="00422B07">
      <w:pPr>
        <w:rPr>
          <w:lang w:val="ru-RU"/>
        </w:rPr>
      </w:pPr>
      <w:r w:rsidRPr="00422B07">
        <w:rPr>
          <w:lang w:val="ru-RU"/>
        </w:rPr>
        <w:t>Пробуждение близко.</w:t>
      </w: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A34C8" w14:textId="77777777" w:rsidR="00A827DB" w:rsidRDefault="00A827DB" w:rsidP="002555EF">
      <w:pPr>
        <w:spacing w:after="0" w:line="240" w:lineRule="auto"/>
      </w:pPr>
      <w:r>
        <w:separator/>
      </w:r>
    </w:p>
  </w:endnote>
  <w:endnote w:type="continuationSeparator" w:id="0">
    <w:p w14:paraId="786F9DA0" w14:textId="77777777" w:rsidR="00A827DB" w:rsidRDefault="00A827DB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5574" w14:textId="77777777" w:rsidR="00A827DB" w:rsidRDefault="00A827DB" w:rsidP="002555EF">
      <w:pPr>
        <w:spacing w:after="0" w:line="240" w:lineRule="auto"/>
      </w:pPr>
      <w:r>
        <w:separator/>
      </w:r>
    </w:p>
  </w:footnote>
  <w:footnote w:type="continuationSeparator" w:id="0">
    <w:p w14:paraId="6CD92397" w14:textId="77777777" w:rsidR="00A827DB" w:rsidRDefault="00A827DB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196"/>
    <w:rsid w:val="00010219"/>
    <w:rsid w:val="00021BEA"/>
    <w:rsid w:val="0003191A"/>
    <w:rsid w:val="00035FCD"/>
    <w:rsid w:val="0004121C"/>
    <w:rsid w:val="00051699"/>
    <w:rsid w:val="000516D1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04BCE"/>
    <w:rsid w:val="001128CA"/>
    <w:rsid w:val="00134881"/>
    <w:rsid w:val="0014252C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11703"/>
    <w:rsid w:val="00211F68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2F498A"/>
    <w:rsid w:val="003007E4"/>
    <w:rsid w:val="003019E5"/>
    <w:rsid w:val="00316DF1"/>
    <w:rsid w:val="00320FB7"/>
    <w:rsid w:val="0032324F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0363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A0F0A"/>
    <w:rsid w:val="009A652F"/>
    <w:rsid w:val="009C02D3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AB1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Забытые Легенды</dc:subject>
  <dc:creator>Мунлайт</dc:creator>
  <cp:keywords/>
  <dc:description/>
  <cp:lastModifiedBy>Oleksandr Tuhanskykh</cp:lastModifiedBy>
  <cp:revision>10</cp:revision>
  <cp:lastPrinted>2024-12-30T03:21:00Z</cp:lastPrinted>
  <dcterms:created xsi:type="dcterms:W3CDTF">2022-01-04T18:24:00Z</dcterms:created>
  <dcterms:modified xsi:type="dcterms:W3CDTF">2024-12-30T03:21:00Z</dcterms:modified>
</cp:coreProperties>
</file>