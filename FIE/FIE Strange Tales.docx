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73637226"/>
        <w:docPartObj>
          <w:docPartGallery w:val="Cover Pages"/>
          <w:docPartUnique/>
        </w:docPartObj>
      </w:sdtPr>
      <w:sdtContent>
        <w:p w14:paraId="67C15501" w14:textId="6D84DC4B" w:rsidR="008F7386" w:rsidRDefault="008F7386"/>
        <w:p w14:paraId="74213E8D" w14:textId="73526914" w:rsidR="008F7386" w:rsidRDefault="008F7386">
          <w:pPr>
            <w:jc w:val="left"/>
          </w:pPr>
          <w:r>
            <w:rPr>
              <w:noProof/>
            </w:rPr>
            <mc:AlternateContent>
              <mc:Choice Requires="wps">
                <w:drawing>
                  <wp:anchor distT="0" distB="0" distL="114300" distR="114300" simplePos="0" relativeHeight="251662336" behindDoc="0" locked="0" layoutInCell="1" allowOverlap="1" wp14:anchorId="7FF3490D" wp14:editId="3346856A">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B18CB7B" w14:textId="7B9977E1" w:rsidR="008F7386" w:rsidRDefault="008F7386">
                                    <w:pPr>
                                      <w:pStyle w:val="NoSpacing"/>
                                      <w:jc w:val="right"/>
                                      <w:rPr>
                                        <w:caps/>
                                        <w:color w:val="323E4F" w:themeColor="text2" w:themeShade="BF"/>
                                        <w:sz w:val="40"/>
                                        <w:szCs w:val="40"/>
                                      </w:rPr>
                                    </w:pPr>
                                    <w:r w:rsidRPr="008F7386">
                                      <w:rPr>
                                        <w:caps/>
                                        <w:sz w:val="40"/>
                                        <w:szCs w:val="40"/>
                                        <w:lang w:val="ru-RU"/>
                                      </w:rPr>
                                      <w:t xml:space="preserve">2023 </w:t>
                                    </w:r>
                                    <w:r w:rsidRPr="008F7386">
                                      <w:rPr>
                                        <w:caps/>
                                        <w:sz w:val="40"/>
                                        <w:szCs w:val="40"/>
                                      </w:rPr>
                                      <w:t>|</w:t>
                                    </w:r>
                                    <w:r w:rsidRPr="008F7386">
                                      <w:rPr>
                                        <w:caps/>
                                        <w:sz w:val="40"/>
                                        <w:szCs w:val="40"/>
                                        <w:lang w:val="ru-RU"/>
                                      </w:rPr>
                                      <w:t xml:space="preserve"> 5Э 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FF3490D"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B18CB7B" w14:textId="7B9977E1" w:rsidR="008F7386" w:rsidRDefault="008F7386">
                              <w:pPr>
                                <w:pStyle w:val="NoSpacing"/>
                                <w:jc w:val="right"/>
                                <w:rPr>
                                  <w:caps/>
                                  <w:color w:val="323E4F" w:themeColor="text2" w:themeShade="BF"/>
                                  <w:sz w:val="40"/>
                                  <w:szCs w:val="40"/>
                                </w:rPr>
                              </w:pPr>
                              <w:r w:rsidRPr="008F7386">
                                <w:rPr>
                                  <w:caps/>
                                  <w:sz w:val="40"/>
                                  <w:szCs w:val="40"/>
                                  <w:lang w:val="ru-RU"/>
                                </w:rPr>
                                <w:t xml:space="preserve">2023 </w:t>
                              </w:r>
                              <w:r w:rsidRPr="008F7386">
                                <w:rPr>
                                  <w:caps/>
                                  <w:sz w:val="40"/>
                                  <w:szCs w:val="40"/>
                                </w:rPr>
                                <w:t>|</w:t>
                              </w:r>
                              <w:r w:rsidRPr="008F7386">
                                <w:rPr>
                                  <w:caps/>
                                  <w:sz w:val="40"/>
                                  <w:szCs w:val="40"/>
                                  <w:lang w:val="ru-RU"/>
                                </w:rPr>
                                <w:t xml:space="preserve"> 5Э 025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378F991" wp14:editId="430B032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ru-RU"/>
                                  </w:rPr>
                                  <w:alias w:val="Author"/>
                                  <w:tag w:val=""/>
                                  <w:id w:val="1901796142"/>
                                  <w:showingPlcHdr/>
                                  <w:dataBinding w:prefixMappings="xmlns:ns0='http://purl.org/dc/elements/1.1/' xmlns:ns1='http://schemas.openxmlformats.org/package/2006/metadata/core-properties' " w:xpath="/ns1:coreProperties[1]/ns0:creator[1]" w:storeItemID="{6C3C8BC8-F283-45AE-878A-BAB7291924A1}"/>
                                  <w:text/>
                                </w:sdtPr>
                                <w:sdtContent>
                                  <w:p w14:paraId="3234207C" w14:textId="0F9E6680" w:rsidR="008F7386" w:rsidRPr="008F7386" w:rsidRDefault="00ED000E">
                                    <w:pPr>
                                      <w:pStyle w:val="NoSpacing"/>
                                      <w:jc w:val="right"/>
                                      <w:rPr>
                                        <w:caps/>
                                        <w:color w:val="262626" w:themeColor="text1" w:themeTint="D9"/>
                                        <w:sz w:val="28"/>
                                        <w:szCs w:val="28"/>
                                        <w:lang w:val="ru-RU"/>
                                      </w:rPr>
                                    </w:pPr>
                                    <w:r>
                                      <w:rPr>
                                        <w:caps/>
                                        <w:color w:val="262626" w:themeColor="text1" w:themeTint="D9"/>
                                        <w:sz w:val="28"/>
                                        <w:szCs w:val="28"/>
                                        <w:lang w:val="ru-RU"/>
                                      </w:rPr>
                                      <w:t xml:space="preserve">     </w:t>
                                    </w:r>
                                  </w:p>
                                </w:sdtContent>
                              </w:sdt>
                              <w:p w14:paraId="14CEFDF4" w14:textId="21131959" w:rsidR="008F7386" w:rsidRPr="008F7386" w:rsidRDefault="00000000">
                                <w:pPr>
                                  <w:pStyle w:val="NoSpacing"/>
                                  <w:jc w:val="right"/>
                                  <w:rPr>
                                    <w:caps/>
                                    <w:color w:val="262626" w:themeColor="text1" w:themeTint="D9"/>
                                    <w:sz w:val="20"/>
                                    <w:szCs w:val="20"/>
                                    <w:lang w:val="ru-RU"/>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8F7386">
                                      <w:rPr>
                                        <w:caps/>
                                        <w:color w:val="262626" w:themeColor="text1" w:themeTint="D9"/>
                                        <w:sz w:val="20"/>
                                        <w:szCs w:val="20"/>
                                        <w:lang w:val="ru-RU"/>
                                      </w:rPr>
                                      <w:t>Падшие Звёзды - Ограничено</w:t>
                                    </w:r>
                                  </w:sdtContent>
                                </w:sdt>
                              </w:p>
                              <w:p w14:paraId="63F1495D" w14:textId="1C9B0442" w:rsidR="008F7386" w:rsidRPr="008F7386" w:rsidRDefault="00000000">
                                <w:pPr>
                                  <w:pStyle w:val="NoSpacing"/>
                                  <w:jc w:val="right"/>
                                  <w:rPr>
                                    <w:caps/>
                                    <w:color w:val="262626" w:themeColor="text1" w:themeTint="D9"/>
                                    <w:sz w:val="20"/>
                                    <w:szCs w:val="20"/>
                                    <w:lang w:val="ru-RU"/>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8F7386">
                                      <w:rPr>
                                        <w:color w:val="262626" w:themeColor="text1" w:themeTint="D9"/>
                                        <w:sz w:val="20"/>
                                        <w:szCs w:val="20"/>
                                        <w:lang w:val="ru-RU"/>
                                      </w:rPr>
                                      <w:t>Замок Разрушения</w:t>
                                    </w:r>
                                  </w:sdtContent>
                                </w:sdt>
                                <w:r w:rsidR="008F7386" w:rsidRPr="008F7386">
                                  <w:rPr>
                                    <w:color w:val="262626" w:themeColor="text1" w:themeTint="D9"/>
                                    <w:sz w:val="20"/>
                                    <w:szCs w:val="20"/>
                                    <w:lang w:val="ru-RU"/>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378F991"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lang w:val="ru-RU"/>
                            </w:rPr>
                            <w:alias w:val="Author"/>
                            <w:tag w:val=""/>
                            <w:id w:val="1901796142"/>
                            <w:showingPlcHdr/>
                            <w:dataBinding w:prefixMappings="xmlns:ns0='http://purl.org/dc/elements/1.1/' xmlns:ns1='http://schemas.openxmlformats.org/package/2006/metadata/core-properties' " w:xpath="/ns1:coreProperties[1]/ns0:creator[1]" w:storeItemID="{6C3C8BC8-F283-45AE-878A-BAB7291924A1}"/>
                            <w:text/>
                          </w:sdtPr>
                          <w:sdtEndPr/>
                          <w:sdtContent>
                            <w:p w14:paraId="3234207C" w14:textId="0F9E6680" w:rsidR="008F7386" w:rsidRPr="008F7386" w:rsidRDefault="00ED000E">
                              <w:pPr>
                                <w:pStyle w:val="NoSpacing"/>
                                <w:jc w:val="right"/>
                                <w:rPr>
                                  <w:caps/>
                                  <w:color w:val="262626" w:themeColor="text1" w:themeTint="D9"/>
                                  <w:sz w:val="28"/>
                                  <w:szCs w:val="28"/>
                                  <w:lang w:val="ru-RU"/>
                                </w:rPr>
                              </w:pPr>
                              <w:r>
                                <w:rPr>
                                  <w:caps/>
                                  <w:color w:val="262626" w:themeColor="text1" w:themeTint="D9"/>
                                  <w:sz w:val="28"/>
                                  <w:szCs w:val="28"/>
                                  <w:lang w:val="ru-RU"/>
                                </w:rPr>
                                <w:t xml:space="preserve">     </w:t>
                              </w:r>
                            </w:p>
                          </w:sdtContent>
                        </w:sdt>
                        <w:p w14:paraId="14CEFDF4" w14:textId="21131959" w:rsidR="008F7386" w:rsidRPr="008F7386" w:rsidRDefault="00AA12BC">
                          <w:pPr>
                            <w:pStyle w:val="NoSpacing"/>
                            <w:jc w:val="right"/>
                            <w:rPr>
                              <w:caps/>
                              <w:color w:val="262626" w:themeColor="text1" w:themeTint="D9"/>
                              <w:sz w:val="20"/>
                              <w:szCs w:val="20"/>
                              <w:lang w:val="ru-RU"/>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8F7386">
                                <w:rPr>
                                  <w:caps/>
                                  <w:color w:val="262626" w:themeColor="text1" w:themeTint="D9"/>
                                  <w:sz w:val="20"/>
                                  <w:szCs w:val="20"/>
                                  <w:lang w:val="ru-RU"/>
                                </w:rPr>
                                <w:t>Падшие Звёзды - Ограничено</w:t>
                              </w:r>
                            </w:sdtContent>
                          </w:sdt>
                        </w:p>
                        <w:p w14:paraId="63F1495D" w14:textId="1C9B0442" w:rsidR="008F7386" w:rsidRPr="008F7386" w:rsidRDefault="00AA12BC">
                          <w:pPr>
                            <w:pStyle w:val="NoSpacing"/>
                            <w:jc w:val="right"/>
                            <w:rPr>
                              <w:caps/>
                              <w:color w:val="262626" w:themeColor="text1" w:themeTint="D9"/>
                              <w:sz w:val="20"/>
                              <w:szCs w:val="20"/>
                              <w:lang w:val="ru-RU"/>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8F7386">
                                <w:rPr>
                                  <w:color w:val="262626" w:themeColor="text1" w:themeTint="D9"/>
                                  <w:sz w:val="20"/>
                                  <w:szCs w:val="20"/>
                                  <w:lang w:val="ru-RU"/>
                                </w:rPr>
                                <w:t>Замок Разрушения</w:t>
                              </w:r>
                            </w:sdtContent>
                          </w:sdt>
                          <w:r w:rsidR="008F7386" w:rsidRPr="008F7386">
                            <w:rPr>
                              <w:color w:val="262626" w:themeColor="text1" w:themeTint="D9"/>
                              <w:sz w:val="20"/>
                              <w:szCs w:val="20"/>
                              <w:lang w:val="ru-RU"/>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884899F" wp14:editId="2FA050C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941036" w14:textId="6C73E64C" w:rsidR="008F7386" w:rsidRDefault="00000000">
                                <w:pPr>
                                  <w:pStyle w:val="NoSpacing"/>
                                  <w:jc w:val="right"/>
                                  <w:rPr>
                                    <w:caps/>
                                    <w:color w:val="323E4F" w:themeColor="text2" w:themeShade="BF"/>
                                    <w:sz w:val="52"/>
                                    <w:szCs w:val="52"/>
                                  </w:rPr>
                                </w:pPr>
                                <w:sdt>
                                  <w:sdtPr>
                                    <w:rPr>
                                      <w:caps/>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8F7386" w:rsidRPr="008F7386">
                                      <w:rPr>
                                        <w:caps/>
                                        <w:sz w:val="52"/>
                                        <w:szCs w:val="52"/>
                                        <w:lang w:val="ru-RU"/>
                                      </w:rPr>
                                      <w:t xml:space="preserve">Дружба – это </w:t>
                                    </w:r>
                                    <w:r w:rsidR="00F53DB4">
                                      <w:rPr>
                                        <w:caps/>
                                        <w:sz w:val="52"/>
                                        <w:szCs w:val="52"/>
                                        <w:lang w:val="ru-RU"/>
                                      </w:rPr>
                                      <w:t>В</w:t>
                                    </w:r>
                                    <w:r w:rsidR="008F7386" w:rsidRPr="008F7386">
                                      <w:rPr>
                                        <w:caps/>
                                        <w:sz w:val="52"/>
                                        <w:szCs w:val="52"/>
                                        <w:lang w:val="ru-RU"/>
                                      </w:rPr>
                                      <w:t>ечность</w:t>
                                    </w:r>
                                  </w:sdtContent>
                                </w:sdt>
                              </w:p>
                              <w:sdt>
                                <w:sdtPr>
                                  <w:rPr>
                                    <w:smallCaps/>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83EA9A1" w14:textId="4F3615B3" w:rsidR="008F7386" w:rsidRDefault="008F7386">
                                    <w:pPr>
                                      <w:pStyle w:val="NoSpacing"/>
                                      <w:jc w:val="right"/>
                                      <w:rPr>
                                        <w:smallCaps/>
                                        <w:color w:val="44546A" w:themeColor="text2"/>
                                        <w:sz w:val="36"/>
                                        <w:szCs w:val="36"/>
                                      </w:rPr>
                                    </w:pPr>
                                    <w:r w:rsidRPr="008F7386">
                                      <w:rPr>
                                        <w:smallCaps/>
                                        <w:sz w:val="36"/>
                                        <w:szCs w:val="36"/>
                                        <w:lang w:val="ru-RU"/>
                                      </w:rPr>
                                      <w:t xml:space="preserve">Странные </w:t>
                                    </w:r>
                                    <w:r w:rsidR="00F53DB4">
                                      <w:rPr>
                                        <w:smallCaps/>
                                        <w:sz w:val="36"/>
                                        <w:szCs w:val="36"/>
                                        <w:lang w:val="ru-RU"/>
                                      </w:rPr>
                                      <w:t>Рассказы</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884899F"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01941036" w14:textId="6C73E64C" w:rsidR="008F7386" w:rsidRDefault="00AA12BC">
                          <w:pPr>
                            <w:pStyle w:val="NoSpacing"/>
                            <w:jc w:val="right"/>
                            <w:rPr>
                              <w:caps/>
                              <w:color w:val="323E4F" w:themeColor="text2" w:themeShade="BF"/>
                              <w:sz w:val="52"/>
                              <w:szCs w:val="52"/>
                            </w:rPr>
                          </w:pPr>
                          <w:sdt>
                            <w:sdtPr>
                              <w:rPr>
                                <w:caps/>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8F7386" w:rsidRPr="008F7386">
                                <w:rPr>
                                  <w:caps/>
                                  <w:sz w:val="52"/>
                                  <w:szCs w:val="52"/>
                                  <w:lang w:val="ru-RU"/>
                                </w:rPr>
                                <w:t xml:space="preserve">Дружба – это </w:t>
                              </w:r>
                              <w:r w:rsidR="00F53DB4">
                                <w:rPr>
                                  <w:caps/>
                                  <w:sz w:val="52"/>
                                  <w:szCs w:val="52"/>
                                  <w:lang w:val="ru-RU"/>
                                </w:rPr>
                                <w:t>В</w:t>
                              </w:r>
                              <w:r w:rsidR="008F7386" w:rsidRPr="008F7386">
                                <w:rPr>
                                  <w:caps/>
                                  <w:sz w:val="52"/>
                                  <w:szCs w:val="52"/>
                                  <w:lang w:val="ru-RU"/>
                                </w:rPr>
                                <w:t>ечность</w:t>
                              </w:r>
                            </w:sdtContent>
                          </w:sdt>
                        </w:p>
                        <w:sdt>
                          <w:sdtPr>
                            <w:rPr>
                              <w:smallCaps/>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83EA9A1" w14:textId="4F3615B3" w:rsidR="008F7386" w:rsidRDefault="008F7386">
                              <w:pPr>
                                <w:pStyle w:val="NoSpacing"/>
                                <w:jc w:val="right"/>
                                <w:rPr>
                                  <w:smallCaps/>
                                  <w:color w:val="44546A" w:themeColor="text2"/>
                                  <w:sz w:val="36"/>
                                  <w:szCs w:val="36"/>
                                </w:rPr>
                              </w:pPr>
                              <w:r w:rsidRPr="008F7386">
                                <w:rPr>
                                  <w:smallCaps/>
                                  <w:sz w:val="36"/>
                                  <w:szCs w:val="36"/>
                                  <w:lang w:val="ru-RU"/>
                                </w:rPr>
                                <w:t xml:space="preserve">Странные </w:t>
                              </w:r>
                              <w:r w:rsidR="00F53DB4">
                                <w:rPr>
                                  <w:smallCaps/>
                                  <w:sz w:val="36"/>
                                  <w:szCs w:val="36"/>
                                  <w:lang w:val="ru-RU"/>
                                </w:rPr>
                                <w:t>Рассказы</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3448E9F2" wp14:editId="5028005C">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DD63144"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" fillcolor="#7030a0" stroked="f" strokeweight="1pt">
                      <o:lock v:ext="edit" aspectratio="t"/>
                    </v:rect>
                    <w10:wrap anchorx="page" anchory="page"/>
                  </v:group>
                </w:pict>
              </mc:Fallback>
            </mc:AlternateContent>
          </w:r>
          <w:r>
            <w:br w:type="page"/>
          </w:r>
        </w:p>
      </w:sdtContent>
    </w:sdt>
    <w:sdt>
      <w:sdtPr>
        <w:rPr>
          <w:rFonts w:asciiTheme="minorHAnsi" w:eastAsiaTheme="minorEastAsia" w:hAnsiTheme="minorHAnsi" w:cstheme="minorBidi"/>
          <w:color w:val="auto"/>
          <w:sz w:val="21"/>
          <w:szCs w:val="21"/>
        </w:rPr>
        <w:id w:val="-2008508665"/>
        <w:docPartObj>
          <w:docPartGallery w:val="Table of Contents"/>
          <w:docPartUnique/>
        </w:docPartObj>
      </w:sdtPr>
      <w:sdtEndPr>
        <w:rPr>
          <w:b/>
          <w:bCs/>
          <w:noProof/>
        </w:rPr>
      </w:sdtEndPr>
      <w:sdtContent>
        <w:p w14:paraId="2AED3CA9" w14:textId="673FED8B" w:rsidR="008F7386" w:rsidRPr="008F7386" w:rsidRDefault="008F7386">
          <w:pPr>
            <w:pStyle w:val="TOCHeading"/>
            <w:rPr>
              <w:lang w:val="ru-RU"/>
            </w:rPr>
          </w:pPr>
          <w:r>
            <w:rPr>
              <w:lang w:val="ru-RU"/>
            </w:rPr>
            <w:t>Содержание</w:t>
          </w:r>
        </w:p>
        <w:p w14:paraId="06E3F0D6" w14:textId="7A87A021" w:rsidR="007774BC" w:rsidRDefault="008F7386">
          <w:pPr>
            <w:pStyle w:val="TOC1"/>
            <w:tabs>
              <w:tab w:val="right" w:leader="dot" w:pos="9679"/>
            </w:tabs>
            <w:rPr>
              <w:noProof/>
              <w:sz w:val="22"/>
              <w:szCs w:val="22"/>
            </w:rPr>
          </w:pPr>
          <w:r>
            <w:fldChar w:fldCharType="begin"/>
          </w:r>
          <w:r>
            <w:instrText xml:space="preserve"> TOC \o "1-3" \h \z \u </w:instrText>
          </w:r>
          <w:r>
            <w:fldChar w:fldCharType="separate"/>
          </w:r>
          <w:hyperlink w:anchor="_Toc143039641" w:history="1">
            <w:r w:rsidR="007774BC" w:rsidRPr="0083741E">
              <w:rPr>
                <w:rStyle w:val="Hyperlink"/>
                <w:noProof/>
                <w:lang w:val="ru-RU"/>
              </w:rPr>
              <w:t>Книга Миров</w:t>
            </w:r>
            <w:r w:rsidR="007774BC">
              <w:rPr>
                <w:noProof/>
                <w:webHidden/>
              </w:rPr>
              <w:tab/>
            </w:r>
            <w:r w:rsidR="007774BC">
              <w:rPr>
                <w:noProof/>
                <w:webHidden/>
              </w:rPr>
              <w:fldChar w:fldCharType="begin"/>
            </w:r>
            <w:r w:rsidR="007774BC">
              <w:rPr>
                <w:noProof/>
                <w:webHidden/>
              </w:rPr>
              <w:instrText xml:space="preserve"> PAGEREF _Toc143039641 \h </w:instrText>
            </w:r>
            <w:r w:rsidR="007774BC">
              <w:rPr>
                <w:noProof/>
                <w:webHidden/>
              </w:rPr>
            </w:r>
            <w:r w:rsidR="007774BC">
              <w:rPr>
                <w:noProof/>
                <w:webHidden/>
              </w:rPr>
              <w:fldChar w:fldCharType="separate"/>
            </w:r>
            <w:r w:rsidR="00444A3A">
              <w:rPr>
                <w:noProof/>
                <w:webHidden/>
              </w:rPr>
              <w:t>2</w:t>
            </w:r>
            <w:r w:rsidR="007774BC">
              <w:rPr>
                <w:noProof/>
                <w:webHidden/>
              </w:rPr>
              <w:fldChar w:fldCharType="end"/>
            </w:r>
          </w:hyperlink>
        </w:p>
        <w:p w14:paraId="719AF7FD" w14:textId="18E69FB5" w:rsidR="007774BC" w:rsidRDefault="00000000">
          <w:pPr>
            <w:pStyle w:val="TOC2"/>
            <w:tabs>
              <w:tab w:val="right" w:leader="dot" w:pos="9679"/>
            </w:tabs>
            <w:rPr>
              <w:noProof/>
              <w:sz w:val="22"/>
              <w:szCs w:val="22"/>
            </w:rPr>
          </w:pPr>
          <w:hyperlink w:anchor="_Toc143039642" w:history="1">
            <w:r w:rsidR="007774BC" w:rsidRPr="0083741E">
              <w:rPr>
                <w:rStyle w:val="Hyperlink"/>
                <w:noProof/>
                <w:lang w:val="ru-RU"/>
              </w:rPr>
              <w:t>Разговор 1</w:t>
            </w:r>
            <w:r w:rsidR="007774BC">
              <w:rPr>
                <w:noProof/>
                <w:webHidden/>
              </w:rPr>
              <w:tab/>
            </w:r>
            <w:r w:rsidR="007774BC">
              <w:rPr>
                <w:noProof/>
                <w:webHidden/>
              </w:rPr>
              <w:fldChar w:fldCharType="begin"/>
            </w:r>
            <w:r w:rsidR="007774BC">
              <w:rPr>
                <w:noProof/>
                <w:webHidden/>
              </w:rPr>
              <w:instrText xml:space="preserve"> PAGEREF _Toc143039642 \h </w:instrText>
            </w:r>
            <w:r w:rsidR="007774BC">
              <w:rPr>
                <w:noProof/>
                <w:webHidden/>
              </w:rPr>
            </w:r>
            <w:r w:rsidR="007774BC">
              <w:rPr>
                <w:noProof/>
                <w:webHidden/>
              </w:rPr>
              <w:fldChar w:fldCharType="separate"/>
            </w:r>
            <w:r w:rsidR="00444A3A">
              <w:rPr>
                <w:noProof/>
                <w:webHidden/>
              </w:rPr>
              <w:t>2</w:t>
            </w:r>
            <w:r w:rsidR="007774BC">
              <w:rPr>
                <w:noProof/>
                <w:webHidden/>
              </w:rPr>
              <w:fldChar w:fldCharType="end"/>
            </w:r>
          </w:hyperlink>
        </w:p>
        <w:p w14:paraId="61289DBB" w14:textId="52721152" w:rsidR="007774BC" w:rsidRDefault="00000000">
          <w:pPr>
            <w:pStyle w:val="TOC2"/>
            <w:tabs>
              <w:tab w:val="right" w:leader="dot" w:pos="9679"/>
            </w:tabs>
            <w:rPr>
              <w:noProof/>
              <w:sz w:val="22"/>
              <w:szCs w:val="22"/>
            </w:rPr>
          </w:pPr>
          <w:hyperlink w:anchor="_Toc143039643" w:history="1">
            <w:r w:rsidR="007774BC" w:rsidRPr="0083741E">
              <w:rPr>
                <w:rStyle w:val="Hyperlink"/>
                <w:noProof/>
                <w:lang w:val="ru-RU"/>
              </w:rPr>
              <w:t>Случай на берегу</w:t>
            </w:r>
            <w:r w:rsidR="007774BC">
              <w:rPr>
                <w:noProof/>
                <w:webHidden/>
              </w:rPr>
              <w:tab/>
            </w:r>
            <w:r w:rsidR="007774BC">
              <w:rPr>
                <w:noProof/>
                <w:webHidden/>
              </w:rPr>
              <w:fldChar w:fldCharType="begin"/>
            </w:r>
            <w:r w:rsidR="007774BC">
              <w:rPr>
                <w:noProof/>
                <w:webHidden/>
              </w:rPr>
              <w:instrText xml:space="preserve"> PAGEREF _Toc143039643 \h </w:instrText>
            </w:r>
            <w:r w:rsidR="007774BC">
              <w:rPr>
                <w:noProof/>
                <w:webHidden/>
              </w:rPr>
            </w:r>
            <w:r w:rsidR="007774BC">
              <w:rPr>
                <w:noProof/>
                <w:webHidden/>
              </w:rPr>
              <w:fldChar w:fldCharType="separate"/>
            </w:r>
            <w:r w:rsidR="00444A3A">
              <w:rPr>
                <w:noProof/>
                <w:webHidden/>
              </w:rPr>
              <w:t>3</w:t>
            </w:r>
            <w:r w:rsidR="007774BC">
              <w:rPr>
                <w:noProof/>
                <w:webHidden/>
              </w:rPr>
              <w:fldChar w:fldCharType="end"/>
            </w:r>
          </w:hyperlink>
        </w:p>
        <w:p w14:paraId="6E37F80E" w14:textId="524F82BC" w:rsidR="007774BC" w:rsidRDefault="00000000">
          <w:pPr>
            <w:pStyle w:val="TOC2"/>
            <w:tabs>
              <w:tab w:val="right" w:leader="dot" w:pos="9679"/>
            </w:tabs>
            <w:rPr>
              <w:noProof/>
              <w:sz w:val="22"/>
              <w:szCs w:val="22"/>
            </w:rPr>
          </w:pPr>
          <w:hyperlink w:anchor="_Toc143039644" w:history="1">
            <w:r w:rsidR="007774BC" w:rsidRPr="0083741E">
              <w:rPr>
                <w:rStyle w:val="Hyperlink"/>
                <w:noProof/>
                <w:lang w:val="ru-RU"/>
              </w:rPr>
              <w:t>Разговор 2</w:t>
            </w:r>
            <w:r w:rsidR="007774BC">
              <w:rPr>
                <w:noProof/>
                <w:webHidden/>
              </w:rPr>
              <w:tab/>
            </w:r>
            <w:r w:rsidR="007774BC">
              <w:rPr>
                <w:noProof/>
                <w:webHidden/>
              </w:rPr>
              <w:fldChar w:fldCharType="begin"/>
            </w:r>
            <w:r w:rsidR="007774BC">
              <w:rPr>
                <w:noProof/>
                <w:webHidden/>
              </w:rPr>
              <w:instrText xml:space="preserve"> PAGEREF _Toc143039644 \h </w:instrText>
            </w:r>
            <w:r w:rsidR="007774BC">
              <w:rPr>
                <w:noProof/>
                <w:webHidden/>
              </w:rPr>
            </w:r>
            <w:r w:rsidR="007774BC">
              <w:rPr>
                <w:noProof/>
                <w:webHidden/>
              </w:rPr>
              <w:fldChar w:fldCharType="separate"/>
            </w:r>
            <w:r w:rsidR="00444A3A">
              <w:rPr>
                <w:noProof/>
                <w:webHidden/>
              </w:rPr>
              <w:t>8</w:t>
            </w:r>
            <w:r w:rsidR="007774BC">
              <w:rPr>
                <w:noProof/>
                <w:webHidden/>
              </w:rPr>
              <w:fldChar w:fldCharType="end"/>
            </w:r>
          </w:hyperlink>
        </w:p>
        <w:p w14:paraId="74342B37" w14:textId="609D97E3" w:rsidR="007774BC" w:rsidRDefault="00000000">
          <w:pPr>
            <w:pStyle w:val="TOC2"/>
            <w:tabs>
              <w:tab w:val="right" w:leader="dot" w:pos="9679"/>
            </w:tabs>
            <w:rPr>
              <w:noProof/>
              <w:sz w:val="22"/>
              <w:szCs w:val="22"/>
            </w:rPr>
          </w:pPr>
          <w:hyperlink w:anchor="_Toc143039645" w:history="1">
            <w:r w:rsidR="007774BC" w:rsidRPr="0083741E">
              <w:rPr>
                <w:rStyle w:val="Hyperlink"/>
                <w:noProof/>
                <w:lang w:val="ru-RU"/>
              </w:rPr>
              <w:t>Сердце звезды</w:t>
            </w:r>
            <w:r w:rsidR="007774BC">
              <w:rPr>
                <w:noProof/>
                <w:webHidden/>
              </w:rPr>
              <w:tab/>
            </w:r>
            <w:r w:rsidR="007774BC">
              <w:rPr>
                <w:noProof/>
                <w:webHidden/>
              </w:rPr>
              <w:fldChar w:fldCharType="begin"/>
            </w:r>
            <w:r w:rsidR="007774BC">
              <w:rPr>
                <w:noProof/>
                <w:webHidden/>
              </w:rPr>
              <w:instrText xml:space="preserve"> PAGEREF _Toc143039645 \h </w:instrText>
            </w:r>
            <w:r w:rsidR="007774BC">
              <w:rPr>
                <w:noProof/>
                <w:webHidden/>
              </w:rPr>
            </w:r>
            <w:r w:rsidR="007774BC">
              <w:rPr>
                <w:noProof/>
                <w:webHidden/>
              </w:rPr>
              <w:fldChar w:fldCharType="separate"/>
            </w:r>
            <w:r w:rsidR="00444A3A">
              <w:rPr>
                <w:noProof/>
                <w:webHidden/>
              </w:rPr>
              <w:t>8</w:t>
            </w:r>
            <w:r w:rsidR="007774BC">
              <w:rPr>
                <w:noProof/>
                <w:webHidden/>
              </w:rPr>
              <w:fldChar w:fldCharType="end"/>
            </w:r>
          </w:hyperlink>
        </w:p>
        <w:p w14:paraId="106AE02F" w14:textId="4E8BA886" w:rsidR="007774BC" w:rsidRDefault="00000000">
          <w:pPr>
            <w:pStyle w:val="TOC2"/>
            <w:tabs>
              <w:tab w:val="right" w:leader="dot" w:pos="9679"/>
            </w:tabs>
            <w:rPr>
              <w:noProof/>
              <w:sz w:val="22"/>
              <w:szCs w:val="22"/>
            </w:rPr>
          </w:pPr>
          <w:hyperlink w:anchor="_Toc143039646" w:history="1">
            <w:r w:rsidR="007774BC" w:rsidRPr="0083741E">
              <w:rPr>
                <w:rStyle w:val="Hyperlink"/>
                <w:noProof/>
                <w:lang w:val="ru-RU"/>
              </w:rPr>
              <w:t>Разговор 3</w:t>
            </w:r>
            <w:r w:rsidR="007774BC">
              <w:rPr>
                <w:noProof/>
                <w:webHidden/>
              </w:rPr>
              <w:tab/>
            </w:r>
            <w:r w:rsidR="007774BC">
              <w:rPr>
                <w:noProof/>
                <w:webHidden/>
              </w:rPr>
              <w:fldChar w:fldCharType="begin"/>
            </w:r>
            <w:r w:rsidR="007774BC">
              <w:rPr>
                <w:noProof/>
                <w:webHidden/>
              </w:rPr>
              <w:instrText xml:space="preserve"> PAGEREF _Toc143039646 \h </w:instrText>
            </w:r>
            <w:r w:rsidR="007774BC">
              <w:rPr>
                <w:noProof/>
                <w:webHidden/>
              </w:rPr>
            </w:r>
            <w:r w:rsidR="007774BC">
              <w:rPr>
                <w:noProof/>
                <w:webHidden/>
              </w:rPr>
              <w:fldChar w:fldCharType="separate"/>
            </w:r>
            <w:r w:rsidR="00444A3A">
              <w:rPr>
                <w:noProof/>
                <w:webHidden/>
              </w:rPr>
              <w:t>20</w:t>
            </w:r>
            <w:r w:rsidR="007774BC">
              <w:rPr>
                <w:noProof/>
                <w:webHidden/>
              </w:rPr>
              <w:fldChar w:fldCharType="end"/>
            </w:r>
          </w:hyperlink>
        </w:p>
        <w:p w14:paraId="6F2720A5" w14:textId="77DAE0D5" w:rsidR="007774BC" w:rsidRDefault="00000000">
          <w:pPr>
            <w:pStyle w:val="TOC1"/>
            <w:tabs>
              <w:tab w:val="right" w:leader="dot" w:pos="9679"/>
            </w:tabs>
            <w:rPr>
              <w:noProof/>
              <w:sz w:val="22"/>
              <w:szCs w:val="22"/>
            </w:rPr>
          </w:pPr>
          <w:hyperlink w:anchor="_Toc143039647" w:history="1">
            <w:r w:rsidR="007774BC" w:rsidRPr="0083741E">
              <w:rPr>
                <w:rStyle w:val="Hyperlink"/>
                <w:noProof/>
                <w:lang w:val="ru-RU"/>
              </w:rPr>
              <w:t>Сказочная Ночь</w:t>
            </w:r>
            <w:r w:rsidR="007774BC">
              <w:rPr>
                <w:noProof/>
                <w:webHidden/>
              </w:rPr>
              <w:tab/>
            </w:r>
            <w:r w:rsidR="007774BC">
              <w:rPr>
                <w:noProof/>
                <w:webHidden/>
              </w:rPr>
              <w:fldChar w:fldCharType="begin"/>
            </w:r>
            <w:r w:rsidR="007774BC">
              <w:rPr>
                <w:noProof/>
                <w:webHidden/>
              </w:rPr>
              <w:instrText xml:space="preserve"> PAGEREF _Toc143039647 \h </w:instrText>
            </w:r>
            <w:r w:rsidR="007774BC">
              <w:rPr>
                <w:noProof/>
                <w:webHidden/>
              </w:rPr>
            </w:r>
            <w:r w:rsidR="007774BC">
              <w:rPr>
                <w:noProof/>
                <w:webHidden/>
              </w:rPr>
              <w:fldChar w:fldCharType="separate"/>
            </w:r>
            <w:r w:rsidR="00444A3A">
              <w:rPr>
                <w:noProof/>
                <w:webHidden/>
              </w:rPr>
              <w:t>23</w:t>
            </w:r>
            <w:r w:rsidR="007774BC">
              <w:rPr>
                <w:noProof/>
                <w:webHidden/>
              </w:rPr>
              <w:fldChar w:fldCharType="end"/>
            </w:r>
          </w:hyperlink>
        </w:p>
        <w:p w14:paraId="4B1C5546" w14:textId="73D60FCF" w:rsidR="007774BC" w:rsidRDefault="00000000">
          <w:pPr>
            <w:pStyle w:val="TOC2"/>
            <w:tabs>
              <w:tab w:val="right" w:leader="dot" w:pos="9679"/>
            </w:tabs>
            <w:rPr>
              <w:noProof/>
              <w:sz w:val="22"/>
              <w:szCs w:val="22"/>
            </w:rPr>
          </w:pPr>
          <w:hyperlink w:anchor="_Toc143039648" w:history="1">
            <w:r w:rsidR="007774BC" w:rsidRPr="0083741E">
              <w:rPr>
                <w:rStyle w:val="Hyperlink"/>
                <w:noProof/>
                <w:lang w:val="ru-RU"/>
              </w:rPr>
              <w:t>Пролог</w:t>
            </w:r>
            <w:r w:rsidR="007774BC">
              <w:rPr>
                <w:noProof/>
                <w:webHidden/>
              </w:rPr>
              <w:tab/>
            </w:r>
            <w:r w:rsidR="007774BC">
              <w:rPr>
                <w:noProof/>
                <w:webHidden/>
              </w:rPr>
              <w:fldChar w:fldCharType="begin"/>
            </w:r>
            <w:r w:rsidR="007774BC">
              <w:rPr>
                <w:noProof/>
                <w:webHidden/>
              </w:rPr>
              <w:instrText xml:space="preserve"> PAGEREF _Toc143039648 \h </w:instrText>
            </w:r>
            <w:r w:rsidR="007774BC">
              <w:rPr>
                <w:noProof/>
                <w:webHidden/>
              </w:rPr>
            </w:r>
            <w:r w:rsidR="007774BC">
              <w:rPr>
                <w:noProof/>
                <w:webHidden/>
              </w:rPr>
              <w:fldChar w:fldCharType="separate"/>
            </w:r>
            <w:r w:rsidR="00444A3A">
              <w:rPr>
                <w:noProof/>
                <w:webHidden/>
              </w:rPr>
              <w:t>23</w:t>
            </w:r>
            <w:r w:rsidR="007774BC">
              <w:rPr>
                <w:noProof/>
                <w:webHidden/>
              </w:rPr>
              <w:fldChar w:fldCharType="end"/>
            </w:r>
          </w:hyperlink>
        </w:p>
        <w:p w14:paraId="190037AC" w14:textId="2F08843C" w:rsidR="007774BC" w:rsidRDefault="00000000">
          <w:pPr>
            <w:pStyle w:val="TOC2"/>
            <w:tabs>
              <w:tab w:val="right" w:leader="dot" w:pos="9679"/>
            </w:tabs>
            <w:rPr>
              <w:noProof/>
              <w:sz w:val="22"/>
              <w:szCs w:val="22"/>
            </w:rPr>
          </w:pPr>
          <w:hyperlink w:anchor="_Toc143039649" w:history="1">
            <w:r w:rsidR="007774BC" w:rsidRPr="0083741E">
              <w:rPr>
                <w:rStyle w:val="Hyperlink"/>
                <w:noProof/>
                <w:lang w:val="ru-RU"/>
              </w:rPr>
              <w:t>Сон Разума</w:t>
            </w:r>
            <w:r w:rsidR="007774BC">
              <w:rPr>
                <w:noProof/>
                <w:webHidden/>
              </w:rPr>
              <w:tab/>
            </w:r>
            <w:r w:rsidR="007774BC">
              <w:rPr>
                <w:noProof/>
                <w:webHidden/>
              </w:rPr>
              <w:fldChar w:fldCharType="begin"/>
            </w:r>
            <w:r w:rsidR="007774BC">
              <w:rPr>
                <w:noProof/>
                <w:webHidden/>
              </w:rPr>
              <w:instrText xml:space="preserve"> PAGEREF _Toc143039649 \h </w:instrText>
            </w:r>
            <w:r w:rsidR="007774BC">
              <w:rPr>
                <w:noProof/>
                <w:webHidden/>
              </w:rPr>
            </w:r>
            <w:r w:rsidR="007774BC">
              <w:rPr>
                <w:noProof/>
                <w:webHidden/>
              </w:rPr>
              <w:fldChar w:fldCharType="separate"/>
            </w:r>
            <w:r w:rsidR="00444A3A">
              <w:rPr>
                <w:noProof/>
                <w:webHidden/>
              </w:rPr>
              <w:t>25</w:t>
            </w:r>
            <w:r w:rsidR="007774BC">
              <w:rPr>
                <w:noProof/>
                <w:webHidden/>
              </w:rPr>
              <w:fldChar w:fldCharType="end"/>
            </w:r>
          </w:hyperlink>
        </w:p>
        <w:p w14:paraId="386481C6" w14:textId="602B2007" w:rsidR="007774BC" w:rsidRDefault="00000000">
          <w:pPr>
            <w:pStyle w:val="TOC2"/>
            <w:tabs>
              <w:tab w:val="right" w:leader="dot" w:pos="9679"/>
            </w:tabs>
            <w:rPr>
              <w:noProof/>
              <w:sz w:val="22"/>
              <w:szCs w:val="22"/>
            </w:rPr>
          </w:pPr>
          <w:hyperlink w:anchor="_Toc143039650" w:history="1">
            <w:r w:rsidR="007774BC" w:rsidRPr="0083741E">
              <w:rPr>
                <w:rStyle w:val="Hyperlink"/>
                <w:noProof/>
                <w:lang w:val="ru-RU"/>
              </w:rPr>
              <w:t>Пробуждение</w:t>
            </w:r>
            <w:r w:rsidR="007774BC">
              <w:rPr>
                <w:noProof/>
                <w:webHidden/>
              </w:rPr>
              <w:tab/>
            </w:r>
            <w:r w:rsidR="007774BC">
              <w:rPr>
                <w:noProof/>
                <w:webHidden/>
              </w:rPr>
              <w:fldChar w:fldCharType="begin"/>
            </w:r>
            <w:r w:rsidR="007774BC">
              <w:rPr>
                <w:noProof/>
                <w:webHidden/>
              </w:rPr>
              <w:instrText xml:space="preserve"> PAGEREF _Toc143039650 \h </w:instrText>
            </w:r>
            <w:r w:rsidR="007774BC">
              <w:rPr>
                <w:noProof/>
                <w:webHidden/>
              </w:rPr>
            </w:r>
            <w:r w:rsidR="007774BC">
              <w:rPr>
                <w:noProof/>
                <w:webHidden/>
              </w:rPr>
              <w:fldChar w:fldCharType="separate"/>
            </w:r>
            <w:r w:rsidR="00444A3A">
              <w:rPr>
                <w:noProof/>
                <w:webHidden/>
              </w:rPr>
              <w:t>31</w:t>
            </w:r>
            <w:r w:rsidR="007774BC">
              <w:rPr>
                <w:noProof/>
                <w:webHidden/>
              </w:rPr>
              <w:fldChar w:fldCharType="end"/>
            </w:r>
          </w:hyperlink>
        </w:p>
        <w:p w14:paraId="02D35CEE" w14:textId="39CD97FF" w:rsidR="007774BC" w:rsidRDefault="00000000">
          <w:pPr>
            <w:pStyle w:val="TOC1"/>
            <w:tabs>
              <w:tab w:val="right" w:leader="dot" w:pos="9679"/>
            </w:tabs>
            <w:rPr>
              <w:noProof/>
              <w:sz w:val="22"/>
              <w:szCs w:val="22"/>
            </w:rPr>
          </w:pPr>
          <w:hyperlink w:anchor="_Toc143039651" w:history="1">
            <w:r w:rsidR="007774BC" w:rsidRPr="0083741E">
              <w:rPr>
                <w:rStyle w:val="Hyperlink"/>
                <w:noProof/>
                <w:lang w:val="ru-RU"/>
              </w:rPr>
              <w:t xml:space="preserve">Рапорт </w:t>
            </w:r>
            <w:r w:rsidR="007774BC" w:rsidRPr="0083741E">
              <w:rPr>
                <w:rStyle w:val="Hyperlink"/>
                <w:noProof/>
              </w:rPr>
              <w:t>#13/2</w:t>
            </w:r>
            <w:r w:rsidR="007774BC">
              <w:rPr>
                <w:noProof/>
                <w:webHidden/>
              </w:rPr>
              <w:tab/>
            </w:r>
            <w:r w:rsidR="007774BC">
              <w:rPr>
                <w:noProof/>
                <w:webHidden/>
              </w:rPr>
              <w:fldChar w:fldCharType="begin"/>
            </w:r>
            <w:r w:rsidR="007774BC">
              <w:rPr>
                <w:noProof/>
                <w:webHidden/>
              </w:rPr>
              <w:instrText xml:space="preserve"> PAGEREF _Toc143039651 \h </w:instrText>
            </w:r>
            <w:r w:rsidR="007774BC">
              <w:rPr>
                <w:noProof/>
                <w:webHidden/>
              </w:rPr>
            </w:r>
            <w:r w:rsidR="007774BC">
              <w:rPr>
                <w:noProof/>
                <w:webHidden/>
              </w:rPr>
              <w:fldChar w:fldCharType="separate"/>
            </w:r>
            <w:r w:rsidR="00444A3A">
              <w:rPr>
                <w:noProof/>
                <w:webHidden/>
              </w:rPr>
              <w:t>34</w:t>
            </w:r>
            <w:r w:rsidR="007774BC">
              <w:rPr>
                <w:noProof/>
                <w:webHidden/>
              </w:rPr>
              <w:fldChar w:fldCharType="end"/>
            </w:r>
          </w:hyperlink>
        </w:p>
        <w:p w14:paraId="01A0BB54" w14:textId="62F88FC0" w:rsidR="007774BC" w:rsidRDefault="00000000">
          <w:pPr>
            <w:pStyle w:val="TOC2"/>
            <w:tabs>
              <w:tab w:val="right" w:leader="dot" w:pos="9679"/>
            </w:tabs>
            <w:rPr>
              <w:noProof/>
              <w:sz w:val="22"/>
              <w:szCs w:val="22"/>
            </w:rPr>
          </w:pPr>
          <w:hyperlink w:anchor="_Toc143039652" w:history="1">
            <w:r w:rsidR="007774BC" w:rsidRPr="0083741E">
              <w:rPr>
                <w:rStyle w:val="Hyperlink"/>
                <w:noProof/>
                <w:lang w:val="uk-UA"/>
              </w:rPr>
              <w:t>Файл «</w:t>
            </w:r>
            <w:r w:rsidR="007774BC" w:rsidRPr="0083741E">
              <w:rPr>
                <w:rStyle w:val="Hyperlink"/>
                <w:noProof/>
              </w:rPr>
              <w:t>H</w:t>
            </w:r>
            <w:r w:rsidR="007774BC" w:rsidRPr="0083741E">
              <w:rPr>
                <w:rStyle w:val="Hyperlink"/>
                <w:noProof/>
                <w:lang w:val="ru-RU"/>
              </w:rPr>
              <w:t>»</w:t>
            </w:r>
            <w:r w:rsidR="007774BC">
              <w:rPr>
                <w:noProof/>
                <w:webHidden/>
              </w:rPr>
              <w:tab/>
            </w:r>
            <w:r w:rsidR="007774BC">
              <w:rPr>
                <w:noProof/>
                <w:webHidden/>
              </w:rPr>
              <w:fldChar w:fldCharType="begin"/>
            </w:r>
            <w:r w:rsidR="007774BC">
              <w:rPr>
                <w:noProof/>
                <w:webHidden/>
              </w:rPr>
              <w:instrText xml:space="preserve"> PAGEREF _Toc143039652 \h </w:instrText>
            </w:r>
            <w:r w:rsidR="007774BC">
              <w:rPr>
                <w:noProof/>
                <w:webHidden/>
              </w:rPr>
            </w:r>
            <w:r w:rsidR="007774BC">
              <w:rPr>
                <w:noProof/>
                <w:webHidden/>
              </w:rPr>
              <w:fldChar w:fldCharType="separate"/>
            </w:r>
            <w:r w:rsidR="00444A3A">
              <w:rPr>
                <w:noProof/>
                <w:webHidden/>
              </w:rPr>
              <w:t>34</w:t>
            </w:r>
            <w:r w:rsidR="007774BC">
              <w:rPr>
                <w:noProof/>
                <w:webHidden/>
              </w:rPr>
              <w:fldChar w:fldCharType="end"/>
            </w:r>
          </w:hyperlink>
        </w:p>
        <w:p w14:paraId="0E3F4715" w14:textId="13BC014D" w:rsidR="007774BC" w:rsidRDefault="00000000">
          <w:pPr>
            <w:pStyle w:val="TOC2"/>
            <w:tabs>
              <w:tab w:val="right" w:leader="dot" w:pos="9679"/>
            </w:tabs>
            <w:rPr>
              <w:noProof/>
              <w:sz w:val="22"/>
              <w:szCs w:val="22"/>
            </w:rPr>
          </w:pPr>
          <w:hyperlink w:anchor="_Toc143039653" w:history="1">
            <w:r w:rsidR="007774BC" w:rsidRPr="0083741E">
              <w:rPr>
                <w:rStyle w:val="Hyperlink"/>
                <w:noProof/>
                <w:lang w:val="ru-RU"/>
              </w:rPr>
              <w:t>Файл «</w:t>
            </w:r>
            <w:r w:rsidR="007774BC" w:rsidRPr="0083741E">
              <w:rPr>
                <w:rStyle w:val="Hyperlink"/>
                <w:noProof/>
              </w:rPr>
              <w:t>S</w:t>
            </w:r>
            <w:r w:rsidR="007774BC" w:rsidRPr="0083741E">
              <w:rPr>
                <w:rStyle w:val="Hyperlink"/>
                <w:noProof/>
                <w:lang w:val="ru-RU"/>
              </w:rPr>
              <w:t>»</w:t>
            </w:r>
            <w:r w:rsidR="007774BC">
              <w:rPr>
                <w:noProof/>
                <w:webHidden/>
              </w:rPr>
              <w:tab/>
            </w:r>
            <w:r w:rsidR="007774BC">
              <w:rPr>
                <w:noProof/>
                <w:webHidden/>
              </w:rPr>
              <w:fldChar w:fldCharType="begin"/>
            </w:r>
            <w:r w:rsidR="007774BC">
              <w:rPr>
                <w:noProof/>
                <w:webHidden/>
              </w:rPr>
              <w:instrText xml:space="preserve"> PAGEREF _Toc143039653 \h </w:instrText>
            </w:r>
            <w:r w:rsidR="007774BC">
              <w:rPr>
                <w:noProof/>
                <w:webHidden/>
              </w:rPr>
            </w:r>
            <w:r w:rsidR="007774BC">
              <w:rPr>
                <w:noProof/>
                <w:webHidden/>
              </w:rPr>
              <w:fldChar w:fldCharType="separate"/>
            </w:r>
            <w:r w:rsidR="00444A3A">
              <w:rPr>
                <w:noProof/>
                <w:webHidden/>
              </w:rPr>
              <w:t>36</w:t>
            </w:r>
            <w:r w:rsidR="007774BC">
              <w:rPr>
                <w:noProof/>
                <w:webHidden/>
              </w:rPr>
              <w:fldChar w:fldCharType="end"/>
            </w:r>
          </w:hyperlink>
        </w:p>
        <w:p w14:paraId="2C96B8A1" w14:textId="151D8D6B" w:rsidR="007774BC" w:rsidRDefault="00000000">
          <w:pPr>
            <w:pStyle w:val="TOC2"/>
            <w:tabs>
              <w:tab w:val="right" w:leader="dot" w:pos="9679"/>
            </w:tabs>
            <w:rPr>
              <w:noProof/>
              <w:sz w:val="22"/>
              <w:szCs w:val="22"/>
            </w:rPr>
          </w:pPr>
          <w:hyperlink w:anchor="_Toc143039654" w:history="1">
            <w:r w:rsidR="007774BC" w:rsidRPr="0083741E">
              <w:rPr>
                <w:rStyle w:val="Hyperlink"/>
                <w:noProof/>
                <w:lang w:val="uk-UA"/>
              </w:rPr>
              <w:t>Файл «Т»</w:t>
            </w:r>
            <w:r w:rsidR="007774BC">
              <w:rPr>
                <w:noProof/>
                <w:webHidden/>
              </w:rPr>
              <w:tab/>
            </w:r>
            <w:r w:rsidR="007774BC">
              <w:rPr>
                <w:noProof/>
                <w:webHidden/>
              </w:rPr>
              <w:fldChar w:fldCharType="begin"/>
            </w:r>
            <w:r w:rsidR="007774BC">
              <w:rPr>
                <w:noProof/>
                <w:webHidden/>
              </w:rPr>
              <w:instrText xml:space="preserve"> PAGEREF _Toc143039654 \h </w:instrText>
            </w:r>
            <w:r w:rsidR="007774BC">
              <w:rPr>
                <w:noProof/>
                <w:webHidden/>
              </w:rPr>
            </w:r>
            <w:r w:rsidR="007774BC">
              <w:rPr>
                <w:noProof/>
                <w:webHidden/>
              </w:rPr>
              <w:fldChar w:fldCharType="separate"/>
            </w:r>
            <w:r w:rsidR="00444A3A">
              <w:rPr>
                <w:noProof/>
                <w:webHidden/>
              </w:rPr>
              <w:t>37</w:t>
            </w:r>
            <w:r w:rsidR="007774BC">
              <w:rPr>
                <w:noProof/>
                <w:webHidden/>
              </w:rPr>
              <w:fldChar w:fldCharType="end"/>
            </w:r>
          </w:hyperlink>
        </w:p>
        <w:p w14:paraId="2D35D48F" w14:textId="542341F2" w:rsidR="007774BC" w:rsidRDefault="00000000">
          <w:pPr>
            <w:pStyle w:val="TOC2"/>
            <w:tabs>
              <w:tab w:val="right" w:leader="dot" w:pos="9679"/>
            </w:tabs>
            <w:rPr>
              <w:noProof/>
              <w:sz w:val="22"/>
              <w:szCs w:val="22"/>
            </w:rPr>
          </w:pPr>
          <w:hyperlink w:anchor="_Toc143039655" w:history="1">
            <w:r w:rsidR="007774BC" w:rsidRPr="0083741E">
              <w:rPr>
                <w:rStyle w:val="Hyperlink"/>
                <w:noProof/>
                <w:lang w:val="ru-RU"/>
              </w:rPr>
              <w:t>Заключение</w:t>
            </w:r>
            <w:r w:rsidR="007774BC">
              <w:rPr>
                <w:noProof/>
                <w:webHidden/>
              </w:rPr>
              <w:tab/>
            </w:r>
            <w:r w:rsidR="007774BC">
              <w:rPr>
                <w:noProof/>
                <w:webHidden/>
              </w:rPr>
              <w:fldChar w:fldCharType="begin"/>
            </w:r>
            <w:r w:rsidR="007774BC">
              <w:rPr>
                <w:noProof/>
                <w:webHidden/>
              </w:rPr>
              <w:instrText xml:space="preserve"> PAGEREF _Toc143039655 \h </w:instrText>
            </w:r>
            <w:r w:rsidR="007774BC">
              <w:rPr>
                <w:noProof/>
                <w:webHidden/>
              </w:rPr>
            </w:r>
            <w:r w:rsidR="007774BC">
              <w:rPr>
                <w:noProof/>
                <w:webHidden/>
              </w:rPr>
              <w:fldChar w:fldCharType="separate"/>
            </w:r>
            <w:r w:rsidR="00444A3A">
              <w:rPr>
                <w:noProof/>
                <w:webHidden/>
              </w:rPr>
              <w:t>38</w:t>
            </w:r>
            <w:r w:rsidR="007774BC">
              <w:rPr>
                <w:noProof/>
                <w:webHidden/>
              </w:rPr>
              <w:fldChar w:fldCharType="end"/>
            </w:r>
          </w:hyperlink>
        </w:p>
        <w:p w14:paraId="6A3CDBEF" w14:textId="0528365D" w:rsidR="008F7386" w:rsidRDefault="008F7386">
          <w:r>
            <w:rPr>
              <w:b/>
              <w:bCs/>
              <w:noProof/>
            </w:rPr>
            <w:fldChar w:fldCharType="end"/>
          </w:r>
        </w:p>
      </w:sdtContent>
    </w:sdt>
    <w:p w14:paraId="2E7D7AD0" w14:textId="1A88DEDD" w:rsidR="008F7386" w:rsidRDefault="008F7386">
      <w:pPr>
        <w:jc w:val="left"/>
      </w:pPr>
      <w:r>
        <w:br w:type="page"/>
      </w:r>
    </w:p>
    <w:p w14:paraId="0FDA974F" w14:textId="7A58E00F" w:rsidR="009E2033" w:rsidRDefault="008F7386" w:rsidP="008F7386">
      <w:pPr>
        <w:pStyle w:val="Heading1"/>
        <w:rPr>
          <w:lang w:val="ru-RU"/>
        </w:rPr>
      </w:pPr>
      <w:bookmarkStart w:id="0" w:name="_Toc143039641"/>
      <w:r>
        <w:rPr>
          <w:lang w:val="ru-RU"/>
        </w:rPr>
        <w:lastRenderedPageBreak/>
        <w:t>Книга Миров</w:t>
      </w:r>
      <w:bookmarkEnd w:id="0"/>
    </w:p>
    <w:p w14:paraId="4C776D29" w14:textId="4430D453" w:rsidR="008F7386" w:rsidRPr="008F7386" w:rsidRDefault="008F7386" w:rsidP="005F6AB1">
      <w:pPr>
        <w:pStyle w:val="IntenseQuote"/>
        <w:jc w:val="both"/>
        <w:rPr>
          <w:lang w:val="ru-RU"/>
        </w:rPr>
      </w:pPr>
      <w:r w:rsidRPr="008F7386">
        <w:rPr>
          <w:lang w:val="ru-RU"/>
        </w:rPr>
        <w:t>Я знаю, что ты не запомнишь то, о чём мы сейчас говорили. Такова природа гармонии, знания за её пределами сродни яду, что выжигает всё, чего касается. Потому, я записала этот наш разговор. Моё зрение уже затуманено почти полностью, я не вижу так хорошо и так далеко как раньше, но я чувствую, что мой час близок. Это были одни из последних мгновений, что мы смогли провести вместе. Придёт время, и ты забудешь обо мне, но, я надеюсь, эта запись позволит тебе вспомнить и не попасть в ту же ловушку, что судьба расставила для меня.</w:t>
      </w:r>
    </w:p>
    <w:p w14:paraId="3E988A4C" w14:textId="2861FFF2" w:rsidR="008F7386" w:rsidRDefault="008F7386" w:rsidP="005F6AB1">
      <w:pPr>
        <w:pStyle w:val="IntenseQuote"/>
        <w:jc w:val="right"/>
        <w:rPr>
          <w:lang w:val="ru-RU"/>
        </w:rPr>
      </w:pPr>
      <w:r w:rsidRPr="008F7386">
        <w:rPr>
          <w:lang w:val="ru-RU"/>
        </w:rPr>
        <w:t xml:space="preserve">Исчезающий Звездопад – </w:t>
      </w:r>
      <w:r w:rsidR="00D201C9">
        <w:rPr>
          <w:lang w:val="ru-RU"/>
        </w:rPr>
        <w:t>Павшая</w:t>
      </w:r>
      <w:r w:rsidRPr="008F7386">
        <w:rPr>
          <w:lang w:val="ru-RU"/>
        </w:rPr>
        <w:t xml:space="preserve"> Звезда: 5Э </w:t>
      </w:r>
      <w:r w:rsidR="00D23441" w:rsidRPr="008F7386">
        <w:rPr>
          <w:lang w:val="ru-RU"/>
        </w:rPr>
        <w:t>011–4</w:t>
      </w:r>
      <w:r w:rsidRPr="008F7386">
        <w:rPr>
          <w:lang w:val="ru-RU"/>
        </w:rPr>
        <w:t>/15</w:t>
      </w:r>
    </w:p>
    <w:p w14:paraId="45BC087A" w14:textId="17EEF13A" w:rsidR="005F6AB1" w:rsidRPr="005F6AB1" w:rsidRDefault="005F6AB1" w:rsidP="005F6AB1">
      <w:pPr>
        <w:rPr>
          <w:lang w:val="ru-RU"/>
        </w:rPr>
      </w:pPr>
      <w:r w:rsidRPr="005F6AB1">
        <w:rPr>
          <w:lang w:val="ru-RU"/>
        </w:rPr>
        <w:t>Календарь говорил, что зима в Эквестрии только недавно началась. Птицы покинули свои привычные гнездовья, животные уже впали в спячку, пегасы настроили погоду на зимний манер, а принцессы перешли на расписание коротких дней и длинных ночей, так свойственные этой поре. Она могла вспомнить, почему именно так, и для чего нужны были эти сдвиг</w:t>
      </w:r>
      <w:r w:rsidR="00A0013D">
        <w:rPr>
          <w:lang w:val="ru-RU"/>
        </w:rPr>
        <w:t>и</w:t>
      </w:r>
      <w:r w:rsidRPr="005F6AB1">
        <w:rPr>
          <w:lang w:val="ru-RU"/>
        </w:rPr>
        <w:t xml:space="preserve"> в окружающей среде, но какое это имело значение сейчас?</w:t>
      </w:r>
    </w:p>
    <w:p w14:paraId="760786F8" w14:textId="0B094D28" w:rsidR="005F6AB1" w:rsidRDefault="005F6AB1" w:rsidP="005F6AB1">
      <w:pPr>
        <w:rPr>
          <w:lang w:val="ru-RU"/>
        </w:rPr>
      </w:pPr>
      <w:r w:rsidRPr="005F6AB1">
        <w:rPr>
          <w:lang w:val="ru-RU"/>
        </w:rPr>
        <w:t>Фолленстар неизменно выбирала это место для встреч – опушка уже почти восстановившегося леса, рядом с руинами замка одной из прошлых эпох. Не так давно здесь был эпицентр катастрофы, но стараниями всех трёх народов и под мудрым руководством принцесс земля быстро оправлялась после влияния пустоты. Бывшие безжизненные пустоши, заражённые экстремальными магическими энергиями, принимали свой исторический вид. Какое это значение имело для Фолленстар? Никто не мог сказать наверняка. После конца света её связь с судьбой этого мира окончательно разорвалась, а вместе с этим и сама она нач</w:t>
      </w:r>
      <w:r>
        <w:rPr>
          <w:lang w:val="ru-RU"/>
        </w:rPr>
        <w:t>а</w:t>
      </w:r>
      <w:r w:rsidRPr="005F6AB1">
        <w:rPr>
          <w:lang w:val="ru-RU"/>
        </w:rPr>
        <w:t>ла ослабевать, находясь в этой реальности.</w:t>
      </w:r>
    </w:p>
    <w:p w14:paraId="7EE19B45" w14:textId="0EDC6DA9" w:rsidR="005F6AB1" w:rsidRDefault="005F6AB1" w:rsidP="005F6AB1">
      <w:pPr>
        <w:pStyle w:val="Heading2"/>
        <w:rPr>
          <w:lang w:val="ru-RU"/>
        </w:rPr>
      </w:pPr>
      <w:bookmarkStart w:id="1" w:name="_Toc143039642"/>
      <w:r>
        <w:rPr>
          <w:lang w:val="ru-RU"/>
        </w:rPr>
        <w:t>Разговор 1</w:t>
      </w:r>
      <w:bookmarkEnd w:id="1"/>
    </w:p>
    <w:p w14:paraId="3A2B7C61" w14:textId="77777777" w:rsidR="005F6AB1" w:rsidRDefault="005F6AB1" w:rsidP="005F6AB1">
      <w:pPr>
        <w:rPr>
          <w:lang w:val="ru-RU"/>
        </w:rPr>
      </w:pPr>
      <w:r w:rsidRPr="005F6AB1">
        <w:rPr>
          <w:lang w:val="ru-RU"/>
        </w:rPr>
        <w:t xml:space="preserve">Мунлайт знала, что она без магической помощи уже не может видеть. Доспех проектировал окружение напрямую в сознание Фоллен, и та двигала зрачками только из-за привычки. Теперь она очень часто смотрела в пустоту, мимо собеседника, </w:t>
      </w:r>
      <w:r>
        <w:rPr>
          <w:lang w:val="ru-RU"/>
        </w:rPr>
        <w:t>что</w:t>
      </w:r>
      <w:r w:rsidRPr="005F6AB1">
        <w:rPr>
          <w:lang w:val="ru-RU"/>
        </w:rPr>
        <w:t xml:space="preserve"> смущало многих. Саму же Фолленстар это никак не тревожило… </w:t>
      </w:r>
    </w:p>
    <w:p w14:paraId="345FE318" w14:textId="6A6EDD44" w:rsidR="005F6AB1" w:rsidRPr="005F6AB1" w:rsidRDefault="005F6AB1" w:rsidP="005F6AB1">
      <w:pPr>
        <w:rPr>
          <w:rStyle w:val="SubtleEmphasis"/>
        </w:rPr>
      </w:pPr>
      <w:r w:rsidRPr="005F6AB1">
        <w:rPr>
          <w:rStyle w:val="SubtleEmphasis"/>
        </w:rPr>
        <w:t>Фоллен…</w:t>
      </w:r>
    </w:p>
    <w:p w14:paraId="5D97E416" w14:textId="70F02E69" w:rsidR="005F6AB1" w:rsidRPr="005F6AB1" w:rsidRDefault="005F6AB1" w:rsidP="005F6AB1">
      <w:pPr>
        <w:rPr>
          <w:lang w:val="ru-RU"/>
        </w:rPr>
      </w:pPr>
      <w:r w:rsidRPr="005F6AB1">
        <w:rPr>
          <w:lang w:val="ru-RU"/>
        </w:rPr>
        <w:t xml:space="preserve">Она ей рассказала многое с тех пор, как всё закончилось. О том, как её на самом деле зовут, что она сделала и в чём винила себя. Однако, события, произошедшие за пределами миров, куда она угодила, испытывая свой прототип портала, </w:t>
      </w:r>
      <w:r>
        <w:rPr>
          <w:lang w:val="ru-RU"/>
        </w:rPr>
        <w:t>Фолленстар всё ещё избегала</w:t>
      </w:r>
      <w:r w:rsidRPr="005F6AB1">
        <w:rPr>
          <w:lang w:val="ru-RU"/>
        </w:rPr>
        <w:t>. Было ясно, что прошло очень много времени, и пони вышедшая оттуда сильно отличалась от</w:t>
      </w:r>
      <w:r>
        <w:rPr>
          <w:lang w:val="ru-RU"/>
        </w:rPr>
        <w:t xml:space="preserve"> той, что</w:t>
      </w:r>
      <w:r w:rsidRPr="005F6AB1">
        <w:rPr>
          <w:lang w:val="ru-RU"/>
        </w:rPr>
        <w:t xml:space="preserve"> во</w:t>
      </w:r>
      <w:r>
        <w:rPr>
          <w:lang w:val="ru-RU"/>
        </w:rPr>
        <w:t>шла в портал</w:t>
      </w:r>
      <w:r w:rsidRPr="005F6AB1">
        <w:rPr>
          <w:lang w:val="ru-RU"/>
        </w:rPr>
        <w:t>. Сегодня, Мунлайт намеревалась</w:t>
      </w:r>
      <w:r w:rsidR="00297A21" w:rsidRPr="00297A21">
        <w:rPr>
          <w:lang w:val="ru-RU"/>
        </w:rPr>
        <w:t xml:space="preserve"> </w:t>
      </w:r>
      <w:r w:rsidR="00297A21">
        <w:rPr>
          <w:lang w:val="ru-RU"/>
        </w:rPr>
        <w:t>наконец</w:t>
      </w:r>
      <w:r w:rsidRPr="005F6AB1">
        <w:rPr>
          <w:lang w:val="ru-RU"/>
        </w:rPr>
        <w:t xml:space="preserve"> вытащить из неё историю о том,</w:t>
      </w:r>
      <w:r>
        <w:rPr>
          <w:lang w:val="ru-RU"/>
        </w:rPr>
        <w:t xml:space="preserve"> что</w:t>
      </w:r>
      <w:r w:rsidRPr="005F6AB1">
        <w:rPr>
          <w:lang w:val="ru-RU"/>
        </w:rPr>
        <w:t xml:space="preserve"> там случилось.</w:t>
      </w:r>
    </w:p>
    <w:p w14:paraId="27160E10" w14:textId="0B0E2824" w:rsidR="005F6AB1" w:rsidRPr="005F6AB1" w:rsidRDefault="005F6AB1" w:rsidP="005F6AB1">
      <w:pPr>
        <w:rPr>
          <w:lang w:val="ru-RU"/>
        </w:rPr>
      </w:pPr>
      <w:r w:rsidRPr="005F6AB1">
        <w:rPr>
          <w:lang w:val="ru-RU"/>
        </w:rPr>
        <w:t>Как всегда</w:t>
      </w:r>
      <w:r w:rsidR="00A0013D">
        <w:rPr>
          <w:lang w:val="ru-RU"/>
        </w:rPr>
        <w:t xml:space="preserve">, </w:t>
      </w:r>
      <w:r w:rsidRPr="005F6AB1">
        <w:rPr>
          <w:lang w:val="ru-RU"/>
        </w:rPr>
        <w:t>беззвучно, Фолленстар появилась рядом с Мунлайт из образовавшегося сгустка тени, и только небольшой стук металлических копыт о камень намекнул о её прибытии.</w:t>
      </w:r>
    </w:p>
    <w:p w14:paraId="14264F23" w14:textId="4C5E8116" w:rsidR="005F6AB1" w:rsidRPr="005F6AB1" w:rsidRDefault="00EA64DB" w:rsidP="005F6AB1">
      <w:pPr>
        <w:rPr>
          <w:lang w:val="ru-RU"/>
        </w:rPr>
      </w:pPr>
      <w:r>
        <w:rPr>
          <w:lang w:val="ru-RU"/>
        </w:rPr>
        <w:t>[Фс]</w:t>
      </w:r>
      <w:r w:rsidR="005F6AB1" w:rsidRPr="005F6AB1">
        <w:rPr>
          <w:lang w:val="ru-RU"/>
        </w:rPr>
        <w:t xml:space="preserve"> – Ты пришла заранее, как всегда. – Начала без приветствия Фоллен.</w:t>
      </w:r>
    </w:p>
    <w:p w14:paraId="1CB6A498" w14:textId="110B93E3" w:rsidR="005F6AB1" w:rsidRPr="005F6AB1" w:rsidRDefault="00EA64DB" w:rsidP="005F6AB1">
      <w:pPr>
        <w:rPr>
          <w:lang w:val="ru-RU"/>
        </w:rPr>
      </w:pPr>
      <w:r>
        <w:rPr>
          <w:lang w:val="ru-RU"/>
        </w:rPr>
        <w:t>[Мш]</w:t>
      </w:r>
      <w:r w:rsidR="005F6AB1" w:rsidRPr="005F6AB1">
        <w:rPr>
          <w:lang w:val="ru-RU"/>
        </w:rPr>
        <w:t xml:space="preserve"> – Я не люблю, когда опаздывают, ты это знаешь.</w:t>
      </w:r>
    </w:p>
    <w:p w14:paraId="25D51B82" w14:textId="5AF11225" w:rsidR="005F6AB1" w:rsidRPr="005F6AB1" w:rsidRDefault="00EA64DB" w:rsidP="005F6AB1">
      <w:pPr>
        <w:rPr>
          <w:lang w:val="ru-RU"/>
        </w:rPr>
      </w:pPr>
      <w:r>
        <w:rPr>
          <w:lang w:val="ru-RU"/>
        </w:rPr>
        <w:t>[Фс]</w:t>
      </w:r>
      <w:r w:rsidR="005F6AB1" w:rsidRPr="005F6AB1">
        <w:rPr>
          <w:lang w:val="ru-RU"/>
        </w:rPr>
        <w:t xml:space="preserve"> – Да уж,</w:t>
      </w:r>
      <w:r w:rsidR="00297A21">
        <w:rPr>
          <w:lang w:val="ru-RU"/>
        </w:rPr>
        <w:t xml:space="preserve"> тебе</w:t>
      </w:r>
      <w:r w:rsidR="005F6AB1" w:rsidRPr="005F6AB1">
        <w:rPr>
          <w:lang w:val="ru-RU"/>
        </w:rPr>
        <w:t xml:space="preserve"> не кажетс</w:t>
      </w:r>
      <w:r w:rsidR="00297A21">
        <w:rPr>
          <w:lang w:val="ru-RU"/>
        </w:rPr>
        <w:t>я</w:t>
      </w:r>
      <w:r w:rsidR="005F6AB1" w:rsidRPr="005F6AB1">
        <w:rPr>
          <w:lang w:val="ru-RU"/>
        </w:rPr>
        <w:t>, что новая принцесса разрушения должна быть добрее? – Ответила она, присаживаясь на своё любимое место у обрыва</w:t>
      </w:r>
      <w:r w:rsidR="00876AAC">
        <w:rPr>
          <w:lang w:val="ru-RU"/>
        </w:rPr>
        <w:t xml:space="preserve"> и направив свой взгляд в даль</w:t>
      </w:r>
      <w:r w:rsidR="005F6AB1" w:rsidRPr="005F6AB1">
        <w:rPr>
          <w:lang w:val="ru-RU"/>
        </w:rPr>
        <w:t>.</w:t>
      </w:r>
    </w:p>
    <w:p w14:paraId="7B8D1E38" w14:textId="03306967" w:rsidR="005F6AB1" w:rsidRPr="005F6AB1" w:rsidRDefault="00EA64DB" w:rsidP="005F6AB1">
      <w:pPr>
        <w:rPr>
          <w:lang w:val="ru-RU"/>
        </w:rPr>
      </w:pPr>
      <w:r>
        <w:rPr>
          <w:lang w:val="ru-RU"/>
        </w:rPr>
        <w:lastRenderedPageBreak/>
        <w:t>[Мш]</w:t>
      </w:r>
      <w:r w:rsidR="005F6AB1" w:rsidRPr="005F6AB1">
        <w:rPr>
          <w:lang w:val="ru-RU"/>
        </w:rPr>
        <w:t xml:space="preserve"> – А в твоём понимании доброта означает попустительство?</w:t>
      </w:r>
    </w:p>
    <w:p w14:paraId="6FCD3BEF" w14:textId="19705C66" w:rsidR="005F6AB1" w:rsidRPr="005F6AB1" w:rsidRDefault="00EA64DB" w:rsidP="005F6AB1">
      <w:pPr>
        <w:rPr>
          <w:lang w:val="ru-RU"/>
        </w:rPr>
      </w:pPr>
      <w:r>
        <w:rPr>
          <w:lang w:val="ru-RU"/>
        </w:rPr>
        <w:t>[Фс]</w:t>
      </w:r>
      <w:r w:rsidR="005F6AB1" w:rsidRPr="005F6AB1">
        <w:rPr>
          <w:lang w:val="ru-RU"/>
        </w:rPr>
        <w:t xml:space="preserve"> – Ты прекрасно знаешь, что я </w:t>
      </w:r>
      <w:r w:rsidR="00D23441" w:rsidRPr="005F6AB1">
        <w:rPr>
          <w:lang w:val="ru-RU"/>
        </w:rPr>
        <w:t>имела в виду</w:t>
      </w:r>
      <w:r w:rsidR="005F6AB1" w:rsidRPr="005F6AB1">
        <w:rPr>
          <w:lang w:val="ru-RU"/>
        </w:rPr>
        <w:t xml:space="preserve">. </w:t>
      </w:r>
      <w:r w:rsidR="00297A21">
        <w:rPr>
          <w:lang w:val="ru-RU"/>
        </w:rPr>
        <w:t>Сейчас т</w:t>
      </w:r>
      <w:r w:rsidR="005F6AB1" w:rsidRPr="005F6AB1">
        <w:rPr>
          <w:lang w:val="ru-RU"/>
        </w:rPr>
        <w:t>воё зрение намного чище моег</w:t>
      </w:r>
      <w:r w:rsidR="00297A21">
        <w:rPr>
          <w:lang w:val="ru-RU"/>
        </w:rPr>
        <w:t>о</w:t>
      </w:r>
      <w:r w:rsidR="005F6AB1" w:rsidRPr="005F6AB1">
        <w:rPr>
          <w:lang w:val="ru-RU"/>
        </w:rPr>
        <w:t>.</w:t>
      </w:r>
    </w:p>
    <w:p w14:paraId="2F8127C0" w14:textId="493CD6C1" w:rsidR="005F6AB1" w:rsidRPr="005F6AB1" w:rsidRDefault="005F6AB1" w:rsidP="005F6AB1">
      <w:pPr>
        <w:rPr>
          <w:lang w:val="ru-RU"/>
        </w:rPr>
      </w:pPr>
      <w:r w:rsidRPr="005F6AB1">
        <w:rPr>
          <w:lang w:val="ru-RU"/>
        </w:rPr>
        <w:t xml:space="preserve">Мунлайт действительно понимала, что она </w:t>
      </w:r>
      <w:r w:rsidR="00D23441" w:rsidRPr="005F6AB1">
        <w:rPr>
          <w:lang w:val="ru-RU"/>
        </w:rPr>
        <w:t>имела в виду</w:t>
      </w:r>
      <w:r w:rsidRPr="005F6AB1">
        <w:rPr>
          <w:lang w:val="ru-RU"/>
        </w:rPr>
        <w:t xml:space="preserve">. Абсолютные подходы и категоричность у </w:t>
      </w:r>
      <w:r w:rsidR="00297A21">
        <w:rPr>
          <w:lang w:val="ru-RU"/>
        </w:rPr>
        <w:t>Фоллен</w:t>
      </w:r>
      <w:r w:rsidRPr="005F6AB1">
        <w:rPr>
          <w:lang w:val="ru-RU"/>
        </w:rPr>
        <w:t xml:space="preserve"> в прошлом принесли много бед. </w:t>
      </w:r>
      <w:r w:rsidR="00297A21">
        <w:rPr>
          <w:lang w:val="ru-RU"/>
        </w:rPr>
        <w:t>Звезда</w:t>
      </w:r>
      <w:r w:rsidRPr="005F6AB1">
        <w:rPr>
          <w:lang w:val="ru-RU"/>
        </w:rPr>
        <w:t xml:space="preserve"> надеялась, что её бывшая ученица окажется более гибкой чем она </w:t>
      </w:r>
      <w:r w:rsidR="00297A21">
        <w:rPr>
          <w:lang w:val="ru-RU"/>
        </w:rPr>
        <w:t>когда-то</w:t>
      </w:r>
      <w:r w:rsidRPr="005F6AB1">
        <w:rPr>
          <w:lang w:val="ru-RU"/>
        </w:rPr>
        <w:t>. Хотя</w:t>
      </w:r>
      <w:r w:rsidR="00297A21">
        <w:rPr>
          <w:lang w:val="ru-RU"/>
        </w:rPr>
        <w:t xml:space="preserve"> сама</w:t>
      </w:r>
      <w:r w:rsidRPr="005F6AB1">
        <w:rPr>
          <w:lang w:val="ru-RU"/>
        </w:rPr>
        <w:t xml:space="preserve"> Мунлайт никак не считала её линейной</w:t>
      </w:r>
      <w:r>
        <w:rPr>
          <w:lang w:val="ru-RU"/>
        </w:rPr>
        <w:t xml:space="preserve"> –</w:t>
      </w:r>
      <w:r w:rsidRPr="005F6AB1">
        <w:rPr>
          <w:lang w:val="ru-RU"/>
        </w:rPr>
        <w:t xml:space="preserve"> </w:t>
      </w:r>
      <w:r>
        <w:rPr>
          <w:lang w:val="ru-RU"/>
        </w:rPr>
        <w:t>э</w:t>
      </w:r>
      <w:r w:rsidRPr="005F6AB1">
        <w:rPr>
          <w:lang w:val="ru-RU"/>
        </w:rPr>
        <w:t xml:space="preserve">то был один из тех вопросов, на котором они </w:t>
      </w:r>
      <w:r>
        <w:rPr>
          <w:lang w:val="ru-RU"/>
        </w:rPr>
        <w:t>расходились во мнениях</w:t>
      </w:r>
      <w:r w:rsidRPr="005F6AB1">
        <w:rPr>
          <w:lang w:val="ru-RU"/>
        </w:rPr>
        <w:t>.</w:t>
      </w:r>
    </w:p>
    <w:p w14:paraId="08DEC832" w14:textId="35853EAE" w:rsidR="005F6AB1" w:rsidRPr="005F6AB1" w:rsidRDefault="00EA64DB" w:rsidP="005F6AB1">
      <w:pPr>
        <w:rPr>
          <w:lang w:val="ru-RU"/>
        </w:rPr>
      </w:pPr>
      <w:r>
        <w:rPr>
          <w:lang w:val="ru-RU"/>
        </w:rPr>
        <w:t>[Мш]</w:t>
      </w:r>
      <w:r w:rsidR="005F6AB1" w:rsidRPr="005F6AB1">
        <w:rPr>
          <w:lang w:val="ru-RU"/>
        </w:rPr>
        <w:t xml:space="preserve"> – Ты мне должна продолжение, помнишь? – Переводя тему спросила Мунлайт.</w:t>
      </w:r>
    </w:p>
    <w:p w14:paraId="65B2D8AA" w14:textId="19FAF927" w:rsidR="005F6AB1" w:rsidRPr="005F6AB1" w:rsidRDefault="00EA64DB" w:rsidP="005F6AB1">
      <w:pPr>
        <w:rPr>
          <w:lang w:val="ru-RU"/>
        </w:rPr>
      </w:pPr>
      <w:r>
        <w:rPr>
          <w:lang w:val="ru-RU"/>
        </w:rPr>
        <w:t>[Фс]</w:t>
      </w:r>
      <w:r w:rsidR="005F6AB1" w:rsidRPr="005F6AB1">
        <w:rPr>
          <w:lang w:val="ru-RU"/>
        </w:rPr>
        <w:t xml:space="preserve"> – </w:t>
      </w:r>
      <w:r w:rsidR="00297A21">
        <w:rPr>
          <w:lang w:val="ru-RU"/>
        </w:rPr>
        <w:t>Какое продолжение</w:t>
      </w:r>
      <w:r w:rsidR="005F6AB1" w:rsidRPr="005F6AB1">
        <w:rPr>
          <w:lang w:val="ru-RU"/>
        </w:rPr>
        <w:t>? Я тебе вроде всё уже рассказала.</w:t>
      </w:r>
    </w:p>
    <w:p w14:paraId="192EDBEF" w14:textId="633528E1" w:rsidR="005F6AB1" w:rsidRPr="005F6AB1" w:rsidRDefault="00EA64DB" w:rsidP="005F6AB1">
      <w:pPr>
        <w:rPr>
          <w:lang w:val="ru-RU"/>
        </w:rPr>
      </w:pPr>
      <w:r>
        <w:rPr>
          <w:lang w:val="ru-RU"/>
        </w:rPr>
        <w:t>[Мш]</w:t>
      </w:r>
      <w:r w:rsidR="005F6AB1" w:rsidRPr="005F6AB1">
        <w:rPr>
          <w:lang w:val="ru-RU"/>
        </w:rPr>
        <w:t xml:space="preserve"> – Нет, ты упустила то небольшое превращение, что произошло с тобой после прохода в портал. Если верить твоим же словам, вошла туда пони, а вышло уже нечто другое.</w:t>
      </w:r>
    </w:p>
    <w:p w14:paraId="35B82210" w14:textId="78800461" w:rsidR="005F6AB1" w:rsidRPr="005F6AB1" w:rsidRDefault="00EA64DB" w:rsidP="005F6AB1">
      <w:pPr>
        <w:rPr>
          <w:lang w:val="ru-RU"/>
        </w:rPr>
      </w:pPr>
      <w:r>
        <w:rPr>
          <w:lang w:val="ru-RU"/>
        </w:rPr>
        <w:t>[Фс]</w:t>
      </w:r>
      <w:r w:rsidR="005F6AB1" w:rsidRPr="005F6AB1">
        <w:rPr>
          <w:lang w:val="ru-RU"/>
        </w:rPr>
        <w:t xml:space="preserve"> – Это…</w:t>
      </w:r>
      <w:r w:rsidR="00297A21">
        <w:rPr>
          <w:lang w:val="ru-RU"/>
        </w:rPr>
        <w:t xml:space="preserve"> – Её лицо приняло выражение растерянности, но это было лишь мгновением. –</w:t>
      </w:r>
      <w:r w:rsidR="005F6AB1" w:rsidRPr="005F6AB1">
        <w:rPr>
          <w:lang w:val="ru-RU"/>
        </w:rPr>
        <w:t xml:space="preserve"> Наверное да, пришло время рассказать тебе и об этом. Ты хочешь узнать, как я окончательно перестала быть Звездопадом, но </w:t>
      </w:r>
      <w:r w:rsidR="00297A21">
        <w:rPr>
          <w:lang w:val="ru-RU"/>
        </w:rPr>
        <w:t>ещё</w:t>
      </w:r>
      <w:r w:rsidR="005F6AB1" w:rsidRPr="005F6AB1">
        <w:rPr>
          <w:lang w:val="ru-RU"/>
        </w:rPr>
        <w:t xml:space="preserve"> не стала Упавшей Звездой?</w:t>
      </w:r>
    </w:p>
    <w:p w14:paraId="73FF892A" w14:textId="220471DF" w:rsidR="005F6AB1" w:rsidRPr="005F6AB1" w:rsidRDefault="00EA64DB" w:rsidP="005F6AB1">
      <w:pPr>
        <w:rPr>
          <w:lang w:val="ru-RU"/>
        </w:rPr>
      </w:pPr>
      <w:r>
        <w:rPr>
          <w:lang w:val="ru-RU"/>
        </w:rPr>
        <w:t>[Мш]</w:t>
      </w:r>
      <w:r w:rsidR="005F6AB1" w:rsidRPr="005F6AB1">
        <w:rPr>
          <w:lang w:val="ru-RU"/>
        </w:rPr>
        <w:t xml:space="preserve"> – Что ты </w:t>
      </w:r>
      <w:r w:rsidR="00D23441" w:rsidRPr="005F6AB1">
        <w:rPr>
          <w:lang w:val="ru-RU"/>
        </w:rPr>
        <w:t>имеешь в виду</w:t>
      </w:r>
      <w:r w:rsidR="005F6AB1" w:rsidRPr="005F6AB1">
        <w:rPr>
          <w:lang w:val="ru-RU"/>
        </w:rPr>
        <w:t>? Я думала Фолленстар ты стала, проснувшись на берегу озера после эксперимента с амулетом.</w:t>
      </w:r>
    </w:p>
    <w:p w14:paraId="2D3E09CB" w14:textId="26C8FFC4" w:rsidR="005F6AB1" w:rsidRPr="005F6AB1" w:rsidRDefault="00EA64DB" w:rsidP="005F6AB1">
      <w:pPr>
        <w:rPr>
          <w:lang w:val="ru-RU"/>
        </w:rPr>
      </w:pPr>
      <w:r>
        <w:rPr>
          <w:lang w:val="ru-RU"/>
        </w:rPr>
        <w:t>[Фс]</w:t>
      </w:r>
      <w:r w:rsidR="005F6AB1" w:rsidRPr="005F6AB1">
        <w:rPr>
          <w:lang w:val="ru-RU"/>
        </w:rPr>
        <w:t xml:space="preserve"> – Это было моё физическое преображение в псевдоединорога. Сама я не изменилась в тот момент – стала видеть мир по-другому. – Сказала она, посмотрев в сторону сидящей рядом принцессы.</w:t>
      </w:r>
    </w:p>
    <w:p w14:paraId="400A7C33" w14:textId="39A06D5F" w:rsidR="005F6AB1" w:rsidRPr="005F6AB1" w:rsidRDefault="00EA64DB" w:rsidP="005F6AB1">
      <w:pPr>
        <w:rPr>
          <w:lang w:val="ru-RU"/>
        </w:rPr>
      </w:pPr>
      <w:r>
        <w:rPr>
          <w:lang w:val="ru-RU"/>
        </w:rPr>
        <w:t>[Мш]</w:t>
      </w:r>
      <w:r w:rsidR="005F6AB1" w:rsidRPr="005F6AB1">
        <w:rPr>
          <w:lang w:val="ru-RU"/>
        </w:rPr>
        <w:t xml:space="preserve"> – Хм, хорошо, это я поняла. Всё же, что там произошло?</w:t>
      </w:r>
    </w:p>
    <w:p w14:paraId="20327630" w14:textId="01A6F340" w:rsidR="005F6AB1" w:rsidRDefault="00EA64DB" w:rsidP="005F6AB1">
      <w:pPr>
        <w:rPr>
          <w:lang w:val="ru-RU"/>
        </w:rPr>
      </w:pPr>
      <w:r>
        <w:rPr>
          <w:lang w:val="ru-RU"/>
        </w:rPr>
        <w:t>[Фс]</w:t>
      </w:r>
      <w:r w:rsidR="005F6AB1" w:rsidRPr="005F6AB1">
        <w:rPr>
          <w:lang w:val="ru-RU"/>
        </w:rPr>
        <w:t xml:space="preserve"> – Да, произошло… мне сейчас уже сложно вспомнить, но я</w:t>
      </w:r>
      <w:r w:rsidR="00297A21">
        <w:rPr>
          <w:lang w:val="ru-RU"/>
        </w:rPr>
        <w:t xml:space="preserve"> ощущаю</w:t>
      </w:r>
      <w:r w:rsidR="005F6AB1" w:rsidRPr="005F6AB1">
        <w:rPr>
          <w:lang w:val="ru-RU"/>
        </w:rPr>
        <w:t xml:space="preserve"> один фрагмент… Коснись моих мыслей, и ты будешь видеть то же, что и видела я.</w:t>
      </w:r>
    </w:p>
    <w:p w14:paraId="682595EE" w14:textId="4E53CF01" w:rsidR="005F6AB1" w:rsidRDefault="005F6AB1" w:rsidP="005F6AB1">
      <w:pPr>
        <w:pStyle w:val="Heading2"/>
        <w:rPr>
          <w:lang w:val="ru-RU"/>
        </w:rPr>
      </w:pPr>
      <w:bookmarkStart w:id="2" w:name="_Toc143039643"/>
      <w:r>
        <w:rPr>
          <w:lang w:val="ru-RU"/>
        </w:rPr>
        <w:t>Случай на берегу</w:t>
      </w:r>
      <w:bookmarkEnd w:id="2"/>
    </w:p>
    <w:p w14:paraId="497E94AE" w14:textId="3750A41A" w:rsidR="005F6AB1" w:rsidRPr="005F6AB1" w:rsidRDefault="005F6AB1" w:rsidP="005F6AB1">
      <w:pPr>
        <w:rPr>
          <w:lang w:val="ru-RU"/>
        </w:rPr>
      </w:pPr>
      <w:r w:rsidRPr="005F6AB1">
        <w:rPr>
          <w:lang w:val="ru-RU"/>
        </w:rPr>
        <w:t xml:space="preserve">Вместе, они почувствовали свежий ветер, что шёл с моря, открывшегося впереди. Свечение портала позади погасло, оставив за собой </w:t>
      </w:r>
      <w:r>
        <w:rPr>
          <w:lang w:val="ru-RU"/>
        </w:rPr>
        <w:t>с</w:t>
      </w:r>
      <w:r w:rsidRPr="005F6AB1">
        <w:rPr>
          <w:lang w:val="ru-RU"/>
        </w:rPr>
        <w:t>рез отвесной скалы, похожей на базальт. В голове</w:t>
      </w:r>
      <w:r>
        <w:rPr>
          <w:lang w:val="ru-RU"/>
        </w:rPr>
        <w:t xml:space="preserve"> у неё</w:t>
      </w:r>
      <w:r w:rsidRPr="005F6AB1">
        <w:rPr>
          <w:lang w:val="ru-RU"/>
        </w:rPr>
        <w:t xml:space="preserve"> сразу проскочили несколько мыслей. Во-первых, она стояла на двух ногах, а человеческая форма намекала на определённую структуру мира. Во-вторых, вулканическая порода позади и море впереди намекали на то, что она скорее всего на острове, а не на береговой линии материка. </w:t>
      </w:r>
    </w:p>
    <w:p w14:paraId="181AA66A" w14:textId="66376504" w:rsidR="005F6AB1" w:rsidRPr="005F6AB1" w:rsidRDefault="00EA64DB" w:rsidP="005F6AB1">
      <w:pPr>
        <w:rPr>
          <w:lang w:val="ru-RU"/>
        </w:rPr>
      </w:pPr>
      <w:r>
        <w:rPr>
          <w:lang w:val="ru-RU"/>
        </w:rPr>
        <w:t>[Фс]</w:t>
      </w:r>
      <w:r w:rsidR="005F6AB1" w:rsidRPr="005F6AB1">
        <w:rPr>
          <w:lang w:val="ru-RU"/>
        </w:rPr>
        <w:t xml:space="preserve"> – Красивый вид, давно мне не попадался такой возле</w:t>
      </w:r>
      <w:r w:rsidR="005F6AB1">
        <w:rPr>
          <w:lang w:val="ru-RU"/>
        </w:rPr>
        <w:t xml:space="preserve"> входа в мир</w:t>
      </w:r>
      <w:r w:rsidR="005F6AB1" w:rsidRPr="005F6AB1">
        <w:rPr>
          <w:lang w:val="ru-RU"/>
        </w:rPr>
        <w:t>. – Сказала она зачем-то</w:t>
      </w:r>
      <w:r w:rsidR="005F6AB1">
        <w:rPr>
          <w:lang w:val="ru-RU"/>
        </w:rPr>
        <w:t xml:space="preserve"> вслух</w:t>
      </w:r>
      <w:r w:rsidR="005F6AB1" w:rsidRPr="005F6AB1">
        <w:rPr>
          <w:lang w:val="ru-RU"/>
        </w:rPr>
        <w:t>. Её голос спугнул</w:t>
      </w:r>
      <w:r w:rsidR="00297A21">
        <w:rPr>
          <w:lang w:val="ru-RU"/>
        </w:rPr>
        <w:t xml:space="preserve"> птиц,</w:t>
      </w:r>
      <w:r w:rsidR="005F6AB1" w:rsidRPr="005F6AB1">
        <w:rPr>
          <w:lang w:val="ru-RU"/>
        </w:rPr>
        <w:t xml:space="preserve"> сидевших на камнях неподалёку.</w:t>
      </w:r>
    </w:p>
    <w:p w14:paraId="516EE3C2" w14:textId="01BB38F2" w:rsidR="005F6AB1" w:rsidRPr="005F6AB1" w:rsidRDefault="005F6AB1" w:rsidP="005F6AB1">
      <w:pPr>
        <w:rPr>
          <w:lang w:val="ru-RU"/>
        </w:rPr>
      </w:pPr>
      <w:r w:rsidRPr="005F6AB1">
        <w:rPr>
          <w:lang w:val="ru-RU"/>
        </w:rPr>
        <w:t>Быстрым движением она опустила визор на глаза, проводя анализ окружения на наличие сигналов в известных ей спектрах</w:t>
      </w:r>
      <w:r w:rsidR="00AA236E">
        <w:rPr>
          <w:lang w:val="ru-RU"/>
        </w:rPr>
        <w:t>, но</w:t>
      </w:r>
      <w:r w:rsidRPr="005F6AB1">
        <w:rPr>
          <w:lang w:val="ru-RU"/>
        </w:rPr>
        <w:t xml:space="preserve"> </w:t>
      </w:r>
      <w:r w:rsidR="00AA236E">
        <w:rPr>
          <w:lang w:val="ru-RU"/>
        </w:rPr>
        <w:t>б</w:t>
      </w:r>
      <w:r w:rsidRPr="005F6AB1">
        <w:rPr>
          <w:lang w:val="ru-RU"/>
        </w:rPr>
        <w:t>роня ничего</w:t>
      </w:r>
      <w:r w:rsidR="00297A21">
        <w:rPr>
          <w:lang w:val="ru-RU"/>
        </w:rPr>
        <w:t xml:space="preserve"> могла уловить</w:t>
      </w:r>
      <w:r w:rsidRPr="005F6AB1">
        <w:rPr>
          <w:lang w:val="ru-RU"/>
        </w:rPr>
        <w:t>. Это означало</w:t>
      </w:r>
      <w:r w:rsidR="00AA236E">
        <w:rPr>
          <w:lang w:val="ru-RU"/>
        </w:rPr>
        <w:t>,</w:t>
      </w:r>
      <w:r w:rsidRPr="005F6AB1">
        <w:rPr>
          <w:lang w:val="ru-RU"/>
        </w:rPr>
        <w:t xml:space="preserve"> что мир не заселён</w:t>
      </w:r>
      <w:r w:rsidR="00AA236E">
        <w:rPr>
          <w:lang w:val="ru-RU"/>
        </w:rPr>
        <w:t xml:space="preserve"> вовсе</w:t>
      </w:r>
      <w:r w:rsidRPr="005F6AB1">
        <w:rPr>
          <w:lang w:val="ru-RU"/>
        </w:rPr>
        <w:t xml:space="preserve"> или</w:t>
      </w:r>
      <w:r w:rsidR="00297A21">
        <w:rPr>
          <w:lang w:val="ru-RU"/>
        </w:rPr>
        <w:t xml:space="preserve"> же</w:t>
      </w:r>
      <w:r w:rsidRPr="005F6AB1">
        <w:rPr>
          <w:lang w:val="ru-RU"/>
        </w:rPr>
        <w:t xml:space="preserve"> примитивен. Если так, то искать здесь особо нечего – нужно искать портал</w:t>
      </w:r>
      <w:r w:rsidR="00AA236E">
        <w:rPr>
          <w:lang w:val="ru-RU"/>
        </w:rPr>
        <w:t xml:space="preserve"> в следующ</w:t>
      </w:r>
      <w:r w:rsidR="00297A21">
        <w:rPr>
          <w:lang w:val="ru-RU"/>
        </w:rPr>
        <w:t>ее измерение</w:t>
      </w:r>
      <w:r w:rsidRPr="005F6AB1">
        <w:rPr>
          <w:lang w:val="ru-RU"/>
        </w:rPr>
        <w:t>. Подняв визор вверх и поправив ножны Слабости за спиной, Фолленстар пустилась в неестественно быстрый бег по этому идиллическому пляжу, ускоряемая доспехом.</w:t>
      </w:r>
    </w:p>
    <w:p w14:paraId="26246C9C" w14:textId="413E339B" w:rsidR="005F6AB1" w:rsidRPr="005F6AB1" w:rsidRDefault="005E3305" w:rsidP="005F6AB1">
      <w:pPr>
        <w:rPr>
          <w:lang w:val="ru-RU"/>
        </w:rPr>
      </w:pPr>
      <w:r w:rsidRPr="005F6AB1">
        <w:rPr>
          <w:lang w:val="ru-RU"/>
        </w:rPr>
        <w:t>Спустя несколько минут</w:t>
      </w:r>
      <w:r w:rsidR="005F6AB1" w:rsidRPr="005F6AB1">
        <w:rPr>
          <w:lang w:val="ru-RU"/>
        </w:rPr>
        <w:t xml:space="preserve"> она остановилась, опасливо приняв боевую позу. Перед ней стояло странное фиолетовое дерево, вокруг которого кружилась неестественная энергия. В то же мгновение Фолленстар почувствовала, что вокруг неё начала сгущаться </w:t>
      </w:r>
      <w:r w:rsidR="00AA236E">
        <w:rPr>
          <w:lang w:val="ru-RU"/>
        </w:rPr>
        <w:t>такая же чужеродная магия</w:t>
      </w:r>
      <w:r w:rsidR="005F6AB1" w:rsidRPr="005F6AB1">
        <w:rPr>
          <w:lang w:val="ru-RU"/>
        </w:rPr>
        <w:t>. Она инстинктивно отпрыгнула, и на место, где она только что стояла, ударила яркая молния, обуглив песок.</w:t>
      </w:r>
    </w:p>
    <w:p w14:paraId="5E675C0F" w14:textId="70CC3F6D" w:rsidR="005F6AB1" w:rsidRPr="005F6AB1" w:rsidRDefault="00EA64DB" w:rsidP="005F6AB1">
      <w:pPr>
        <w:rPr>
          <w:lang w:val="ru-RU"/>
        </w:rPr>
      </w:pPr>
      <w:r>
        <w:rPr>
          <w:lang w:val="ru-RU"/>
        </w:rPr>
        <w:lastRenderedPageBreak/>
        <w:t>[Фс]</w:t>
      </w:r>
      <w:r w:rsidR="005F6AB1" w:rsidRPr="005F6AB1">
        <w:rPr>
          <w:lang w:val="ru-RU"/>
        </w:rPr>
        <w:t xml:space="preserve"> – Да уж, деревья, бьющие молнией</w:t>
      </w:r>
      <w:r w:rsidR="005F6AB1">
        <w:rPr>
          <w:lang w:val="ru-RU"/>
        </w:rPr>
        <w:t xml:space="preserve"> — это что-то новое</w:t>
      </w:r>
      <w:r w:rsidR="005F6AB1" w:rsidRPr="005F6AB1">
        <w:rPr>
          <w:lang w:val="ru-RU"/>
        </w:rPr>
        <w:t>.</w:t>
      </w:r>
    </w:p>
    <w:p w14:paraId="3E439EEA" w14:textId="77777777" w:rsidR="005F6AB1" w:rsidRPr="005F6AB1" w:rsidRDefault="005F6AB1" w:rsidP="005F6AB1">
      <w:pPr>
        <w:rPr>
          <w:lang w:val="ru-RU"/>
        </w:rPr>
      </w:pPr>
      <w:r w:rsidRPr="005F6AB1">
        <w:rPr>
          <w:lang w:val="ru-RU"/>
        </w:rPr>
        <w:t>[?] – Громовая сакура не разделяет врага и друга. – Раздался перевод фразы у неё в ушах с небольшой задержкой.</w:t>
      </w:r>
    </w:p>
    <w:p w14:paraId="43344D53" w14:textId="77777777" w:rsidR="005F6AB1" w:rsidRPr="005F6AB1" w:rsidRDefault="005F6AB1" w:rsidP="005F6AB1">
      <w:pPr>
        <w:rPr>
          <w:lang w:val="ru-RU"/>
        </w:rPr>
      </w:pPr>
      <w:r w:rsidRPr="005F6AB1">
        <w:rPr>
          <w:lang w:val="ru-RU"/>
        </w:rPr>
        <w:t>Фоллен отпрыгнула в сторону от источника звука ещё до того, как система автоматически перевела слова незнакомца. Слабость тут же оказалась у неё в руках, защитной стойкой указывая остриём в сторону источника звука.</w:t>
      </w:r>
    </w:p>
    <w:p w14:paraId="48874C95" w14:textId="77777777" w:rsidR="005F6AB1" w:rsidRPr="005F6AB1" w:rsidRDefault="005F6AB1" w:rsidP="005F6AB1">
      <w:pPr>
        <w:rPr>
          <w:lang w:val="ru-RU"/>
        </w:rPr>
      </w:pPr>
      <w:r w:rsidRPr="005F6AB1">
        <w:rPr>
          <w:lang w:val="ru-RU"/>
        </w:rPr>
        <w:t>[?] – Клинок же повинуется его хозяину. Кто ты, друг или враг? – Продолжил незнакомец, переведённый в этот раз почти без задержки.</w:t>
      </w:r>
    </w:p>
    <w:p w14:paraId="0991CB65" w14:textId="5B644D83" w:rsidR="005F6AB1" w:rsidRPr="005F6AB1" w:rsidRDefault="005F6AB1" w:rsidP="005F6AB1">
      <w:pPr>
        <w:rPr>
          <w:lang w:val="ru-RU"/>
        </w:rPr>
      </w:pPr>
      <w:r w:rsidRPr="005F6AB1">
        <w:rPr>
          <w:lang w:val="ru-RU"/>
        </w:rPr>
        <w:t xml:space="preserve">Он сидел на камне, в тени большого дерева недалеко от неё. Фоллен удивилась, как ни она сама, не её </w:t>
      </w:r>
      <w:r w:rsidR="00AA236E">
        <w:rPr>
          <w:lang w:val="ru-RU"/>
        </w:rPr>
        <w:t>броня</w:t>
      </w:r>
      <w:r w:rsidRPr="005F6AB1">
        <w:rPr>
          <w:lang w:val="ru-RU"/>
        </w:rPr>
        <w:t xml:space="preserve"> не </w:t>
      </w:r>
      <w:r w:rsidR="00AA236E">
        <w:rPr>
          <w:lang w:val="ru-RU"/>
        </w:rPr>
        <w:t>обнаружили его присутствия ранее</w:t>
      </w:r>
      <w:r w:rsidRPr="005F6AB1">
        <w:rPr>
          <w:lang w:val="ru-RU"/>
        </w:rPr>
        <w:t xml:space="preserve">. Одет </w:t>
      </w:r>
      <w:r w:rsidR="00AA236E">
        <w:rPr>
          <w:lang w:val="ru-RU"/>
        </w:rPr>
        <w:t>этот человек</w:t>
      </w:r>
      <w:r w:rsidRPr="005F6AB1">
        <w:rPr>
          <w:lang w:val="ru-RU"/>
        </w:rPr>
        <w:t xml:space="preserve"> был в что-то похожее на примитивный доспех оранжевых цветов, но только с одним наплечником, и на коленях у него лежал изогнутый меч. Рука свободно сжимала рукоять.</w:t>
      </w:r>
      <w:r w:rsidR="00F747DC">
        <w:rPr>
          <w:lang w:val="ru-RU"/>
        </w:rPr>
        <w:t xml:space="preserve"> Лёгкий сигнал в ушах сообщил Фолленстар, что система создала профиль местного языка, и она могла говорить.</w:t>
      </w:r>
    </w:p>
    <w:p w14:paraId="39349E4F" w14:textId="02E266D5" w:rsidR="005F6AB1" w:rsidRPr="005F6AB1" w:rsidRDefault="00EA64DB" w:rsidP="005F6AB1">
      <w:pPr>
        <w:rPr>
          <w:lang w:val="ru-RU"/>
        </w:rPr>
      </w:pPr>
      <w:r>
        <w:rPr>
          <w:lang w:val="ru-RU"/>
        </w:rPr>
        <w:t>[Фс]</w:t>
      </w:r>
      <w:r w:rsidR="005F6AB1" w:rsidRPr="005F6AB1">
        <w:rPr>
          <w:lang w:val="ru-RU"/>
        </w:rPr>
        <w:t xml:space="preserve"> – Оба титула нужно заслужить. Не верно спрашивать их при первой встрече. – Думала она, а система эхом повторяла слова на чужом языке, что </w:t>
      </w:r>
      <w:r w:rsidR="00F747DC">
        <w:rPr>
          <w:lang w:val="ru-RU"/>
        </w:rPr>
        <w:t>тело</w:t>
      </w:r>
      <w:r w:rsidR="00AA236E">
        <w:rPr>
          <w:lang w:val="ru-RU"/>
        </w:rPr>
        <w:t xml:space="preserve"> инстинктивно</w:t>
      </w:r>
      <w:r w:rsidR="005F6AB1" w:rsidRPr="005F6AB1">
        <w:rPr>
          <w:lang w:val="ru-RU"/>
        </w:rPr>
        <w:t xml:space="preserve"> проговорил</w:t>
      </w:r>
      <w:r w:rsidR="00F747DC">
        <w:rPr>
          <w:lang w:val="ru-RU"/>
        </w:rPr>
        <w:t>о</w:t>
      </w:r>
      <w:r w:rsidR="005F6AB1" w:rsidRPr="005F6AB1">
        <w:rPr>
          <w:lang w:val="ru-RU"/>
        </w:rPr>
        <w:t xml:space="preserve"> вслух.</w:t>
      </w:r>
    </w:p>
    <w:p w14:paraId="32AA1484" w14:textId="2178ED83" w:rsidR="005F6AB1" w:rsidRPr="005F6AB1" w:rsidRDefault="005F6AB1" w:rsidP="005F6AB1">
      <w:pPr>
        <w:rPr>
          <w:lang w:val="ru-RU"/>
        </w:rPr>
      </w:pPr>
      <w:r w:rsidRPr="005F6AB1">
        <w:rPr>
          <w:lang w:val="ru-RU"/>
        </w:rPr>
        <w:t xml:space="preserve">[?] – Достойный ответ. </w:t>
      </w:r>
      <w:r w:rsidR="00AA236E" w:rsidRPr="005F6AB1">
        <w:rPr>
          <w:lang w:val="ru-RU"/>
        </w:rPr>
        <w:t>Титулы — это</w:t>
      </w:r>
      <w:r w:rsidRPr="005F6AB1">
        <w:rPr>
          <w:lang w:val="ru-RU"/>
        </w:rPr>
        <w:t xml:space="preserve"> связи, а </w:t>
      </w:r>
      <w:r w:rsidR="00AA236E">
        <w:rPr>
          <w:lang w:val="ru-RU"/>
        </w:rPr>
        <w:t xml:space="preserve">они </w:t>
      </w:r>
      <w:r w:rsidRPr="005F6AB1">
        <w:rPr>
          <w:lang w:val="ru-RU"/>
        </w:rPr>
        <w:t xml:space="preserve">только сковывают душу странника. Подойди ко мне, ты ещё </w:t>
      </w:r>
      <w:r w:rsidR="00AA236E" w:rsidRPr="005F6AB1">
        <w:rPr>
          <w:lang w:val="ru-RU"/>
        </w:rPr>
        <w:t>недостаточно</w:t>
      </w:r>
      <w:r w:rsidRPr="005F6AB1">
        <w:rPr>
          <w:lang w:val="ru-RU"/>
        </w:rPr>
        <w:t xml:space="preserve"> далеко от сакуры, чтобы быть в безопасности.</w:t>
      </w:r>
    </w:p>
    <w:p w14:paraId="118CF62E" w14:textId="516D75C1" w:rsidR="005F6AB1" w:rsidRPr="005F6AB1" w:rsidRDefault="005F6AB1" w:rsidP="005F6AB1">
      <w:pPr>
        <w:rPr>
          <w:lang w:val="ru-RU"/>
        </w:rPr>
      </w:pPr>
      <w:r w:rsidRPr="005F6AB1">
        <w:rPr>
          <w:lang w:val="ru-RU"/>
        </w:rPr>
        <w:t xml:space="preserve">Действительно, Фоллен снова чувствовала </w:t>
      </w:r>
      <w:r w:rsidR="00F747DC">
        <w:rPr>
          <w:lang w:val="ru-RU"/>
        </w:rPr>
        <w:t>накапливающуюся</w:t>
      </w:r>
      <w:r w:rsidRPr="005F6AB1">
        <w:rPr>
          <w:lang w:val="ru-RU"/>
        </w:rPr>
        <w:t xml:space="preserve"> вокруг энергию. Не дожидаясь молнии, она приняла более расслабленное положение, и пошла в сторону незнакомца, но Слабость</w:t>
      </w:r>
      <w:r w:rsidR="00F747DC">
        <w:rPr>
          <w:lang w:val="ru-RU"/>
        </w:rPr>
        <w:t xml:space="preserve"> из рук</w:t>
      </w:r>
      <w:r w:rsidRPr="005F6AB1">
        <w:rPr>
          <w:lang w:val="ru-RU"/>
        </w:rPr>
        <w:t xml:space="preserve"> не убрала.</w:t>
      </w:r>
      <w:r w:rsidR="00AA236E">
        <w:rPr>
          <w:lang w:val="ru-RU"/>
        </w:rPr>
        <w:t xml:space="preserve"> </w:t>
      </w:r>
      <w:r w:rsidRPr="005F6AB1">
        <w:rPr>
          <w:lang w:val="ru-RU"/>
        </w:rPr>
        <w:t>Когда она поравнялась с валуном, на котором сидел неизвестный, тот продолжил.</w:t>
      </w:r>
    </w:p>
    <w:p w14:paraId="67CD06D2" w14:textId="140CEC80" w:rsidR="005F6AB1" w:rsidRPr="005F6AB1" w:rsidRDefault="005F6AB1" w:rsidP="005F6AB1">
      <w:pPr>
        <w:rPr>
          <w:lang w:val="ru-RU"/>
        </w:rPr>
      </w:pPr>
      <w:r w:rsidRPr="005F6AB1">
        <w:rPr>
          <w:lang w:val="ru-RU"/>
        </w:rPr>
        <w:t>[?] – Странно видеть здесь чужестранку</w:t>
      </w:r>
      <w:r w:rsidR="00AA236E">
        <w:rPr>
          <w:lang w:val="ru-RU"/>
        </w:rPr>
        <w:t>, особенно в свете</w:t>
      </w:r>
      <w:r w:rsidRPr="005F6AB1">
        <w:rPr>
          <w:lang w:val="ru-RU"/>
        </w:rPr>
        <w:t xml:space="preserve"> недавних событий.</w:t>
      </w:r>
    </w:p>
    <w:p w14:paraId="3F8B8466" w14:textId="29C5B8E8" w:rsidR="005F6AB1" w:rsidRPr="005F6AB1" w:rsidRDefault="00EA64DB" w:rsidP="005F6AB1">
      <w:pPr>
        <w:rPr>
          <w:lang w:val="ru-RU"/>
        </w:rPr>
      </w:pPr>
      <w:r>
        <w:rPr>
          <w:lang w:val="ru-RU"/>
        </w:rPr>
        <w:t>[Фс]</w:t>
      </w:r>
      <w:r w:rsidR="005F6AB1" w:rsidRPr="005F6AB1">
        <w:rPr>
          <w:lang w:val="ru-RU"/>
        </w:rPr>
        <w:t xml:space="preserve"> – Это так очевидно?</w:t>
      </w:r>
    </w:p>
    <w:p w14:paraId="66631C49" w14:textId="146A0D05" w:rsidR="005F6AB1" w:rsidRPr="005F6AB1" w:rsidRDefault="005F6AB1" w:rsidP="005F6AB1">
      <w:pPr>
        <w:rPr>
          <w:lang w:val="ru-RU"/>
        </w:rPr>
      </w:pPr>
      <w:r w:rsidRPr="005F6AB1">
        <w:rPr>
          <w:lang w:val="ru-RU"/>
        </w:rPr>
        <w:t xml:space="preserve">[?] – Никто из местных бы не подходил так близко к громовой </w:t>
      </w:r>
      <w:r w:rsidR="00AA236E" w:rsidRPr="005F6AB1">
        <w:rPr>
          <w:lang w:val="ru-RU"/>
        </w:rPr>
        <w:t>сакуре, и</w:t>
      </w:r>
      <w:r w:rsidR="00AA236E">
        <w:rPr>
          <w:lang w:val="ru-RU"/>
        </w:rPr>
        <w:t xml:space="preserve"> я</w:t>
      </w:r>
      <w:r w:rsidRPr="005F6AB1">
        <w:rPr>
          <w:lang w:val="ru-RU"/>
        </w:rPr>
        <w:t xml:space="preserve"> не думаю, что когда-либо видел такую броню</w:t>
      </w:r>
      <w:r w:rsidR="00AA236E">
        <w:rPr>
          <w:lang w:val="ru-RU"/>
        </w:rPr>
        <w:t>,</w:t>
      </w:r>
      <w:r w:rsidRPr="005F6AB1">
        <w:rPr>
          <w:lang w:val="ru-RU"/>
        </w:rPr>
        <w:t xml:space="preserve"> как у тебя. </w:t>
      </w:r>
      <w:r w:rsidR="00AA236E">
        <w:rPr>
          <w:lang w:val="ru-RU"/>
        </w:rPr>
        <w:t>Мне кажется этого достаточно, чтобы выдвинуть</w:t>
      </w:r>
      <w:r w:rsidR="00F747DC">
        <w:rPr>
          <w:lang w:val="ru-RU"/>
        </w:rPr>
        <w:t xml:space="preserve"> подобное</w:t>
      </w:r>
      <w:r w:rsidR="00AA236E">
        <w:rPr>
          <w:lang w:val="ru-RU"/>
        </w:rPr>
        <w:t xml:space="preserve"> предположение.</w:t>
      </w:r>
    </w:p>
    <w:p w14:paraId="0341178E" w14:textId="457EF42A" w:rsidR="005F6AB1" w:rsidRPr="005F6AB1" w:rsidRDefault="00EA64DB" w:rsidP="005F6AB1">
      <w:pPr>
        <w:rPr>
          <w:lang w:val="ru-RU"/>
        </w:rPr>
      </w:pPr>
      <w:r>
        <w:rPr>
          <w:lang w:val="ru-RU"/>
        </w:rPr>
        <w:t>[Фс]</w:t>
      </w:r>
      <w:r w:rsidR="005F6AB1" w:rsidRPr="005F6AB1">
        <w:rPr>
          <w:lang w:val="ru-RU"/>
        </w:rPr>
        <w:t xml:space="preserve"> – А ты скрываешься от кого-то?</w:t>
      </w:r>
      <w:r w:rsidR="00F747DC">
        <w:rPr>
          <w:lang w:val="ru-RU"/>
        </w:rPr>
        <w:t xml:space="preserve"> – Звезда задала встречный вопрос.</w:t>
      </w:r>
    </w:p>
    <w:p w14:paraId="73315FCD" w14:textId="3F5D9744" w:rsidR="005F6AB1" w:rsidRPr="005F6AB1" w:rsidRDefault="005F6AB1" w:rsidP="005F6AB1">
      <w:pPr>
        <w:rPr>
          <w:lang w:val="ru-RU"/>
        </w:rPr>
      </w:pPr>
      <w:r w:rsidRPr="005F6AB1">
        <w:rPr>
          <w:lang w:val="ru-RU"/>
        </w:rPr>
        <w:t>[?] – Это так очевидно?</w:t>
      </w:r>
      <w:r w:rsidR="00F747DC">
        <w:rPr>
          <w:lang w:val="ru-RU"/>
        </w:rPr>
        <w:t xml:space="preserve"> – Эхом повторил её собственные слова незнакомец.</w:t>
      </w:r>
    </w:p>
    <w:p w14:paraId="483524AD" w14:textId="4CAA2F88" w:rsidR="005F6AB1" w:rsidRPr="005F6AB1" w:rsidRDefault="00EA64DB" w:rsidP="005F6AB1">
      <w:pPr>
        <w:rPr>
          <w:lang w:val="ru-RU"/>
        </w:rPr>
      </w:pPr>
      <w:r>
        <w:rPr>
          <w:lang w:val="ru-RU"/>
        </w:rPr>
        <w:t>[Фс]</w:t>
      </w:r>
      <w:r w:rsidR="005F6AB1" w:rsidRPr="005F6AB1">
        <w:rPr>
          <w:lang w:val="ru-RU"/>
        </w:rPr>
        <w:t xml:space="preserve"> – Никто из местных бы не подходил так близко к громовой сакуре.</w:t>
      </w:r>
    </w:p>
    <w:p w14:paraId="39CCCC4D" w14:textId="091D943C" w:rsidR="005F6AB1" w:rsidRPr="005F6AB1" w:rsidRDefault="005F6AB1" w:rsidP="005F6AB1">
      <w:pPr>
        <w:rPr>
          <w:lang w:val="ru-RU"/>
        </w:rPr>
      </w:pPr>
      <w:r w:rsidRPr="005F6AB1">
        <w:rPr>
          <w:lang w:val="ru-RU"/>
        </w:rPr>
        <w:t xml:space="preserve">[?] – Хах, – он издал короткий смешок, что тут же был унесён ветром, – если мы оба </w:t>
      </w:r>
      <w:r w:rsidR="00970CC1">
        <w:rPr>
          <w:lang w:val="ru-RU"/>
        </w:rPr>
        <w:t>чужаки</w:t>
      </w:r>
      <w:r w:rsidRPr="005F6AB1">
        <w:rPr>
          <w:lang w:val="ru-RU"/>
        </w:rPr>
        <w:t xml:space="preserve"> в этих землях, то я могу предложить посидеть</w:t>
      </w:r>
      <w:r w:rsidR="00970CC1">
        <w:rPr>
          <w:lang w:val="ru-RU"/>
        </w:rPr>
        <w:t>,</w:t>
      </w:r>
      <w:r w:rsidRPr="005F6AB1">
        <w:rPr>
          <w:lang w:val="ru-RU"/>
        </w:rPr>
        <w:t xml:space="preserve"> отдохнуть, поделится мудростью под ветвями этих тысячелетних деревьев. – Сказал он, отпуская рукоять клинка и указывая на камень поменьше</w:t>
      </w:r>
      <w:r w:rsidR="00F747DC">
        <w:rPr>
          <w:lang w:val="ru-RU"/>
        </w:rPr>
        <w:t>, что лежал</w:t>
      </w:r>
      <w:r w:rsidRPr="005F6AB1">
        <w:rPr>
          <w:lang w:val="ru-RU"/>
        </w:rPr>
        <w:t xml:space="preserve"> рядом</w:t>
      </w:r>
      <w:r w:rsidR="00F747DC">
        <w:rPr>
          <w:lang w:val="ru-RU"/>
        </w:rPr>
        <w:t xml:space="preserve"> с ним</w:t>
      </w:r>
      <w:r w:rsidRPr="005F6AB1">
        <w:rPr>
          <w:lang w:val="ru-RU"/>
        </w:rPr>
        <w:t>.</w:t>
      </w:r>
    </w:p>
    <w:p w14:paraId="00C67C72" w14:textId="7A89BD68" w:rsidR="005F6AB1" w:rsidRPr="005F6AB1" w:rsidRDefault="005F6AB1" w:rsidP="005F6AB1">
      <w:pPr>
        <w:rPr>
          <w:lang w:val="ru-RU"/>
        </w:rPr>
      </w:pPr>
      <w:r w:rsidRPr="005F6AB1">
        <w:rPr>
          <w:lang w:val="ru-RU"/>
        </w:rPr>
        <w:t>Фолленстар кивнула ему, и повторяя примирительный жест, спрята</w:t>
      </w:r>
      <w:r w:rsidR="00F747DC">
        <w:rPr>
          <w:lang w:val="ru-RU"/>
        </w:rPr>
        <w:t>ла</w:t>
      </w:r>
      <w:r w:rsidRPr="005F6AB1">
        <w:rPr>
          <w:lang w:val="ru-RU"/>
        </w:rPr>
        <w:t xml:space="preserve"> Слабость за спину. </w:t>
      </w:r>
      <w:r w:rsidR="00970CC1">
        <w:rPr>
          <w:lang w:val="ru-RU"/>
        </w:rPr>
        <w:t>Когда она села</w:t>
      </w:r>
      <w:r w:rsidRPr="005F6AB1">
        <w:rPr>
          <w:lang w:val="ru-RU"/>
        </w:rPr>
        <w:t xml:space="preserve"> на указанный валун,</w:t>
      </w:r>
      <w:r w:rsidR="00970CC1">
        <w:rPr>
          <w:lang w:val="ru-RU"/>
        </w:rPr>
        <w:t xml:space="preserve"> то была заворожена</w:t>
      </w:r>
      <w:r w:rsidRPr="005F6AB1">
        <w:rPr>
          <w:lang w:val="ru-RU"/>
        </w:rPr>
        <w:t xml:space="preserve"> раскинувши</w:t>
      </w:r>
      <w:r w:rsidR="00970CC1">
        <w:rPr>
          <w:lang w:val="ru-RU"/>
        </w:rPr>
        <w:t>мся</w:t>
      </w:r>
      <w:r w:rsidRPr="005F6AB1">
        <w:rPr>
          <w:lang w:val="ru-RU"/>
        </w:rPr>
        <w:t xml:space="preserve"> вид</w:t>
      </w:r>
      <w:r w:rsidR="00970CC1">
        <w:rPr>
          <w:lang w:val="ru-RU"/>
        </w:rPr>
        <w:t>ом</w:t>
      </w:r>
      <w:r w:rsidRPr="005F6AB1">
        <w:rPr>
          <w:lang w:val="ru-RU"/>
        </w:rPr>
        <w:t xml:space="preserve"> на это странное дерево и тянущуюся</w:t>
      </w:r>
      <w:r w:rsidR="00970CC1">
        <w:rPr>
          <w:lang w:val="ru-RU"/>
        </w:rPr>
        <w:t xml:space="preserve"> вдаль</w:t>
      </w:r>
      <w:r w:rsidRPr="005F6AB1">
        <w:rPr>
          <w:lang w:val="ru-RU"/>
        </w:rPr>
        <w:t xml:space="preserve"> береговую линию.</w:t>
      </w:r>
    </w:p>
    <w:p w14:paraId="59A0C60E" w14:textId="4E2262B4" w:rsidR="005F6AB1" w:rsidRPr="005F6AB1" w:rsidRDefault="00EA64DB" w:rsidP="005F6AB1">
      <w:pPr>
        <w:rPr>
          <w:lang w:val="ru-RU"/>
        </w:rPr>
      </w:pPr>
      <w:r>
        <w:rPr>
          <w:lang w:val="ru-RU"/>
        </w:rPr>
        <w:t>[Фс]</w:t>
      </w:r>
      <w:r w:rsidR="005F6AB1" w:rsidRPr="005F6AB1">
        <w:rPr>
          <w:lang w:val="ru-RU"/>
        </w:rPr>
        <w:t xml:space="preserve"> – Красиво… – Пробормотала она про себя.</w:t>
      </w:r>
    </w:p>
    <w:p w14:paraId="07DADA1D" w14:textId="77777777" w:rsidR="005F6AB1" w:rsidRPr="005F6AB1" w:rsidRDefault="005F6AB1" w:rsidP="005F6AB1">
      <w:pPr>
        <w:rPr>
          <w:lang w:val="ru-RU"/>
        </w:rPr>
      </w:pPr>
      <w:r w:rsidRPr="005F6AB1">
        <w:rPr>
          <w:lang w:val="ru-RU"/>
        </w:rPr>
        <w:t>[?] – Да… – Вторил ей незнакомец.</w:t>
      </w:r>
    </w:p>
    <w:p w14:paraId="71EE2D00" w14:textId="11342EA7" w:rsidR="005F6AB1" w:rsidRDefault="005F6AB1" w:rsidP="005F6AB1">
      <w:pPr>
        <w:rPr>
          <w:lang w:val="ru-RU"/>
        </w:rPr>
      </w:pPr>
      <w:r w:rsidRPr="005F6AB1">
        <w:rPr>
          <w:lang w:val="ru-RU"/>
        </w:rPr>
        <w:lastRenderedPageBreak/>
        <w:t xml:space="preserve">Вместе, они просидели какое-то время, столь же недвижимые как </w:t>
      </w:r>
      <w:r w:rsidR="00970CC1">
        <w:rPr>
          <w:lang w:val="ru-RU"/>
        </w:rPr>
        <w:t>статуи</w:t>
      </w:r>
      <w:r w:rsidRPr="005F6AB1">
        <w:rPr>
          <w:lang w:val="ru-RU"/>
        </w:rPr>
        <w:t xml:space="preserve">. Фолленстар же пристально наблюдала за этим странным человеком. Оказавшись ближе, она </w:t>
      </w:r>
      <w:r w:rsidR="00970CC1">
        <w:rPr>
          <w:lang w:val="ru-RU"/>
        </w:rPr>
        <w:t>заметила</w:t>
      </w:r>
      <w:r w:rsidRPr="005F6AB1">
        <w:rPr>
          <w:lang w:val="ru-RU"/>
        </w:rPr>
        <w:t xml:space="preserve"> вокруг него небольшое облако энергии такого же типа, хоть и немного другой по свойствам, что была у дерева. Похоже она каким-то образом влияла на внимание и системы обнаружения доспехов</w:t>
      </w:r>
      <w:r w:rsidR="00970CC1">
        <w:rPr>
          <w:lang w:val="ru-RU"/>
        </w:rPr>
        <w:t>, по-другому она никак не могла объяснить своё упущение ранее</w:t>
      </w:r>
      <w:r w:rsidRPr="005F6AB1">
        <w:rPr>
          <w:lang w:val="ru-RU"/>
        </w:rPr>
        <w:t>. Это определённо не был простой человек, нужно быть предельно осторожной.</w:t>
      </w:r>
    </w:p>
    <w:p w14:paraId="19EE777D" w14:textId="48961C58" w:rsidR="00F747DC" w:rsidRDefault="00F747DC" w:rsidP="005F6AB1">
      <w:pPr>
        <w:rPr>
          <w:lang w:val="ru-RU"/>
        </w:rPr>
      </w:pPr>
      <w:r>
        <w:rPr>
          <w:lang w:val="ru-RU"/>
        </w:rPr>
        <w:t>[?] – Хорошо, что ты можешь оценить естественное совершенство здешних мест.</w:t>
      </w:r>
    </w:p>
    <w:p w14:paraId="41CA44CB" w14:textId="3A3D1FE8" w:rsidR="00F747DC" w:rsidRDefault="00F747DC" w:rsidP="005F6AB1">
      <w:pPr>
        <w:rPr>
          <w:lang w:val="ru-RU"/>
        </w:rPr>
      </w:pPr>
      <w:r>
        <w:rPr>
          <w:lang w:val="ru-RU"/>
        </w:rPr>
        <w:t>[Фс] – А почему я не должна быть в состоянии это сделать?</w:t>
      </w:r>
    </w:p>
    <w:p w14:paraId="796AAB64" w14:textId="77777777" w:rsidR="00F747DC" w:rsidRDefault="00F747DC" w:rsidP="005F6AB1">
      <w:pPr>
        <w:rPr>
          <w:lang w:val="ru-RU"/>
        </w:rPr>
      </w:pPr>
      <w:r>
        <w:rPr>
          <w:lang w:val="ru-RU"/>
        </w:rPr>
        <w:t>[?] – Мало кому интересны столь обыденные и примитивные образы. Хотя я скорее больше ссылался на твои глаза, я удивлён как ты можешь с ними видеть.</w:t>
      </w:r>
    </w:p>
    <w:p w14:paraId="55FDE684" w14:textId="650EE297" w:rsidR="00F747DC" w:rsidRDefault="00F747DC" w:rsidP="005F6AB1">
      <w:pPr>
        <w:rPr>
          <w:lang w:val="ru-RU"/>
        </w:rPr>
      </w:pPr>
      <w:r>
        <w:rPr>
          <w:lang w:val="ru-RU"/>
        </w:rPr>
        <w:t>Фолленстар, конечно, знала, как её глаза выглядели со стороны, и она даже иногда этим пользовалась, притворяясь слепой.</w:t>
      </w:r>
    </w:p>
    <w:p w14:paraId="0717A21C" w14:textId="0C266041" w:rsidR="005B5E83" w:rsidRDefault="005B5E83" w:rsidP="005F6AB1">
      <w:pPr>
        <w:rPr>
          <w:lang w:val="ru-RU"/>
        </w:rPr>
      </w:pPr>
      <w:r>
        <w:rPr>
          <w:lang w:val="ru-RU"/>
        </w:rPr>
        <w:t xml:space="preserve">[Фс] – Я больна, но это достаточно редкое заболевание. Мои глаза только выглядят так, но вижу я вполне нормально. </w:t>
      </w:r>
    </w:p>
    <w:p w14:paraId="3747446D" w14:textId="68705157" w:rsidR="005B5E83" w:rsidRPr="00F747DC" w:rsidRDefault="005B5E83" w:rsidP="005F6AB1">
      <w:pPr>
        <w:rPr>
          <w:lang w:val="ru-RU"/>
        </w:rPr>
      </w:pPr>
      <w:r>
        <w:rPr>
          <w:lang w:val="ru-RU"/>
        </w:rPr>
        <w:t>Выражение лица незнакомца стало более жёстким, будто он чувствовал, что это была обычной отговоркой, что Фолленстар использовала, когда кто-то спрашивал у неё про глаза. Она подумала, что нужно срочно менять тему, чтобы избежать дальнейших расспросов.</w:t>
      </w:r>
    </w:p>
    <w:p w14:paraId="5941481E" w14:textId="1AA88791" w:rsidR="005F6AB1" w:rsidRPr="005F6AB1" w:rsidRDefault="00EA64DB" w:rsidP="005F6AB1">
      <w:pPr>
        <w:rPr>
          <w:lang w:val="ru-RU"/>
        </w:rPr>
      </w:pPr>
      <w:r>
        <w:rPr>
          <w:lang w:val="ru-RU"/>
        </w:rPr>
        <w:t>[Фс]</w:t>
      </w:r>
      <w:r w:rsidR="005F6AB1" w:rsidRPr="005F6AB1">
        <w:rPr>
          <w:lang w:val="ru-RU"/>
        </w:rPr>
        <w:t xml:space="preserve"> – Почему ты упомянул мудрость?</w:t>
      </w:r>
      <w:r w:rsidR="005B5E83">
        <w:rPr>
          <w:lang w:val="ru-RU"/>
        </w:rPr>
        <w:t xml:space="preserve"> – Задала она вопрос, уводя разговор.</w:t>
      </w:r>
    </w:p>
    <w:p w14:paraId="38788F20" w14:textId="3CB54C59" w:rsidR="005F6AB1" w:rsidRPr="005F6AB1" w:rsidRDefault="005F6AB1" w:rsidP="005F6AB1">
      <w:pPr>
        <w:rPr>
          <w:lang w:val="ru-RU"/>
        </w:rPr>
      </w:pPr>
      <w:r w:rsidRPr="005F6AB1">
        <w:rPr>
          <w:lang w:val="ru-RU"/>
        </w:rPr>
        <w:t>[?] – Её сейчас</w:t>
      </w:r>
      <w:r w:rsidR="00970CC1">
        <w:rPr>
          <w:lang w:val="ru-RU"/>
        </w:rPr>
        <w:t xml:space="preserve"> многим не хватает</w:t>
      </w:r>
      <w:r w:rsidRPr="005F6AB1">
        <w:rPr>
          <w:lang w:val="ru-RU"/>
        </w:rPr>
        <w:t>. Эти земли вечны, и тем не менее ветер перемен</w:t>
      </w:r>
      <w:r w:rsidR="00970CC1">
        <w:rPr>
          <w:lang w:val="ru-RU"/>
        </w:rPr>
        <w:t xml:space="preserve"> начал ощущаться даже здесь</w:t>
      </w:r>
      <w:r w:rsidRPr="005F6AB1">
        <w:rPr>
          <w:lang w:val="ru-RU"/>
        </w:rPr>
        <w:t xml:space="preserve">, сдувая </w:t>
      </w:r>
      <w:r w:rsidR="00970CC1">
        <w:rPr>
          <w:lang w:val="ru-RU"/>
        </w:rPr>
        <w:t>равно</w:t>
      </w:r>
      <w:r w:rsidRPr="005F6AB1">
        <w:rPr>
          <w:lang w:val="ru-RU"/>
        </w:rPr>
        <w:t xml:space="preserve"> радость</w:t>
      </w:r>
      <w:r w:rsidR="00970CC1">
        <w:rPr>
          <w:lang w:val="ru-RU"/>
        </w:rPr>
        <w:t xml:space="preserve"> и</w:t>
      </w:r>
      <w:r w:rsidRPr="005F6AB1">
        <w:rPr>
          <w:lang w:val="ru-RU"/>
        </w:rPr>
        <w:t xml:space="preserve"> рассудок. – Задумчиво пробормотал человек.</w:t>
      </w:r>
    </w:p>
    <w:p w14:paraId="04178B81" w14:textId="31DF2585" w:rsidR="005F6AB1" w:rsidRPr="005F6AB1" w:rsidRDefault="00EA64DB" w:rsidP="005F6AB1">
      <w:pPr>
        <w:rPr>
          <w:lang w:val="ru-RU"/>
        </w:rPr>
      </w:pPr>
      <w:r>
        <w:rPr>
          <w:lang w:val="ru-RU"/>
        </w:rPr>
        <w:t>[Фс]</w:t>
      </w:r>
      <w:r w:rsidR="005F6AB1" w:rsidRPr="005F6AB1">
        <w:rPr>
          <w:lang w:val="ru-RU"/>
        </w:rPr>
        <w:t xml:space="preserve"> – Хах, вечны</w:t>
      </w:r>
      <w:r w:rsidR="005B5E83">
        <w:rPr>
          <w:lang w:val="ru-RU"/>
        </w:rPr>
        <w:t>,</w:t>
      </w:r>
      <w:r w:rsidR="005F6AB1" w:rsidRPr="005F6AB1">
        <w:rPr>
          <w:lang w:val="ru-RU"/>
        </w:rPr>
        <w:t xml:space="preserve"> – </w:t>
      </w:r>
      <w:r w:rsidR="005B5E83">
        <w:rPr>
          <w:lang w:val="ru-RU"/>
        </w:rPr>
        <w:t>во</w:t>
      </w:r>
      <w:r w:rsidR="005F6AB1" w:rsidRPr="005F6AB1">
        <w:rPr>
          <w:lang w:val="ru-RU"/>
        </w:rPr>
        <w:t>зразила Фоллен</w:t>
      </w:r>
      <w:r w:rsidR="005B5E83">
        <w:rPr>
          <w:lang w:val="ru-RU"/>
        </w:rPr>
        <w:t>,</w:t>
      </w:r>
      <w:r w:rsidR="005F6AB1" w:rsidRPr="005F6AB1">
        <w:rPr>
          <w:lang w:val="ru-RU"/>
        </w:rPr>
        <w:t xml:space="preserve"> – </w:t>
      </w:r>
      <w:r w:rsidR="005E3305">
        <w:rPr>
          <w:lang w:val="ru-RU"/>
        </w:rPr>
        <w:t>в</w:t>
      </w:r>
      <w:r w:rsidR="005E3305" w:rsidRPr="005F6AB1">
        <w:rPr>
          <w:lang w:val="ru-RU"/>
        </w:rPr>
        <w:t>ечность, может быть,</w:t>
      </w:r>
      <w:r w:rsidR="005F6AB1" w:rsidRPr="005F6AB1">
        <w:rPr>
          <w:lang w:val="ru-RU"/>
        </w:rPr>
        <w:t xml:space="preserve"> только навязана судьбой. Свободный мир вечен только в своей действительности, но не в форме.</w:t>
      </w:r>
    </w:p>
    <w:p w14:paraId="164F9547" w14:textId="17B2DACA" w:rsidR="005F6AB1" w:rsidRPr="005F6AB1" w:rsidRDefault="005F6AB1" w:rsidP="005F6AB1">
      <w:pPr>
        <w:rPr>
          <w:lang w:val="ru-RU"/>
        </w:rPr>
      </w:pPr>
      <w:r w:rsidRPr="005F6AB1">
        <w:rPr>
          <w:lang w:val="ru-RU"/>
        </w:rPr>
        <w:t>[?] – Некоторые считают, что боги начертали для нас судьбу ещё до нашего рождения. По воле богов мы получаем благословение, или же теряем его. Судьбу нельзя остановить</w:t>
      </w:r>
      <w:r w:rsidR="00970CC1">
        <w:rPr>
          <w:lang w:val="ru-RU"/>
        </w:rPr>
        <w:t xml:space="preserve"> или изменить</w:t>
      </w:r>
      <w:r w:rsidRPr="005F6AB1">
        <w:rPr>
          <w:lang w:val="ru-RU"/>
        </w:rPr>
        <w:t>.</w:t>
      </w:r>
    </w:p>
    <w:p w14:paraId="061E8E3A" w14:textId="736D6EB1" w:rsidR="005F6AB1" w:rsidRPr="005F6AB1" w:rsidRDefault="00EA64DB" w:rsidP="005F6AB1">
      <w:pPr>
        <w:rPr>
          <w:lang w:val="ru-RU"/>
        </w:rPr>
      </w:pPr>
      <w:r>
        <w:rPr>
          <w:lang w:val="ru-RU"/>
        </w:rPr>
        <w:t>[Фс]</w:t>
      </w:r>
      <w:r w:rsidR="005F6AB1" w:rsidRPr="005F6AB1">
        <w:rPr>
          <w:lang w:val="ru-RU"/>
        </w:rPr>
        <w:t xml:space="preserve"> – Кто так дума</w:t>
      </w:r>
      <w:r w:rsidR="00970CC1">
        <w:rPr>
          <w:lang w:val="ru-RU"/>
        </w:rPr>
        <w:t>ет</w:t>
      </w:r>
      <w:r w:rsidR="005F6AB1" w:rsidRPr="005F6AB1">
        <w:rPr>
          <w:lang w:val="ru-RU"/>
        </w:rPr>
        <w:t xml:space="preserve"> или </w:t>
      </w:r>
      <w:r w:rsidR="005B5E83">
        <w:rPr>
          <w:lang w:val="ru-RU"/>
        </w:rPr>
        <w:t>раб, контролируемый</w:t>
      </w:r>
      <w:r w:rsidR="005F6AB1" w:rsidRPr="005F6AB1">
        <w:rPr>
          <w:lang w:val="ru-RU"/>
        </w:rPr>
        <w:t xml:space="preserve"> бог</w:t>
      </w:r>
      <w:r w:rsidR="005B5E83">
        <w:rPr>
          <w:lang w:val="ru-RU"/>
        </w:rPr>
        <w:t>ами,</w:t>
      </w:r>
      <w:r w:rsidR="005F6AB1" w:rsidRPr="005F6AB1">
        <w:rPr>
          <w:lang w:val="ru-RU"/>
        </w:rPr>
        <w:t xml:space="preserve"> или слеп, чтобы увидеть</w:t>
      </w:r>
      <w:r w:rsidR="005B5E83">
        <w:rPr>
          <w:lang w:val="ru-RU"/>
        </w:rPr>
        <w:t xml:space="preserve"> цепь</w:t>
      </w:r>
      <w:r w:rsidR="005F6AB1" w:rsidRPr="005F6AB1">
        <w:rPr>
          <w:lang w:val="ru-RU"/>
        </w:rPr>
        <w:t xml:space="preserve"> у тебя на шее. Стазис никогда не был естественен для мира, так </w:t>
      </w:r>
      <w:r w:rsidR="00970CC1" w:rsidRPr="005F6AB1">
        <w:rPr>
          <w:lang w:val="ru-RU"/>
        </w:rPr>
        <w:t>же,</w:t>
      </w:r>
      <w:r w:rsidR="005F6AB1" w:rsidRPr="005F6AB1">
        <w:rPr>
          <w:lang w:val="ru-RU"/>
        </w:rPr>
        <w:t xml:space="preserve"> как и для его обитателей.</w:t>
      </w:r>
    </w:p>
    <w:p w14:paraId="5D42FAD8" w14:textId="77777777" w:rsidR="005F6AB1" w:rsidRPr="005F6AB1" w:rsidRDefault="005F6AB1" w:rsidP="005F6AB1">
      <w:pPr>
        <w:rPr>
          <w:lang w:val="ru-RU"/>
        </w:rPr>
      </w:pPr>
      <w:r w:rsidRPr="005F6AB1">
        <w:rPr>
          <w:lang w:val="ru-RU"/>
        </w:rPr>
        <w:t>[?] – Хм… – Задумался её собеседник.</w:t>
      </w:r>
    </w:p>
    <w:p w14:paraId="6D9E1E03" w14:textId="5275BAED" w:rsidR="005F6AB1" w:rsidRPr="005F6AB1" w:rsidRDefault="005F6AB1" w:rsidP="005F6AB1">
      <w:pPr>
        <w:rPr>
          <w:lang w:val="ru-RU"/>
        </w:rPr>
      </w:pPr>
      <w:r w:rsidRPr="005F6AB1">
        <w:rPr>
          <w:lang w:val="ru-RU"/>
        </w:rPr>
        <w:t>Из того</w:t>
      </w:r>
      <w:r w:rsidR="005B5E83">
        <w:rPr>
          <w:lang w:val="ru-RU"/>
        </w:rPr>
        <w:t>, на что косвенно ссылался этот человек</w:t>
      </w:r>
      <w:r w:rsidRPr="005F6AB1">
        <w:rPr>
          <w:lang w:val="ru-RU"/>
        </w:rPr>
        <w:t>, Фолленстар могла заключить, что здесь идёт война, или конфликт какого-то сорта. Она не хотела ввязываться в историю этого мира, потому мысленно пометила себе, что поиск следующего портала</w:t>
      </w:r>
      <w:r w:rsidR="00970CC1">
        <w:rPr>
          <w:lang w:val="ru-RU"/>
        </w:rPr>
        <w:t xml:space="preserve"> является</w:t>
      </w:r>
      <w:r w:rsidRPr="005F6AB1">
        <w:rPr>
          <w:lang w:val="ru-RU"/>
        </w:rPr>
        <w:t xml:space="preserve"> </w:t>
      </w:r>
      <w:r w:rsidR="005B5E83">
        <w:rPr>
          <w:lang w:val="ru-RU"/>
        </w:rPr>
        <w:t>наивысшим</w:t>
      </w:r>
      <w:r w:rsidRPr="005F6AB1">
        <w:rPr>
          <w:lang w:val="ru-RU"/>
        </w:rPr>
        <w:t xml:space="preserve"> </w:t>
      </w:r>
      <w:r w:rsidR="00970CC1" w:rsidRPr="005F6AB1">
        <w:rPr>
          <w:lang w:val="ru-RU"/>
        </w:rPr>
        <w:t>приоритет</w:t>
      </w:r>
      <w:r w:rsidR="005B5E83">
        <w:rPr>
          <w:lang w:val="ru-RU"/>
        </w:rPr>
        <w:t>ом</w:t>
      </w:r>
      <w:r w:rsidRPr="005F6AB1">
        <w:rPr>
          <w:lang w:val="ru-RU"/>
        </w:rPr>
        <w:t>.</w:t>
      </w:r>
    </w:p>
    <w:p w14:paraId="65F2485B" w14:textId="211BE1F5" w:rsidR="005F6AB1" w:rsidRPr="005F6AB1" w:rsidRDefault="005F6AB1" w:rsidP="005F6AB1">
      <w:pPr>
        <w:rPr>
          <w:lang w:val="ru-RU"/>
        </w:rPr>
      </w:pPr>
      <w:r w:rsidRPr="005F6AB1">
        <w:rPr>
          <w:lang w:val="ru-RU"/>
        </w:rPr>
        <w:t>[?] – Это сильное убеждение, к которому</w:t>
      </w:r>
      <w:r w:rsidR="00970CC1">
        <w:rPr>
          <w:lang w:val="ru-RU"/>
        </w:rPr>
        <w:t xml:space="preserve"> люди</w:t>
      </w:r>
      <w:r w:rsidRPr="005F6AB1">
        <w:rPr>
          <w:lang w:val="ru-RU"/>
        </w:rPr>
        <w:t xml:space="preserve"> просто так</w:t>
      </w:r>
      <w:r w:rsidR="00970CC1">
        <w:rPr>
          <w:lang w:val="ru-RU"/>
        </w:rPr>
        <w:t xml:space="preserve"> не приходят</w:t>
      </w:r>
      <w:r w:rsidRPr="005F6AB1">
        <w:rPr>
          <w:lang w:val="ru-RU"/>
        </w:rPr>
        <w:t>.</w:t>
      </w:r>
      <w:r w:rsidR="005B5E83">
        <w:rPr>
          <w:lang w:val="ru-RU"/>
        </w:rPr>
        <w:t xml:space="preserve"> – Фолленстар проигнорировала его завуалированный вопрос, потому тот спустя пару секунд продолжил. –</w:t>
      </w:r>
      <w:r w:rsidRPr="005F6AB1">
        <w:rPr>
          <w:lang w:val="ru-RU"/>
        </w:rPr>
        <w:t xml:space="preserve"> </w:t>
      </w:r>
      <w:r w:rsidR="005B5E83">
        <w:rPr>
          <w:lang w:val="ru-RU"/>
        </w:rPr>
        <w:t>У</w:t>
      </w:r>
      <w:r w:rsidRPr="005F6AB1">
        <w:rPr>
          <w:lang w:val="ru-RU"/>
        </w:rPr>
        <w:t>дивительно при этом</w:t>
      </w:r>
      <w:r w:rsidR="005B5E83">
        <w:rPr>
          <w:lang w:val="ru-RU"/>
        </w:rPr>
        <w:t xml:space="preserve"> то</w:t>
      </w:r>
      <w:r w:rsidRPr="005F6AB1">
        <w:rPr>
          <w:lang w:val="ru-RU"/>
        </w:rPr>
        <w:t>, что ты рассуждаешь как странствующий самурай, вроде меня.</w:t>
      </w:r>
    </w:p>
    <w:p w14:paraId="1ACEC139" w14:textId="72A3189D" w:rsidR="005F6AB1" w:rsidRPr="005F6AB1" w:rsidRDefault="005F6AB1" w:rsidP="005F6AB1">
      <w:pPr>
        <w:rPr>
          <w:lang w:val="ru-RU"/>
        </w:rPr>
      </w:pPr>
      <w:r w:rsidRPr="005F6AB1">
        <w:rPr>
          <w:lang w:val="ru-RU"/>
        </w:rPr>
        <w:t xml:space="preserve">Упоминание термина </w:t>
      </w:r>
      <w:r w:rsidR="00970CC1">
        <w:rPr>
          <w:lang w:val="ru-RU"/>
        </w:rPr>
        <w:t>«</w:t>
      </w:r>
      <w:r w:rsidRPr="005F6AB1">
        <w:rPr>
          <w:lang w:val="ru-RU"/>
        </w:rPr>
        <w:t>самурай</w:t>
      </w:r>
      <w:r w:rsidR="00970CC1">
        <w:rPr>
          <w:lang w:val="ru-RU"/>
        </w:rPr>
        <w:t>»</w:t>
      </w:r>
      <w:r w:rsidRPr="005F6AB1">
        <w:rPr>
          <w:lang w:val="ru-RU"/>
        </w:rPr>
        <w:t xml:space="preserve"> чуть не заставило Фолленстар</w:t>
      </w:r>
      <w:r w:rsidR="00970CC1">
        <w:rPr>
          <w:lang w:val="ru-RU"/>
        </w:rPr>
        <w:t xml:space="preserve"> подпрыгнуть</w:t>
      </w:r>
      <w:r w:rsidRPr="005F6AB1">
        <w:rPr>
          <w:lang w:val="ru-RU"/>
        </w:rPr>
        <w:t xml:space="preserve"> на месте. Она уже замечала удивительное сходство</w:t>
      </w:r>
      <w:r w:rsidR="005B5E83">
        <w:rPr>
          <w:lang w:val="ru-RU"/>
        </w:rPr>
        <w:t xml:space="preserve"> в своём собеседнике</w:t>
      </w:r>
      <w:r w:rsidRPr="005F6AB1">
        <w:rPr>
          <w:lang w:val="ru-RU"/>
        </w:rPr>
        <w:t xml:space="preserve"> с культурными аспектами</w:t>
      </w:r>
      <w:r w:rsidR="005B5E83">
        <w:rPr>
          <w:lang w:val="ru-RU"/>
        </w:rPr>
        <w:t xml:space="preserve"> мира</w:t>
      </w:r>
      <w:r w:rsidR="00970CC1">
        <w:rPr>
          <w:lang w:val="ru-RU"/>
        </w:rPr>
        <w:t xml:space="preserve"> Сансет</w:t>
      </w:r>
      <w:r w:rsidRPr="005F6AB1">
        <w:rPr>
          <w:lang w:val="ru-RU"/>
        </w:rPr>
        <w:t>, но это</w:t>
      </w:r>
      <w:r w:rsidR="00970CC1">
        <w:rPr>
          <w:lang w:val="ru-RU"/>
        </w:rPr>
        <w:t>т</w:t>
      </w:r>
      <w:r w:rsidRPr="005F6AB1">
        <w:rPr>
          <w:lang w:val="ru-RU"/>
        </w:rPr>
        <w:t xml:space="preserve"> термин</w:t>
      </w:r>
      <w:r w:rsidR="00970CC1">
        <w:rPr>
          <w:lang w:val="ru-RU"/>
        </w:rPr>
        <w:t xml:space="preserve"> был</w:t>
      </w:r>
      <w:r w:rsidRPr="005F6AB1">
        <w:rPr>
          <w:lang w:val="ru-RU"/>
        </w:rPr>
        <w:t xml:space="preserve"> чёткий по смыслу и имеющий конкретные корни. Неужели её поиски подходят к концу? Она наконец смогла угодить внутрь или хотя бы рядом со сферой древа гармонии? Нет, она бы почувствовала…</w:t>
      </w:r>
    </w:p>
    <w:p w14:paraId="08D76C58" w14:textId="77777777" w:rsidR="005F6AB1" w:rsidRPr="005F6AB1" w:rsidRDefault="005F6AB1" w:rsidP="005F6AB1">
      <w:pPr>
        <w:rPr>
          <w:lang w:val="ru-RU"/>
        </w:rPr>
      </w:pPr>
      <w:r w:rsidRPr="005F6AB1">
        <w:rPr>
          <w:lang w:val="ru-RU"/>
        </w:rPr>
        <w:t>[?] – Странница, я сказал что-то оскорбительное?</w:t>
      </w:r>
    </w:p>
    <w:p w14:paraId="4B642E21" w14:textId="3AFEEDC8" w:rsidR="005F6AB1" w:rsidRPr="005F6AB1" w:rsidRDefault="00EA64DB" w:rsidP="005F6AB1">
      <w:pPr>
        <w:rPr>
          <w:lang w:val="ru-RU"/>
        </w:rPr>
      </w:pPr>
      <w:r>
        <w:rPr>
          <w:lang w:val="ru-RU"/>
        </w:rPr>
        <w:lastRenderedPageBreak/>
        <w:t>[Фс]</w:t>
      </w:r>
      <w:r w:rsidR="005F6AB1" w:rsidRPr="005F6AB1">
        <w:rPr>
          <w:lang w:val="ru-RU"/>
        </w:rPr>
        <w:t xml:space="preserve"> – Нет, всё нормально, просто задумалась над чем-то очень важным. А что такого в этом убеждении? </w:t>
      </w:r>
      <w:r w:rsidR="00970CC1" w:rsidRPr="005F6AB1">
        <w:rPr>
          <w:lang w:val="ru-RU"/>
        </w:rPr>
        <w:t>По-моему,</w:t>
      </w:r>
      <w:r w:rsidR="005F6AB1" w:rsidRPr="005F6AB1">
        <w:rPr>
          <w:lang w:val="ru-RU"/>
        </w:rPr>
        <w:t xml:space="preserve"> это очевидно, и относится ко всем мирам.</w:t>
      </w:r>
    </w:p>
    <w:p w14:paraId="5D4A90BD" w14:textId="06DB0542" w:rsidR="005F6AB1" w:rsidRPr="005F6AB1" w:rsidRDefault="005F6AB1" w:rsidP="005F6AB1">
      <w:pPr>
        <w:rPr>
          <w:lang w:val="ru-RU"/>
        </w:rPr>
      </w:pPr>
      <w:r w:rsidRPr="005F6AB1">
        <w:rPr>
          <w:lang w:val="ru-RU"/>
        </w:rPr>
        <w:t>Упоминание о</w:t>
      </w:r>
      <w:r w:rsidR="00970CC1">
        <w:rPr>
          <w:lang w:val="ru-RU"/>
        </w:rPr>
        <w:t xml:space="preserve"> различных</w:t>
      </w:r>
      <w:r w:rsidRPr="005F6AB1">
        <w:rPr>
          <w:lang w:val="ru-RU"/>
        </w:rPr>
        <w:t xml:space="preserve"> мирах определённо смутило сидящего рядом </w:t>
      </w:r>
      <w:r w:rsidR="005B5E83">
        <w:rPr>
          <w:lang w:val="ru-RU"/>
        </w:rPr>
        <w:t>с ней</w:t>
      </w:r>
      <w:r w:rsidRPr="005F6AB1">
        <w:rPr>
          <w:lang w:val="ru-RU"/>
        </w:rPr>
        <w:t>.</w:t>
      </w:r>
    </w:p>
    <w:p w14:paraId="109F79F4" w14:textId="10DB43B1" w:rsidR="005F6AB1" w:rsidRPr="005F6AB1" w:rsidRDefault="005F6AB1" w:rsidP="005F6AB1">
      <w:pPr>
        <w:rPr>
          <w:lang w:val="ru-RU"/>
        </w:rPr>
      </w:pPr>
      <w:r w:rsidRPr="005F6AB1">
        <w:rPr>
          <w:lang w:val="ru-RU"/>
        </w:rPr>
        <w:t>[?] – Многие бы с тобой не согласились в этом мире, особенно</w:t>
      </w:r>
      <w:r w:rsidR="00970CC1">
        <w:rPr>
          <w:lang w:val="ru-RU"/>
        </w:rPr>
        <w:t xml:space="preserve"> люди моего народа</w:t>
      </w:r>
      <w:r w:rsidRPr="005F6AB1">
        <w:rPr>
          <w:lang w:val="ru-RU"/>
        </w:rPr>
        <w:t>.</w:t>
      </w:r>
    </w:p>
    <w:p w14:paraId="51165091" w14:textId="33E46B7F" w:rsidR="005F6AB1" w:rsidRPr="005F6AB1" w:rsidRDefault="005F6AB1" w:rsidP="005F6AB1">
      <w:pPr>
        <w:rPr>
          <w:lang w:val="ru-RU"/>
        </w:rPr>
      </w:pPr>
      <w:r w:rsidRPr="005F6AB1">
        <w:rPr>
          <w:lang w:val="ru-RU"/>
        </w:rPr>
        <w:t>Они оба замолчали, пока Фоллен размышляла над возможностью того, что она наконец попала в ветвь Гармонии.</w:t>
      </w:r>
      <w:r w:rsidR="00970CC1">
        <w:rPr>
          <w:lang w:val="ru-RU"/>
        </w:rPr>
        <w:t xml:space="preserve"> Если это было так, то должны быть признаки.</w:t>
      </w:r>
    </w:p>
    <w:p w14:paraId="601DBD17" w14:textId="2FE9CE13" w:rsidR="005F6AB1" w:rsidRPr="005F6AB1" w:rsidRDefault="00EA64DB" w:rsidP="005F6AB1">
      <w:pPr>
        <w:rPr>
          <w:lang w:val="ru-RU"/>
        </w:rPr>
      </w:pPr>
      <w:r>
        <w:rPr>
          <w:lang w:val="ru-RU"/>
        </w:rPr>
        <w:t>[Фс]</w:t>
      </w:r>
      <w:r w:rsidR="005F6AB1" w:rsidRPr="005F6AB1">
        <w:rPr>
          <w:lang w:val="ru-RU"/>
        </w:rPr>
        <w:t xml:space="preserve"> – Здесь есть дерево?</w:t>
      </w:r>
    </w:p>
    <w:p w14:paraId="6FEC0334" w14:textId="77777777" w:rsidR="005F6AB1" w:rsidRPr="005F6AB1" w:rsidRDefault="005F6AB1" w:rsidP="005F6AB1">
      <w:pPr>
        <w:rPr>
          <w:lang w:val="ru-RU"/>
        </w:rPr>
      </w:pPr>
      <w:r w:rsidRPr="005F6AB1">
        <w:rPr>
          <w:lang w:val="ru-RU"/>
        </w:rPr>
        <w:t>[?] – Хм.</w:t>
      </w:r>
    </w:p>
    <w:p w14:paraId="4C43D8A7" w14:textId="325C0DE9" w:rsidR="005F6AB1" w:rsidRPr="005F6AB1" w:rsidRDefault="00EA64DB" w:rsidP="005F6AB1">
      <w:pPr>
        <w:rPr>
          <w:lang w:val="ru-RU"/>
        </w:rPr>
      </w:pPr>
      <w:r>
        <w:rPr>
          <w:lang w:val="ru-RU"/>
        </w:rPr>
        <w:t>[Фс]</w:t>
      </w:r>
      <w:r w:rsidR="005F6AB1" w:rsidRPr="005F6AB1">
        <w:rPr>
          <w:lang w:val="ru-RU"/>
        </w:rPr>
        <w:t xml:space="preserve"> – Кристаллическое или светящееся, какое-то большое дерево.</w:t>
      </w:r>
    </w:p>
    <w:p w14:paraId="61DB54C2" w14:textId="2C158C40" w:rsidR="005F6AB1" w:rsidRPr="005F6AB1" w:rsidRDefault="005F6AB1" w:rsidP="005F6AB1">
      <w:pPr>
        <w:rPr>
          <w:lang w:val="ru-RU"/>
        </w:rPr>
      </w:pPr>
      <w:r w:rsidRPr="005F6AB1">
        <w:rPr>
          <w:lang w:val="ru-RU"/>
        </w:rPr>
        <w:t xml:space="preserve">[?] – Хм, ты действительно издалека. </w:t>
      </w:r>
      <w:r w:rsidR="00970CC1" w:rsidRPr="005F6AB1">
        <w:rPr>
          <w:lang w:val="ru-RU"/>
        </w:rPr>
        <w:t>Мне казалось,</w:t>
      </w:r>
      <w:r w:rsidRPr="005F6AB1">
        <w:rPr>
          <w:lang w:val="ru-RU"/>
        </w:rPr>
        <w:t xml:space="preserve"> о Великой Сакуре слышали даже за </w:t>
      </w:r>
      <w:r w:rsidR="007C1300">
        <w:rPr>
          <w:lang w:val="ru-RU"/>
        </w:rPr>
        <w:t>морем</w:t>
      </w:r>
      <w:r w:rsidRPr="005F6AB1">
        <w:rPr>
          <w:lang w:val="ru-RU"/>
        </w:rPr>
        <w:t>. – Задумчиво ответил человек.</w:t>
      </w:r>
    </w:p>
    <w:p w14:paraId="364F8B5E" w14:textId="346ACCF9" w:rsidR="005F6AB1" w:rsidRPr="005F6AB1" w:rsidRDefault="005F6AB1" w:rsidP="005F6AB1">
      <w:pPr>
        <w:rPr>
          <w:lang w:val="ru-RU"/>
        </w:rPr>
      </w:pPr>
      <w:r w:rsidRPr="005F6AB1">
        <w:rPr>
          <w:lang w:val="ru-RU"/>
        </w:rPr>
        <w:t>У Фоллен будто просветлели</w:t>
      </w:r>
      <w:r w:rsidR="00970CC1">
        <w:rPr>
          <w:lang w:val="ru-RU"/>
        </w:rPr>
        <w:t xml:space="preserve"> её</w:t>
      </w:r>
      <w:r w:rsidRPr="005F6AB1">
        <w:rPr>
          <w:lang w:val="ru-RU"/>
        </w:rPr>
        <w:t xml:space="preserve"> </w:t>
      </w:r>
      <w:r w:rsidR="00970CC1" w:rsidRPr="005F6AB1">
        <w:rPr>
          <w:lang w:val="ru-RU"/>
        </w:rPr>
        <w:t>замыленные</w:t>
      </w:r>
      <w:r w:rsidRPr="005F6AB1">
        <w:rPr>
          <w:lang w:val="ru-RU"/>
        </w:rPr>
        <w:t xml:space="preserve"> зрачки. Это был настоящий шанс, его нельзя было упускать.</w:t>
      </w:r>
    </w:p>
    <w:p w14:paraId="24A2566A" w14:textId="77777777" w:rsidR="005F6AB1" w:rsidRPr="005F6AB1" w:rsidRDefault="005F6AB1" w:rsidP="005F6AB1">
      <w:pPr>
        <w:rPr>
          <w:lang w:val="ru-RU"/>
        </w:rPr>
      </w:pPr>
      <w:r w:rsidRPr="005F6AB1">
        <w:rPr>
          <w:lang w:val="ru-RU"/>
        </w:rPr>
        <w:t>[?] – Чем тебя это так обрадовало?</w:t>
      </w:r>
    </w:p>
    <w:p w14:paraId="02D9DC01" w14:textId="4584EED0" w:rsidR="005F6AB1" w:rsidRPr="005F6AB1" w:rsidRDefault="00EA64DB" w:rsidP="005F6AB1">
      <w:pPr>
        <w:rPr>
          <w:lang w:val="ru-RU"/>
        </w:rPr>
      </w:pPr>
      <w:r>
        <w:rPr>
          <w:lang w:val="ru-RU"/>
        </w:rPr>
        <w:t>[Фс]</w:t>
      </w:r>
      <w:r w:rsidR="005F6AB1" w:rsidRPr="005F6AB1">
        <w:rPr>
          <w:lang w:val="ru-RU"/>
        </w:rPr>
        <w:t xml:space="preserve"> – Не важно, можешь сказать в каком оно направлении?</w:t>
      </w:r>
    </w:p>
    <w:p w14:paraId="7AD9CE61" w14:textId="708A907C" w:rsidR="005F6AB1" w:rsidRPr="005F6AB1" w:rsidRDefault="005F6AB1" w:rsidP="005F6AB1">
      <w:pPr>
        <w:rPr>
          <w:lang w:val="ru-RU"/>
        </w:rPr>
      </w:pPr>
      <w:r w:rsidRPr="005F6AB1">
        <w:rPr>
          <w:lang w:val="ru-RU"/>
        </w:rPr>
        <w:t xml:space="preserve">[?] – Чтобы указать направление, нужно </w:t>
      </w:r>
      <w:r w:rsidR="00970CC1">
        <w:rPr>
          <w:lang w:val="ru-RU"/>
        </w:rPr>
        <w:t>сначала знать где мы находимся сейчас</w:t>
      </w:r>
      <w:r w:rsidRPr="005F6AB1">
        <w:rPr>
          <w:lang w:val="ru-RU"/>
        </w:rPr>
        <w:t>.</w:t>
      </w:r>
    </w:p>
    <w:p w14:paraId="10CF4C0A" w14:textId="77777777" w:rsidR="005F6AB1" w:rsidRPr="005F6AB1" w:rsidRDefault="005F6AB1" w:rsidP="005F6AB1">
      <w:pPr>
        <w:rPr>
          <w:lang w:val="ru-RU"/>
        </w:rPr>
      </w:pPr>
      <w:r w:rsidRPr="005F6AB1">
        <w:rPr>
          <w:lang w:val="ru-RU"/>
        </w:rPr>
        <w:t>Незнакомец вытянул руку с мечом и направил остриё вниз, вонзив его в песок. Быстрыми движениями он начал рисовать очертания гряды островов, указал направление, ориентированное относительно солнца. Доспех Фоллен автоматически вырисовывал эту карту в памяти и дополнял возможными направлениями течений, основываясь на очертаниях береговой линии и других данных об окружающей среде, что они уже успели собрать.</w:t>
      </w:r>
    </w:p>
    <w:p w14:paraId="7BA4DC4B" w14:textId="71947933" w:rsidR="005F6AB1" w:rsidRPr="005F6AB1" w:rsidRDefault="005F6AB1" w:rsidP="005F6AB1">
      <w:pPr>
        <w:rPr>
          <w:lang w:val="ru-RU"/>
        </w:rPr>
      </w:pPr>
      <w:r w:rsidRPr="005F6AB1">
        <w:rPr>
          <w:lang w:val="ru-RU"/>
        </w:rPr>
        <w:t xml:space="preserve">[?] – Мы сейчас здесь. – Сказал </w:t>
      </w:r>
      <w:r w:rsidR="00970CC1" w:rsidRPr="005F6AB1">
        <w:rPr>
          <w:lang w:val="ru-RU"/>
        </w:rPr>
        <w:t>он,</w:t>
      </w:r>
      <w:r w:rsidRPr="005F6AB1">
        <w:rPr>
          <w:lang w:val="ru-RU"/>
        </w:rPr>
        <w:t xml:space="preserve"> отмечая точкой позицию возле узкой полоски суши соединяющих два острова. – </w:t>
      </w:r>
      <w:r w:rsidR="00970CC1" w:rsidRPr="005F6AB1">
        <w:rPr>
          <w:lang w:val="ru-RU"/>
        </w:rPr>
        <w:t>То,</w:t>
      </w:r>
      <w:r w:rsidRPr="005F6AB1">
        <w:rPr>
          <w:lang w:val="ru-RU"/>
        </w:rPr>
        <w:t xml:space="preserve"> о чём ты спрашиваешь, расположено здесь. – Он поставил отметку на силуэте горы, что расположилась на острове через один от того, на котором они были сейчас. – Добраться туда сейчас будет проблематично, но видя огонь в твоих глазах, </w:t>
      </w:r>
      <w:r w:rsidR="00225E5B">
        <w:rPr>
          <w:lang w:val="ru-RU"/>
        </w:rPr>
        <w:t>мне кажется,</w:t>
      </w:r>
      <w:r w:rsidR="00970CC1">
        <w:rPr>
          <w:lang w:val="ru-RU"/>
        </w:rPr>
        <w:t xml:space="preserve"> </w:t>
      </w:r>
      <w:r w:rsidRPr="005F6AB1">
        <w:rPr>
          <w:lang w:val="ru-RU"/>
        </w:rPr>
        <w:t>опасность для тебя не является преградой.</w:t>
      </w:r>
    </w:p>
    <w:p w14:paraId="7EA42014" w14:textId="4F48C071" w:rsidR="005F6AB1" w:rsidRPr="005F6AB1" w:rsidRDefault="00EA64DB" w:rsidP="005F6AB1">
      <w:pPr>
        <w:rPr>
          <w:lang w:val="ru-RU"/>
        </w:rPr>
      </w:pPr>
      <w:r>
        <w:rPr>
          <w:lang w:val="ru-RU"/>
        </w:rPr>
        <w:t>[Фс]</w:t>
      </w:r>
      <w:r w:rsidR="005F6AB1" w:rsidRPr="005F6AB1">
        <w:rPr>
          <w:lang w:val="ru-RU"/>
        </w:rPr>
        <w:t xml:space="preserve"> – Ты прав. На сколько верна твоя карта в плане масштаба? </w:t>
      </w:r>
    </w:p>
    <w:p w14:paraId="796FA2C3" w14:textId="77777777" w:rsidR="005F6AB1" w:rsidRPr="005F6AB1" w:rsidRDefault="005F6AB1" w:rsidP="005F6AB1">
      <w:pPr>
        <w:rPr>
          <w:lang w:val="ru-RU"/>
        </w:rPr>
      </w:pPr>
      <w:r w:rsidRPr="005F6AB1">
        <w:rPr>
          <w:lang w:val="ru-RU"/>
        </w:rPr>
        <w:t>[?] – Что?</w:t>
      </w:r>
    </w:p>
    <w:p w14:paraId="4AC40AA6" w14:textId="77777777" w:rsidR="005F6AB1" w:rsidRPr="005F6AB1" w:rsidRDefault="005F6AB1" w:rsidP="005F6AB1">
      <w:pPr>
        <w:rPr>
          <w:lang w:val="ru-RU"/>
        </w:rPr>
      </w:pPr>
      <w:r w:rsidRPr="005F6AB1">
        <w:rPr>
          <w:lang w:val="ru-RU"/>
        </w:rPr>
        <w:t>Фолленстар надвинула визор, позволяя дисплею наложить дополненную карту на рисунок из песка.</w:t>
      </w:r>
    </w:p>
    <w:p w14:paraId="5DD96D3A" w14:textId="4118DF19" w:rsidR="005F6AB1" w:rsidRPr="005F6AB1" w:rsidRDefault="00EA64DB" w:rsidP="005F6AB1">
      <w:pPr>
        <w:rPr>
          <w:lang w:val="ru-RU"/>
        </w:rPr>
      </w:pPr>
      <w:r>
        <w:rPr>
          <w:lang w:val="ru-RU"/>
        </w:rPr>
        <w:t>[Фс]</w:t>
      </w:r>
      <w:r w:rsidR="005F6AB1" w:rsidRPr="005F6AB1">
        <w:rPr>
          <w:lang w:val="ru-RU"/>
        </w:rPr>
        <w:t xml:space="preserve"> – Какие расстояния от сюда, до сюда и </w:t>
      </w:r>
      <w:r w:rsidR="00225E5B" w:rsidRPr="005F6AB1">
        <w:rPr>
          <w:lang w:val="ru-RU"/>
        </w:rPr>
        <w:t>т</w:t>
      </w:r>
      <w:r w:rsidR="00901DF3">
        <w:rPr>
          <w:lang w:val="ru-RU"/>
        </w:rPr>
        <w:t xml:space="preserve">ак </w:t>
      </w:r>
      <w:r w:rsidR="00225E5B" w:rsidRPr="005F6AB1">
        <w:rPr>
          <w:lang w:val="ru-RU"/>
        </w:rPr>
        <w:t>д</w:t>
      </w:r>
      <w:r w:rsidR="00901DF3">
        <w:rPr>
          <w:lang w:val="ru-RU"/>
        </w:rPr>
        <w:t>алее</w:t>
      </w:r>
      <w:r w:rsidR="00225E5B" w:rsidRPr="005F6AB1">
        <w:rPr>
          <w:lang w:val="ru-RU"/>
        </w:rPr>
        <w:t>.</w:t>
      </w:r>
      <w:r w:rsidR="005F6AB1" w:rsidRPr="005F6AB1">
        <w:rPr>
          <w:lang w:val="ru-RU"/>
        </w:rPr>
        <w:t xml:space="preserve"> – Она указала остриём Слабости, </w:t>
      </w:r>
      <w:r w:rsidR="00225E5B" w:rsidRPr="005F6AB1">
        <w:rPr>
          <w:lang w:val="ru-RU"/>
        </w:rPr>
        <w:t>что тут</w:t>
      </w:r>
      <w:r w:rsidR="005F6AB1" w:rsidRPr="005F6AB1">
        <w:rPr>
          <w:lang w:val="ru-RU"/>
        </w:rPr>
        <w:t xml:space="preserve"> же оказалась у неё в ладони, точки предполагаемого маршрута</w:t>
      </w:r>
      <w:r w:rsidR="00225E5B">
        <w:rPr>
          <w:lang w:val="ru-RU"/>
        </w:rPr>
        <w:t>,</w:t>
      </w:r>
      <w:r w:rsidR="00901DF3">
        <w:rPr>
          <w:lang w:val="ru-RU"/>
        </w:rPr>
        <w:t xml:space="preserve"> составляемый</w:t>
      </w:r>
      <w:r w:rsidR="00225E5B">
        <w:rPr>
          <w:lang w:val="ru-RU"/>
        </w:rPr>
        <w:t xml:space="preserve"> систем</w:t>
      </w:r>
      <w:r w:rsidR="00901DF3">
        <w:rPr>
          <w:lang w:val="ru-RU"/>
        </w:rPr>
        <w:t>ами</w:t>
      </w:r>
      <w:r w:rsidR="00225E5B">
        <w:rPr>
          <w:lang w:val="ru-RU"/>
        </w:rPr>
        <w:t xml:space="preserve"> доспех</w:t>
      </w:r>
      <w:r w:rsidR="00901DF3">
        <w:rPr>
          <w:lang w:val="ru-RU"/>
        </w:rPr>
        <w:t>а</w:t>
      </w:r>
      <w:r w:rsidR="00225E5B">
        <w:rPr>
          <w:lang w:val="ru-RU"/>
        </w:rPr>
        <w:t>.</w:t>
      </w:r>
    </w:p>
    <w:p w14:paraId="79402BA0" w14:textId="3979E300" w:rsidR="005F6AB1" w:rsidRPr="005F6AB1" w:rsidRDefault="005F6AB1" w:rsidP="005F6AB1">
      <w:pPr>
        <w:rPr>
          <w:lang w:val="ru-RU"/>
        </w:rPr>
      </w:pPr>
      <w:r w:rsidRPr="005F6AB1">
        <w:rPr>
          <w:lang w:val="ru-RU"/>
        </w:rPr>
        <w:t>[?] – Хм, тут два дня пешего хода, только придёшь ты к такому же пустынному берегу, что и здесь. Тебе нужно</w:t>
      </w:r>
      <w:r w:rsidR="00901DF3">
        <w:rPr>
          <w:lang w:val="ru-RU"/>
        </w:rPr>
        <w:t xml:space="preserve"> </w:t>
      </w:r>
      <w:r w:rsidR="00E2012D">
        <w:rPr>
          <w:lang w:val="ru-RU"/>
        </w:rPr>
        <w:t>направиться</w:t>
      </w:r>
      <w:r w:rsidRPr="005F6AB1">
        <w:rPr>
          <w:lang w:val="ru-RU"/>
        </w:rPr>
        <w:t xml:space="preserve"> сюда, чтобы попасть </w:t>
      </w:r>
      <w:r w:rsidR="00225E5B" w:rsidRPr="005F6AB1">
        <w:rPr>
          <w:lang w:val="ru-RU"/>
        </w:rPr>
        <w:t>на корабль,</w:t>
      </w:r>
      <w:r w:rsidRPr="005F6AB1">
        <w:rPr>
          <w:lang w:val="ru-RU"/>
        </w:rPr>
        <w:t xml:space="preserve"> идущий…</w:t>
      </w:r>
    </w:p>
    <w:p w14:paraId="2DD685FF" w14:textId="55C7770A" w:rsidR="005F6AB1" w:rsidRPr="005F6AB1" w:rsidRDefault="00EA64DB" w:rsidP="005F6AB1">
      <w:pPr>
        <w:rPr>
          <w:lang w:val="ru-RU"/>
        </w:rPr>
      </w:pPr>
      <w:r>
        <w:rPr>
          <w:lang w:val="ru-RU"/>
        </w:rPr>
        <w:t>[Фс]</w:t>
      </w:r>
      <w:r w:rsidR="005F6AB1" w:rsidRPr="005F6AB1">
        <w:rPr>
          <w:lang w:val="ru-RU"/>
        </w:rPr>
        <w:t xml:space="preserve"> – Вода не является для меня преградой. – Перебила его Фоллен. – Хорошо, я могу примерно представить </w:t>
      </w:r>
      <w:r w:rsidR="00225E5B" w:rsidRPr="005F6AB1">
        <w:rPr>
          <w:lang w:val="ru-RU"/>
        </w:rPr>
        <w:t>расстояния,</w:t>
      </w:r>
      <w:r w:rsidR="005F6AB1" w:rsidRPr="005F6AB1">
        <w:rPr>
          <w:lang w:val="ru-RU"/>
        </w:rPr>
        <w:t xml:space="preserve"> о которых идёт речь.</w:t>
      </w:r>
    </w:p>
    <w:p w14:paraId="19DF5EA2" w14:textId="08143852" w:rsidR="005F6AB1" w:rsidRPr="005F6AB1" w:rsidRDefault="005F6AB1" w:rsidP="005F6AB1">
      <w:pPr>
        <w:rPr>
          <w:lang w:val="ru-RU"/>
        </w:rPr>
      </w:pPr>
      <w:r w:rsidRPr="005F6AB1">
        <w:rPr>
          <w:lang w:val="ru-RU"/>
        </w:rPr>
        <w:t>Незнакомец промолчал, не выдав никаких эмоций,</w:t>
      </w:r>
      <w:r w:rsidR="00225E5B">
        <w:rPr>
          <w:lang w:val="ru-RU"/>
        </w:rPr>
        <w:t xml:space="preserve"> и</w:t>
      </w:r>
      <w:r w:rsidRPr="005F6AB1">
        <w:rPr>
          <w:lang w:val="ru-RU"/>
        </w:rPr>
        <w:t xml:space="preserve"> сохраняя добродушный вид.</w:t>
      </w:r>
    </w:p>
    <w:p w14:paraId="293E1BE9" w14:textId="768CB16B" w:rsidR="005F6AB1" w:rsidRPr="005F6AB1" w:rsidRDefault="00EA64DB" w:rsidP="005F6AB1">
      <w:pPr>
        <w:rPr>
          <w:lang w:val="ru-RU"/>
        </w:rPr>
      </w:pPr>
      <w:r>
        <w:rPr>
          <w:lang w:val="ru-RU"/>
        </w:rPr>
        <w:lastRenderedPageBreak/>
        <w:t>[Фс]</w:t>
      </w:r>
      <w:r w:rsidR="005F6AB1" w:rsidRPr="005F6AB1">
        <w:rPr>
          <w:lang w:val="ru-RU"/>
        </w:rPr>
        <w:t xml:space="preserve"> – У меня есть ещё вопрос. </w:t>
      </w:r>
      <w:r w:rsidR="00225E5B" w:rsidRPr="005F6AB1">
        <w:rPr>
          <w:lang w:val="ru-RU"/>
        </w:rPr>
        <w:t>То, что</w:t>
      </w:r>
      <w:r w:rsidR="005F6AB1" w:rsidRPr="005F6AB1">
        <w:rPr>
          <w:lang w:val="ru-RU"/>
        </w:rPr>
        <w:t xml:space="preserve"> ты нарисовал предполагает… – Она стала чертить линии, обозначающие течения. – Видишь, они не сходятся. Будто эти острова были искусственно высечены, а не под действием природных сил.</w:t>
      </w:r>
    </w:p>
    <w:p w14:paraId="4EC16FD1" w14:textId="6BE49EA9" w:rsidR="005F6AB1" w:rsidRPr="005F6AB1" w:rsidRDefault="005F6AB1" w:rsidP="005F6AB1">
      <w:pPr>
        <w:rPr>
          <w:lang w:val="ru-RU"/>
        </w:rPr>
      </w:pPr>
      <w:r w:rsidRPr="005F6AB1">
        <w:rPr>
          <w:lang w:val="ru-RU"/>
        </w:rPr>
        <w:t xml:space="preserve">[?] – Твоё </w:t>
      </w:r>
      <w:r w:rsidR="00901DF3">
        <w:rPr>
          <w:lang w:val="ru-RU"/>
        </w:rPr>
        <w:t>затуманенное</w:t>
      </w:r>
      <w:r w:rsidRPr="005F6AB1">
        <w:rPr>
          <w:lang w:val="ru-RU"/>
        </w:rPr>
        <w:t xml:space="preserve"> зрение определённо позволяет заглянуть </w:t>
      </w:r>
      <w:r w:rsidR="00225E5B" w:rsidRPr="005F6AB1">
        <w:rPr>
          <w:lang w:val="ru-RU"/>
        </w:rPr>
        <w:t>дальше,</w:t>
      </w:r>
      <w:r w:rsidRPr="005F6AB1">
        <w:rPr>
          <w:lang w:val="ru-RU"/>
        </w:rPr>
        <w:t xml:space="preserve"> чем обычные глаза. – Фолленстар не поняла</w:t>
      </w:r>
      <w:r w:rsidR="00225E5B">
        <w:rPr>
          <w:lang w:val="ru-RU"/>
        </w:rPr>
        <w:t>,</w:t>
      </w:r>
      <w:r w:rsidRPr="005F6AB1">
        <w:rPr>
          <w:lang w:val="ru-RU"/>
        </w:rPr>
        <w:t xml:space="preserve"> </w:t>
      </w:r>
      <w:r w:rsidR="00225E5B">
        <w:rPr>
          <w:lang w:val="ru-RU"/>
        </w:rPr>
        <w:t>что</w:t>
      </w:r>
      <w:r w:rsidR="00901DF3">
        <w:rPr>
          <w:lang w:val="ru-RU"/>
        </w:rPr>
        <w:t xml:space="preserve"> именно</w:t>
      </w:r>
      <w:r w:rsidR="00225E5B">
        <w:rPr>
          <w:lang w:val="ru-RU"/>
        </w:rPr>
        <w:t xml:space="preserve"> </w:t>
      </w:r>
      <w:r w:rsidRPr="005F6AB1">
        <w:rPr>
          <w:lang w:val="ru-RU"/>
        </w:rPr>
        <w:t xml:space="preserve">он </w:t>
      </w:r>
      <w:r w:rsidR="00FF4043" w:rsidRPr="005F6AB1">
        <w:rPr>
          <w:lang w:val="ru-RU"/>
        </w:rPr>
        <w:t>имеет в виду</w:t>
      </w:r>
      <w:r w:rsidRPr="005F6AB1">
        <w:rPr>
          <w:lang w:val="ru-RU"/>
        </w:rPr>
        <w:t xml:space="preserve">. – Форма суши действительно была сформирована не течениями, а вследствие войны богов, что </w:t>
      </w:r>
      <w:r w:rsidR="00901DF3">
        <w:rPr>
          <w:lang w:val="ru-RU"/>
        </w:rPr>
        <w:t>бушевала здесь</w:t>
      </w:r>
      <w:r w:rsidRPr="005F6AB1">
        <w:rPr>
          <w:lang w:val="ru-RU"/>
        </w:rPr>
        <w:t xml:space="preserve"> много веков назад.</w:t>
      </w:r>
    </w:p>
    <w:p w14:paraId="6DEB8B46" w14:textId="1BB6A23A" w:rsidR="005F6AB1" w:rsidRPr="005F6AB1" w:rsidRDefault="005F6AB1" w:rsidP="005F6AB1">
      <w:pPr>
        <w:rPr>
          <w:lang w:val="ru-RU"/>
        </w:rPr>
      </w:pPr>
      <w:r w:rsidRPr="005F6AB1">
        <w:rPr>
          <w:lang w:val="ru-RU"/>
        </w:rPr>
        <w:t>При мысли</w:t>
      </w:r>
      <w:r w:rsidR="00225E5B">
        <w:rPr>
          <w:lang w:val="ru-RU"/>
        </w:rPr>
        <w:t xml:space="preserve"> </w:t>
      </w:r>
      <w:r w:rsidRPr="005F6AB1">
        <w:rPr>
          <w:lang w:val="ru-RU"/>
        </w:rPr>
        <w:t xml:space="preserve">о каком уровне разрушений, выпущенных местными </w:t>
      </w:r>
      <w:r w:rsidR="00225E5B">
        <w:rPr>
          <w:lang w:val="ru-RU"/>
        </w:rPr>
        <w:t>«</w:t>
      </w:r>
      <w:r w:rsidRPr="005F6AB1">
        <w:rPr>
          <w:lang w:val="ru-RU"/>
        </w:rPr>
        <w:t>богами</w:t>
      </w:r>
      <w:r w:rsidR="00225E5B">
        <w:rPr>
          <w:lang w:val="ru-RU"/>
        </w:rPr>
        <w:t>»,</w:t>
      </w:r>
      <w:r w:rsidRPr="005F6AB1">
        <w:rPr>
          <w:lang w:val="ru-RU"/>
        </w:rPr>
        <w:t xml:space="preserve"> говорил этот человек</w:t>
      </w:r>
      <w:r w:rsidR="00225E5B">
        <w:rPr>
          <w:lang w:val="ru-RU"/>
        </w:rPr>
        <w:t>,</w:t>
      </w:r>
      <w:r w:rsidRPr="005F6AB1">
        <w:rPr>
          <w:lang w:val="ru-RU"/>
        </w:rPr>
        <w:t xml:space="preserve"> внутренняя ненависть прокатилась по </w:t>
      </w:r>
      <w:r w:rsidR="00225E5B">
        <w:rPr>
          <w:lang w:val="ru-RU"/>
        </w:rPr>
        <w:t>естеству</w:t>
      </w:r>
      <w:r w:rsidRPr="005F6AB1">
        <w:rPr>
          <w:lang w:val="ru-RU"/>
        </w:rPr>
        <w:t xml:space="preserve"> Фоллен. Слабость ответила на эту волну</w:t>
      </w:r>
      <w:r w:rsidR="00225E5B">
        <w:rPr>
          <w:lang w:val="ru-RU"/>
        </w:rPr>
        <w:t xml:space="preserve"> –</w:t>
      </w:r>
      <w:r w:rsidRPr="005F6AB1">
        <w:rPr>
          <w:lang w:val="ru-RU"/>
        </w:rPr>
        <w:t xml:space="preserve"> со страшным треском от неё разлетелись в разные стороны раскалённые песчинки. Этот неожиданный звук заставил человека подскочить, притянув меч к себе</w:t>
      </w:r>
      <w:r w:rsidR="00901DF3">
        <w:rPr>
          <w:lang w:val="ru-RU"/>
        </w:rPr>
        <w:t>, ожидая нападения</w:t>
      </w:r>
      <w:r w:rsidRPr="005F6AB1">
        <w:rPr>
          <w:lang w:val="ru-RU"/>
        </w:rPr>
        <w:t>.</w:t>
      </w:r>
    </w:p>
    <w:p w14:paraId="004B0148" w14:textId="0133C5C8" w:rsidR="005F6AB1" w:rsidRPr="005F6AB1" w:rsidRDefault="00EA64DB" w:rsidP="005F6AB1">
      <w:pPr>
        <w:rPr>
          <w:lang w:val="ru-RU"/>
        </w:rPr>
      </w:pPr>
      <w:r>
        <w:rPr>
          <w:lang w:val="ru-RU"/>
        </w:rPr>
        <w:t>[Фс]</w:t>
      </w:r>
      <w:r w:rsidR="005F6AB1" w:rsidRPr="005F6AB1">
        <w:rPr>
          <w:lang w:val="ru-RU"/>
        </w:rPr>
        <w:t xml:space="preserve"> – Всё </w:t>
      </w:r>
      <w:r w:rsidR="0040766F">
        <w:rPr>
          <w:lang w:val="ru-RU"/>
        </w:rPr>
        <w:t>нормально</w:t>
      </w:r>
      <w:r w:rsidR="005F6AB1" w:rsidRPr="005F6AB1">
        <w:rPr>
          <w:lang w:val="ru-RU"/>
        </w:rPr>
        <w:t>, – быстро</w:t>
      </w:r>
      <w:r w:rsidR="00901DF3">
        <w:rPr>
          <w:lang w:val="ru-RU"/>
        </w:rPr>
        <w:t xml:space="preserve"> и примирительно</w:t>
      </w:r>
      <w:r w:rsidR="005F6AB1" w:rsidRPr="005F6AB1">
        <w:rPr>
          <w:lang w:val="ru-RU"/>
        </w:rPr>
        <w:t xml:space="preserve"> проговорила она, – это случайно</w:t>
      </w:r>
      <w:r w:rsidR="0040766F">
        <w:rPr>
          <w:lang w:val="ru-RU"/>
        </w:rPr>
        <w:t>сть</w:t>
      </w:r>
      <w:r w:rsidR="005F6AB1" w:rsidRPr="005F6AB1">
        <w:rPr>
          <w:lang w:val="ru-RU"/>
        </w:rPr>
        <w:t>.</w:t>
      </w:r>
    </w:p>
    <w:p w14:paraId="587CDC94" w14:textId="581C6D97" w:rsidR="005F6AB1" w:rsidRPr="005F6AB1" w:rsidRDefault="005F6AB1" w:rsidP="005F6AB1">
      <w:pPr>
        <w:rPr>
          <w:lang w:val="ru-RU"/>
        </w:rPr>
      </w:pPr>
      <w:r w:rsidRPr="005F6AB1">
        <w:rPr>
          <w:lang w:val="ru-RU"/>
        </w:rPr>
        <w:t xml:space="preserve">[?] – Странный меч у тебя странница, очень странный. – Сказал </w:t>
      </w:r>
      <w:r w:rsidR="00225E5B" w:rsidRPr="005F6AB1">
        <w:rPr>
          <w:lang w:val="ru-RU"/>
        </w:rPr>
        <w:t>незнакомец,</w:t>
      </w:r>
      <w:r w:rsidRPr="005F6AB1">
        <w:rPr>
          <w:lang w:val="ru-RU"/>
        </w:rPr>
        <w:t xml:space="preserve"> принимая более расслабленное положение.</w:t>
      </w:r>
    </w:p>
    <w:p w14:paraId="4927072A" w14:textId="42353A6D" w:rsidR="005F6AB1" w:rsidRPr="005F6AB1" w:rsidRDefault="00EA64DB" w:rsidP="005F6AB1">
      <w:pPr>
        <w:rPr>
          <w:lang w:val="ru-RU"/>
        </w:rPr>
      </w:pPr>
      <w:r>
        <w:rPr>
          <w:lang w:val="ru-RU"/>
        </w:rPr>
        <w:t>[Фс]</w:t>
      </w:r>
      <w:r w:rsidR="005F6AB1" w:rsidRPr="005F6AB1">
        <w:rPr>
          <w:lang w:val="ru-RU"/>
        </w:rPr>
        <w:t xml:space="preserve"> – И что же в нём странного?</w:t>
      </w:r>
    </w:p>
    <w:p w14:paraId="794A9F9C" w14:textId="42F0CE3F" w:rsidR="005F6AB1" w:rsidRPr="005F6AB1" w:rsidRDefault="005F6AB1" w:rsidP="005F6AB1">
      <w:pPr>
        <w:rPr>
          <w:lang w:val="ru-RU"/>
        </w:rPr>
      </w:pPr>
      <w:r w:rsidRPr="005F6AB1">
        <w:rPr>
          <w:lang w:val="ru-RU"/>
        </w:rPr>
        <w:t xml:space="preserve">[?] – Тем, что он вместе с тобой, а не подчиняется тебе. Я раньше видел много оружия, в том числе и изготовленного богами, но ничего из этого не имело </w:t>
      </w:r>
      <w:r w:rsidR="00225E5B">
        <w:rPr>
          <w:lang w:val="ru-RU"/>
        </w:rPr>
        <w:t>собственной</w:t>
      </w:r>
      <w:r w:rsidRPr="005F6AB1">
        <w:rPr>
          <w:lang w:val="ru-RU"/>
        </w:rPr>
        <w:t xml:space="preserve"> воли.</w:t>
      </w:r>
    </w:p>
    <w:p w14:paraId="3EDA1D35" w14:textId="54A4F602" w:rsidR="005F6AB1" w:rsidRPr="005F6AB1" w:rsidRDefault="00EA64DB" w:rsidP="005F6AB1">
      <w:pPr>
        <w:rPr>
          <w:lang w:val="ru-RU"/>
        </w:rPr>
      </w:pPr>
      <w:r>
        <w:rPr>
          <w:lang w:val="ru-RU"/>
        </w:rPr>
        <w:t>[Фс]</w:t>
      </w:r>
      <w:r w:rsidR="005F6AB1" w:rsidRPr="005F6AB1">
        <w:rPr>
          <w:lang w:val="ru-RU"/>
        </w:rPr>
        <w:t xml:space="preserve"> – Хах, – выдала внезапно смешок Фолленстар, – подчиняется ли он мне?</w:t>
      </w:r>
    </w:p>
    <w:p w14:paraId="509F45B5" w14:textId="782EA0A5" w:rsidR="005F6AB1" w:rsidRPr="005F6AB1" w:rsidRDefault="005F6AB1" w:rsidP="005F6AB1">
      <w:pPr>
        <w:rPr>
          <w:lang w:val="ru-RU"/>
        </w:rPr>
      </w:pPr>
      <w:r w:rsidRPr="005F6AB1">
        <w:rPr>
          <w:lang w:val="ru-RU"/>
        </w:rPr>
        <w:t xml:space="preserve">Она вскочила с места и вонзила клинок глубоко в песок посередине одного из </w:t>
      </w:r>
      <w:r w:rsidR="00225E5B">
        <w:rPr>
          <w:lang w:val="ru-RU"/>
        </w:rPr>
        <w:t>«</w:t>
      </w:r>
      <w:r w:rsidRPr="005F6AB1">
        <w:rPr>
          <w:lang w:val="ru-RU"/>
        </w:rPr>
        <w:t>островов</w:t>
      </w:r>
      <w:r w:rsidR="00225E5B">
        <w:rPr>
          <w:lang w:val="ru-RU"/>
        </w:rPr>
        <w:t>»</w:t>
      </w:r>
      <w:r w:rsidRPr="005F6AB1">
        <w:rPr>
          <w:lang w:val="ru-RU"/>
        </w:rPr>
        <w:t xml:space="preserve">. Отпустив </w:t>
      </w:r>
      <w:r w:rsidR="00225E5B" w:rsidRPr="005F6AB1">
        <w:rPr>
          <w:lang w:val="ru-RU"/>
        </w:rPr>
        <w:t>рукоять,</w:t>
      </w:r>
      <w:r w:rsidRPr="005F6AB1">
        <w:rPr>
          <w:lang w:val="ru-RU"/>
        </w:rPr>
        <w:t xml:space="preserve"> она оставила Слабость </w:t>
      </w:r>
      <w:r w:rsidR="00225E5B">
        <w:rPr>
          <w:lang w:val="ru-RU"/>
        </w:rPr>
        <w:t xml:space="preserve">стоять </w:t>
      </w:r>
      <w:r w:rsidR="00901DF3">
        <w:rPr>
          <w:lang w:val="ru-RU"/>
        </w:rPr>
        <w:t>воткнутой</w:t>
      </w:r>
      <w:r w:rsidR="00225E5B">
        <w:rPr>
          <w:lang w:val="ru-RU"/>
        </w:rPr>
        <w:t xml:space="preserve"> в землю</w:t>
      </w:r>
      <w:r w:rsidRPr="005F6AB1">
        <w:rPr>
          <w:lang w:val="ru-RU"/>
        </w:rPr>
        <w:t>, и отошла в сторону.</w:t>
      </w:r>
    </w:p>
    <w:p w14:paraId="0942073A" w14:textId="2E42C2BC" w:rsidR="005F6AB1" w:rsidRPr="005F6AB1" w:rsidRDefault="00EA64DB" w:rsidP="005F6AB1">
      <w:pPr>
        <w:rPr>
          <w:lang w:val="ru-RU"/>
        </w:rPr>
      </w:pPr>
      <w:r>
        <w:rPr>
          <w:lang w:val="ru-RU"/>
        </w:rPr>
        <w:t>[Фс]</w:t>
      </w:r>
      <w:r w:rsidR="005F6AB1" w:rsidRPr="005F6AB1">
        <w:rPr>
          <w:lang w:val="ru-RU"/>
        </w:rPr>
        <w:t xml:space="preserve"> – Давай проверим твои слова</w:t>
      </w:r>
      <w:r w:rsidR="00225E5B">
        <w:rPr>
          <w:lang w:val="ru-RU"/>
        </w:rPr>
        <w:t xml:space="preserve"> –</w:t>
      </w:r>
      <w:r w:rsidR="005F6AB1" w:rsidRPr="005F6AB1">
        <w:rPr>
          <w:lang w:val="ru-RU"/>
        </w:rPr>
        <w:t xml:space="preserve"> возьми его.</w:t>
      </w:r>
    </w:p>
    <w:p w14:paraId="451BE0B6" w14:textId="77777777" w:rsidR="005F6AB1" w:rsidRPr="005F6AB1" w:rsidRDefault="005F6AB1" w:rsidP="005F6AB1">
      <w:pPr>
        <w:rPr>
          <w:lang w:val="ru-RU"/>
        </w:rPr>
      </w:pPr>
      <w:r w:rsidRPr="005F6AB1">
        <w:rPr>
          <w:lang w:val="ru-RU"/>
        </w:rPr>
        <w:t>Человек посмотрел на неё будто она сейчас сделала что-то очень странное.</w:t>
      </w:r>
    </w:p>
    <w:p w14:paraId="59887923" w14:textId="069B4D1C" w:rsidR="005F6AB1" w:rsidRPr="005F6AB1" w:rsidRDefault="005F6AB1" w:rsidP="005F6AB1">
      <w:pPr>
        <w:rPr>
          <w:lang w:val="ru-RU"/>
        </w:rPr>
      </w:pPr>
      <w:r w:rsidRPr="005F6AB1">
        <w:rPr>
          <w:lang w:val="ru-RU"/>
        </w:rPr>
        <w:t>[?] – Ты уверена</w:t>
      </w:r>
      <w:r w:rsidR="00225E5B">
        <w:rPr>
          <w:lang w:val="ru-RU"/>
        </w:rPr>
        <w:t>?</w:t>
      </w:r>
      <w:r w:rsidRPr="005F6AB1">
        <w:rPr>
          <w:lang w:val="ru-RU"/>
        </w:rPr>
        <w:t xml:space="preserve"> </w:t>
      </w:r>
      <w:r w:rsidR="00225E5B">
        <w:rPr>
          <w:lang w:val="ru-RU"/>
        </w:rPr>
        <w:t>Я</w:t>
      </w:r>
      <w:r w:rsidRPr="005F6AB1">
        <w:rPr>
          <w:lang w:val="ru-RU"/>
        </w:rPr>
        <w:t xml:space="preserve"> ведь могу использовать его против тебя</w:t>
      </w:r>
      <w:r w:rsidR="00225E5B">
        <w:rPr>
          <w:lang w:val="ru-RU"/>
        </w:rPr>
        <w:t>.</w:t>
      </w:r>
    </w:p>
    <w:p w14:paraId="639C1771" w14:textId="202FE81F" w:rsidR="005F6AB1" w:rsidRPr="005F6AB1" w:rsidRDefault="00EA64DB" w:rsidP="005F6AB1">
      <w:pPr>
        <w:rPr>
          <w:lang w:val="ru-RU"/>
        </w:rPr>
      </w:pPr>
      <w:r>
        <w:rPr>
          <w:lang w:val="ru-RU"/>
        </w:rPr>
        <w:t>[Фс]</w:t>
      </w:r>
      <w:r w:rsidR="005F6AB1" w:rsidRPr="005F6AB1">
        <w:rPr>
          <w:lang w:val="ru-RU"/>
        </w:rPr>
        <w:t xml:space="preserve"> – Посмотрим. – Сказала Фоллен, </w:t>
      </w:r>
      <w:r w:rsidR="00901DF3">
        <w:rPr>
          <w:lang w:val="ru-RU"/>
        </w:rPr>
        <w:t>изображая</w:t>
      </w:r>
      <w:r w:rsidR="005F6AB1" w:rsidRPr="005F6AB1">
        <w:rPr>
          <w:lang w:val="ru-RU"/>
        </w:rPr>
        <w:t xml:space="preserve"> крив</w:t>
      </w:r>
      <w:r w:rsidR="00901DF3">
        <w:rPr>
          <w:lang w:val="ru-RU"/>
        </w:rPr>
        <w:t>ую улыбку</w:t>
      </w:r>
      <w:r w:rsidR="005F6AB1" w:rsidRPr="005F6AB1">
        <w:rPr>
          <w:lang w:val="ru-RU"/>
        </w:rPr>
        <w:t>.</w:t>
      </w:r>
    </w:p>
    <w:p w14:paraId="763C412F" w14:textId="052FB2DB" w:rsidR="005F6AB1" w:rsidRPr="005F6AB1" w:rsidRDefault="005F6AB1" w:rsidP="005F6AB1">
      <w:pPr>
        <w:rPr>
          <w:lang w:val="ru-RU"/>
        </w:rPr>
      </w:pPr>
      <w:r w:rsidRPr="005F6AB1">
        <w:rPr>
          <w:lang w:val="ru-RU"/>
        </w:rPr>
        <w:t xml:space="preserve">Незнакомец спокойно выдохнул и убрал свой клинок в ножны, что были привязаны к поясу. Встав со своего места, он подошёл и </w:t>
      </w:r>
      <w:r w:rsidR="00901DF3">
        <w:rPr>
          <w:lang w:val="ru-RU"/>
        </w:rPr>
        <w:t>остановился</w:t>
      </w:r>
      <w:r w:rsidRPr="005F6AB1">
        <w:rPr>
          <w:lang w:val="ru-RU"/>
        </w:rPr>
        <w:t xml:space="preserve"> напротив Фоллен и </w:t>
      </w:r>
      <w:r w:rsidR="00225E5B" w:rsidRPr="005F6AB1">
        <w:rPr>
          <w:lang w:val="ru-RU"/>
        </w:rPr>
        <w:t>её меча,</w:t>
      </w:r>
      <w:r w:rsidRPr="005F6AB1">
        <w:rPr>
          <w:lang w:val="ru-RU"/>
        </w:rPr>
        <w:t xml:space="preserve"> </w:t>
      </w:r>
      <w:r w:rsidR="00901DF3">
        <w:rPr>
          <w:lang w:val="ru-RU"/>
        </w:rPr>
        <w:t>рукоять которого находилась у него на уровне пояса.</w:t>
      </w:r>
    </w:p>
    <w:p w14:paraId="009DA0F0" w14:textId="343065E6" w:rsidR="005F6AB1" w:rsidRPr="005F6AB1" w:rsidRDefault="005F6AB1" w:rsidP="005F6AB1">
      <w:pPr>
        <w:rPr>
          <w:lang w:val="ru-RU"/>
        </w:rPr>
      </w:pPr>
      <w:r w:rsidRPr="005F6AB1">
        <w:rPr>
          <w:lang w:val="ru-RU"/>
        </w:rPr>
        <w:t>Протянув руку, человек аккуратно сжал рукоять. В ту же секунду</w:t>
      </w:r>
      <w:r w:rsidR="00901DF3">
        <w:rPr>
          <w:lang w:val="ru-RU"/>
        </w:rPr>
        <w:t xml:space="preserve"> они</w:t>
      </w:r>
      <w:r w:rsidRPr="005F6AB1">
        <w:rPr>
          <w:lang w:val="ru-RU"/>
        </w:rPr>
        <w:t xml:space="preserve"> оба </w:t>
      </w:r>
      <w:r w:rsidR="00225E5B" w:rsidRPr="005F6AB1">
        <w:rPr>
          <w:lang w:val="ru-RU"/>
        </w:rPr>
        <w:t>почувствовали,</w:t>
      </w:r>
      <w:r w:rsidRPr="005F6AB1">
        <w:rPr>
          <w:lang w:val="ru-RU"/>
        </w:rPr>
        <w:t xml:space="preserve"> как поднялся ветер. Волны чужой энергии прокатились по незнакомцу, и он с усилием ухватился за </w:t>
      </w:r>
      <w:r w:rsidR="00901DF3">
        <w:rPr>
          <w:lang w:val="ru-RU"/>
        </w:rPr>
        <w:t>рукоять.</w:t>
      </w:r>
      <w:r w:rsidRPr="005F6AB1">
        <w:rPr>
          <w:lang w:val="ru-RU"/>
        </w:rPr>
        <w:t xml:space="preserve"> </w:t>
      </w:r>
      <w:r w:rsidR="00901DF3">
        <w:rPr>
          <w:lang w:val="ru-RU"/>
        </w:rPr>
        <w:t>У него тут же проступила</w:t>
      </w:r>
      <w:r w:rsidRPr="005F6AB1">
        <w:rPr>
          <w:lang w:val="ru-RU"/>
        </w:rPr>
        <w:t xml:space="preserve"> на лице боль, что</w:t>
      </w:r>
      <w:r w:rsidR="00225E5B">
        <w:rPr>
          <w:lang w:val="ru-RU"/>
        </w:rPr>
        <w:t xml:space="preserve"> он ощутил, когда прикоснулся к эфесу</w:t>
      </w:r>
      <w:r w:rsidRPr="005F6AB1">
        <w:rPr>
          <w:lang w:val="ru-RU"/>
        </w:rPr>
        <w:t>. В следующую секунду он издал страшный крик, перекрывая ураган, что кружился вокруг него</w:t>
      </w:r>
      <w:r w:rsidR="00225E5B">
        <w:rPr>
          <w:lang w:val="ru-RU"/>
        </w:rPr>
        <w:t>.</w:t>
      </w:r>
      <w:r w:rsidRPr="005F6AB1">
        <w:rPr>
          <w:lang w:val="ru-RU"/>
        </w:rPr>
        <w:t xml:space="preserve"> </w:t>
      </w:r>
      <w:r w:rsidR="00225E5B">
        <w:rPr>
          <w:lang w:val="ru-RU"/>
        </w:rPr>
        <w:t xml:space="preserve">Совершая немыслимое усилие, человек поднял </w:t>
      </w:r>
      <w:r w:rsidRPr="005F6AB1">
        <w:rPr>
          <w:lang w:val="ru-RU"/>
        </w:rPr>
        <w:t>Слабость из земли, но в следующее мгновение всё</w:t>
      </w:r>
      <w:r w:rsidR="00225E5B">
        <w:rPr>
          <w:lang w:val="ru-RU"/>
        </w:rPr>
        <w:t xml:space="preserve"> внезапно</w:t>
      </w:r>
      <w:r w:rsidRPr="005F6AB1">
        <w:rPr>
          <w:lang w:val="ru-RU"/>
        </w:rPr>
        <w:t xml:space="preserve"> </w:t>
      </w:r>
      <w:r w:rsidR="00901DF3">
        <w:rPr>
          <w:lang w:val="ru-RU"/>
        </w:rPr>
        <w:t>закончилось</w:t>
      </w:r>
      <w:r w:rsidRPr="005F6AB1">
        <w:rPr>
          <w:lang w:val="ru-RU"/>
        </w:rPr>
        <w:t>.</w:t>
      </w:r>
    </w:p>
    <w:p w14:paraId="00394783" w14:textId="11B484ED" w:rsidR="005F6AB1" w:rsidRDefault="005F6AB1" w:rsidP="005F6AB1">
      <w:pPr>
        <w:rPr>
          <w:lang w:val="ru-RU"/>
        </w:rPr>
      </w:pPr>
      <w:r w:rsidRPr="005F6AB1">
        <w:rPr>
          <w:lang w:val="ru-RU"/>
        </w:rPr>
        <w:t xml:space="preserve">Разжав руку, </w:t>
      </w:r>
      <w:r w:rsidR="00225E5B">
        <w:rPr>
          <w:lang w:val="ru-RU"/>
        </w:rPr>
        <w:t>он</w:t>
      </w:r>
      <w:r w:rsidRPr="005F6AB1">
        <w:rPr>
          <w:lang w:val="ru-RU"/>
        </w:rPr>
        <w:t xml:space="preserve"> бессильно упал на землю</w:t>
      </w:r>
      <w:r w:rsidR="00225E5B">
        <w:rPr>
          <w:lang w:val="ru-RU"/>
        </w:rPr>
        <w:t>,</w:t>
      </w:r>
      <w:r w:rsidRPr="005F6AB1">
        <w:rPr>
          <w:lang w:val="ru-RU"/>
        </w:rPr>
        <w:t xml:space="preserve"> и рядом с ним упало проклятое оружие. Фолленстар не теряя времени подобрала свой клинок, спрятала его в ножнах</w:t>
      </w:r>
      <w:r w:rsidR="00225E5B">
        <w:rPr>
          <w:lang w:val="ru-RU"/>
        </w:rPr>
        <w:t xml:space="preserve"> за спиной</w:t>
      </w:r>
      <w:r w:rsidRPr="005F6AB1">
        <w:rPr>
          <w:lang w:val="ru-RU"/>
        </w:rPr>
        <w:t xml:space="preserve"> и</w:t>
      </w:r>
      <w:r w:rsidR="00225E5B">
        <w:rPr>
          <w:lang w:val="ru-RU"/>
        </w:rPr>
        <w:t>, не задерживаясь,</w:t>
      </w:r>
      <w:r w:rsidRPr="005F6AB1">
        <w:rPr>
          <w:lang w:val="ru-RU"/>
        </w:rPr>
        <w:t xml:space="preserve"> неестественно быстро понеслась</w:t>
      </w:r>
      <w:r w:rsidR="00225E5B">
        <w:rPr>
          <w:lang w:val="ru-RU"/>
        </w:rPr>
        <w:t xml:space="preserve"> дальше, вглубь острова, следуя</w:t>
      </w:r>
      <w:r w:rsidRPr="005F6AB1">
        <w:rPr>
          <w:lang w:val="ru-RU"/>
        </w:rPr>
        <w:t xml:space="preserve"> по новому пути.</w:t>
      </w:r>
    </w:p>
    <w:p w14:paraId="364DBE79" w14:textId="21936403" w:rsidR="005F6AB1" w:rsidRDefault="005F6AB1" w:rsidP="005F6AB1">
      <w:pPr>
        <w:pStyle w:val="Heading2"/>
        <w:rPr>
          <w:lang w:val="ru-RU"/>
        </w:rPr>
      </w:pPr>
      <w:bookmarkStart w:id="3" w:name="_Toc143039644"/>
      <w:r>
        <w:rPr>
          <w:lang w:val="ru-RU"/>
        </w:rPr>
        <w:lastRenderedPageBreak/>
        <w:t>Разговор 2</w:t>
      </w:r>
      <w:bookmarkEnd w:id="3"/>
    </w:p>
    <w:p w14:paraId="3DCCE7AF" w14:textId="5717EF52" w:rsidR="005F6AB1" w:rsidRPr="005F6AB1" w:rsidRDefault="005F6AB1" w:rsidP="005F6AB1">
      <w:pPr>
        <w:rPr>
          <w:lang w:val="ru-RU"/>
        </w:rPr>
      </w:pPr>
      <w:r w:rsidRPr="005F6AB1">
        <w:rPr>
          <w:lang w:val="ru-RU"/>
        </w:rPr>
        <w:t>Видение прекратилось, и они обе снова сидели у обрыва,</w:t>
      </w:r>
      <w:r w:rsidR="00225E5B">
        <w:rPr>
          <w:lang w:val="ru-RU"/>
        </w:rPr>
        <w:t xml:space="preserve"> а</w:t>
      </w:r>
      <w:r w:rsidRPr="005F6AB1">
        <w:rPr>
          <w:lang w:val="ru-RU"/>
        </w:rPr>
        <w:t xml:space="preserve"> Фоллен всё так же смотрела вдаль. Мунлайт потрясла головой</w:t>
      </w:r>
      <w:r w:rsidR="00225E5B">
        <w:rPr>
          <w:lang w:val="ru-RU"/>
        </w:rPr>
        <w:t xml:space="preserve"> –</w:t>
      </w:r>
      <w:r w:rsidRPr="005F6AB1">
        <w:rPr>
          <w:lang w:val="ru-RU"/>
        </w:rPr>
        <w:t xml:space="preserve"> она всё ещё не привыкла к такому методу передачи воспоминаний, которым пользовалась Фолленстар. </w:t>
      </w:r>
      <w:r w:rsidR="00225E5B">
        <w:rPr>
          <w:lang w:val="ru-RU"/>
        </w:rPr>
        <w:t>Е</w:t>
      </w:r>
      <w:r w:rsidRPr="005F6AB1">
        <w:rPr>
          <w:lang w:val="ru-RU"/>
        </w:rPr>
        <w:t>щё некоторое время</w:t>
      </w:r>
      <w:r w:rsidR="00225E5B">
        <w:rPr>
          <w:lang w:val="ru-RU"/>
        </w:rPr>
        <w:t xml:space="preserve"> ушло на обдумывание увиденного, прежде чем Шадоу решила спросить.</w:t>
      </w:r>
    </w:p>
    <w:p w14:paraId="78E10395" w14:textId="7BF45DBE" w:rsidR="005F6AB1" w:rsidRPr="005F6AB1" w:rsidRDefault="00EA64DB" w:rsidP="005F6AB1">
      <w:pPr>
        <w:rPr>
          <w:lang w:val="ru-RU"/>
        </w:rPr>
      </w:pPr>
      <w:r>
        <w:rPr>
          <w:lang w:val="ru-RU"/>
        </w:rPr>
        <w:t>[Мш]</w:t>
      </w:r>
      <w:r w:rsidR="005F6AB1" w:rsidRPr="005F6AB1">
        <w:rPr>
          <w:lang w:val="ru-RU"/>
        </w:rPr>
        <w:t xml:space="preserve"> – Зачем ты дала ему Слабость? Ты же </w:t>
      </w:r>
      <w:r w:rsidR="00225E5B" w:rsidRPr="005F6AB1">
        <w:rPr>
          <w:lang w:val="ru-RU"/>
        </w:rPr>
        <w:t>знала,</w:t>
      </w:r>
      <w:r w:rsidR="005F6AB1" w:rsidRPr="005F6AB1">
        <w:rPr>
          <w:lang w:val="ru-RU"/>
        </w:rPr>
        <w:t xml:space="preserve"> что произойдёт.</w:t>
      </w:r>
    </w:p>
    <w:p w14:paraId="6B535141" w14:textId="75DF04D1" w:rsidR="005F6AB1" w:rsidRPr="005F6AB1" w:rsidRDefault="00EA64DB" w:rsidP="005F6AB1">
      <w:pPr>
        <w:rPr>
          <w:lang w:val="ru-RU"/>
        </w:rPr>
      </w:pPr>
      <w:r>
        <w:rPr>
          <w:lang w:val="ru-RU"/>
        </w:rPr>
        <w:t>[Фс]</w:t>
      </w:r>
      <w:r w:rsidR="005F6AB1" w:rsidRPr="005F6AB1">
        <w:rPr>
          <w:lang w:val="ru-RU"/>
        </w:rPr>
        <w:t xml:space="preserve"> – На самом деле нет, этот меч своенравен и реагирует </w:t>
      </w:r>
      <w:r w:rsidR="00225E5B" w:rsidRPr="005F6AB1">
        <w:rPr>
          <w:lang w:val="ru-RU"/>
        </w:rPr>
        <w:t>по-разному</w:t>
      </w:r>
      <w:r w:rsidR="005F6AB1" w:rsidRPr="005F6AB1">
        <w:rPr>
          <w:lang w:val="ru-RU"/>
        </w:rPr>
        <w:t>.</w:t>
      </w:r>
    </w:p>
    <w:p w14:paraId="76611AA1" w14:textId="3A8FDA14" w:rsidR="005F6AB1" w:rsidRPr="005F6AB1" w:rsidRDefault="00EA64DB" w:rsidP="005F6AB1">
      <w:pPr>
        <w:rPr>
          <w:lang w:val="ru-RU"/>
        </w:rPr>
      </w:pPr>
      <w:r>
        <w:rPr>
          <w:lang w:val="ru-RU"/>
        </w:rPr>
        <w:t>[Мш]</w:t>
      </w:r>
      <w:r w:rsidR="005F6AB1" w:rsidRPr="005F6AB1">
        <w:rPr>
          <w:lang w:val="ru-RU"/>
        </w:rPr>
        <w:t xml:space="preserve"> – Ах, так вот почему ты перебирала в голове варианты убьёт</w:t>
      </w:r>
      <w:r w:rsidR="00901DF3">
        <w:rPr>
          <w:lang w:val="ru-RU"/>
        </w:rPr>
        <w:t xml:space="preserve"> ли он</w:t>
      </w:r>
      <w:r w:rsidR="005F6AB1" w:rsidRPr="005F6AB1">
        <w:rPr>
          <w:lang w:val="ru-RU"/>
        </w:rPr>
        <w:t xml:space="preserve"> его на месте или же что-то ещё?</w:t>
      </w:r>
    </w:p>
    <w:p w14:paraId="0647819C" w14:textId="24BE2B93" w:rsidR="005F6AB1" w:rsidRPr="005F6AB1" w:rsidRDefault="00EA64DB" w:rsidP="005F6AB1">
      <w:pPr>
        <w:rPr>
          <w:lang w:val="ru-RU"/>
        </w:rPr>
      </w:pPr>
      <w:r>
        <w:rPr>
          <w:lang w:val="ru-RU"/>
        </w:rPr>
        <w:t>[Фс]</w:t>
      </w:r>
      <w:r w:rsidR="005F6AB1" w:rsidRPr="005F6AB1">
        <w:rPr>
          <w:lang w:val="ru-RU"/>
        </w:rPr>
        <w:t xml:space="preserve"> – Хм, всё же ты не можешь видеть моими глазами полностью, даже чувствуя и думая то же, что и я. </w:t>
      </w:r>
      <w:r w:rsidR="00225E5B">
        <w:rPr>
          <w:lang w:val="ru-RU"/>
        </w:rPr>
        <w:t>Моим ожиданием было</w:t>
      </w:r>
      <w:r w:rsidR="005F6AB1" w:rsidRPr="005F6AB1">
        <w:rPr>
          <w:lang w:val="ru-RU"/>
        </w:rPr>
        <w:t xml:space="preserve"> это самое</w:t>
      </w:r>
      <w:r w:rsidR="00225E5B">
        <w:rPr>
          <w:lang w:val="ru-RU"/>
        </w:rPr>
        <w:t xml:space="preserve"> ещё</w:t>
      </w:r>
      <w:r w:rsidR="00901DF3">
        <w:rPr>
          <w:lang w:val="ru-RU"/>
        </w:rPr>
        <w:t xml:space="preserve"> –</w:t>
      </w:r>
      <w:r w:rsidR="005F6AB1" w:rsidRPr="005F6AB1">
        <w:rPr>
          <w:lang w:val="ru-RU"/>
        </w:rPr>
        <w:t xml:space="preserve"> </w:t>
      </w:r>
      <w:r w:rsidR="00225E5B" w:rsidRPr="005F6AB1">
        <w:rPr>
          <w:lang w:val="ru-RU"/>
        </w:rPr>
        <w:t>может,</w:t>
      </w:r>
      <w:r w:rsidR="005F6AB1" w:rsidRPr="005F6AB1">
        <w:rPr>
          <w:lang w:val="ru-RU"/>
        </w:rPr>
        <w:t xml:space="preserve"> Слабость смогла бы дать ему силу.</w:t>
      </w:r>
    </w:p>
    <w:p w14:paraId="0043FF8A" w14:textId="7AF3D170" w:rsidR="005F6AB1" w:rsidRPr="005F6AB1" w:rsidRDefault="00EA64DB" w:rsidP="005F6AB1">
      <w:pPr>
        <w:rPr>
          <w:lang w:val="ru-RU"/>
        </w:rPr>
      </w:pPr>
      <w:r>
        <w:rPr>
          <w:lang w:val="ru-RU"/>
        </w:rPr>
        <w:t>[Мш]</w:t>
      </w:r>
      <w:r w:rsidR="005F6AB1" w:rsidRPr="005F6AB1">
        <w:rPr>
          <w:lang w:val="ru-RU"/>
        </w:rPr>
        <w:t xml:space="preserve"> – А, я теперь понимаю. Откуда это чувство… надежды? Не думала, что я увижу его у тебя.</w:t>
      </w:r>
    </w:p>
    <w:p w14:paraId="4BAEF7A5" w14:textId="4901429E" w:rsidR="005F6AB1" w:rsidRPr="005F6AB1" w:rsidRDefault="00EA64DB" w:rsidP="005F6AB1">
      <w:pPr>
        <w:rPr>
          <w:lang w:val="ru-RU"/>
        </w:rPr>
      </w:pPr>
      <w:r>
        <w:rPr>
          <w:lang w:val="ru-RU"/>
        </w:rPr>
        <w:t>[Фс]</w:t>
      </w:r>
      <w:r w:rsidR="005F6AB1" w:rsidRPr="005F6AB1">
        <w:rPr>
          <w:lang w:val="ru-RU"/>
        </w:rPr>
        <w:t xml:space="preserve"> – Надежда… Наверное в тот момент я наконец подумала, что я </w:t>
      </w:r>
      <w:r w:rsidR="00225E5B">
        <w:rPr>
          <w:lang w:val="ru-RU"/>
        </w:rPr>
        <w:t>в конце</w:t>
      </w:r>
      <w:r w:rsidR="00901DF3">
        <w:rPr>
          <w:lang w:val="ru-RU"/>
        </w:rPr>
        <w:t xml:space="preserve"> концов</w:t>
      </w:r>
      <w:r w:rsidR="00225E5B">
        <w:rPr>
          <w:lang w:val="ru-RU"/>
        </w:rPr>
        <w:t xml:space="preserve"> смогу</w:t>
      </w:r>
      <w:r w:rsidR="005F6AB1" w:rsidRPr="005F6AB1">
        <w:rPr>
          <w:lang w:val="ru-RU"/>
        </w:rPr>
        <w:t xml:space="preserve"> верну</w:t>
      </w:r>
      <w:r w:rsidR="00225E5B">
        <w:rPr>
          <w:lang w:val="ru-RU"/>
        </w:rPr>
        <w:t>ться</w:t>
      </w:r>
      <w:r w:rsidR="00901DF3">
        <w:rPr>
          <w:lang w:val="ru-RU"/>
        </w:rPr>
        <w:t xml:space="preserve"> обратно</w:t>
      </w:r>
      <w:r w:rsidR="005F6AB1" w:rsidRPr="005F6AB1">
        <w:rPr>
          <w:lang w:val="ru-RU"/>
        </w:rPr>
        <w:t>. Я может быть и чудовище, которых поискать надо, но я же не лишена чувств.</w:t>
      </w:r>
    </w:p>
    <w:p w14:paraId="125F5CB9" w14:textId="5913CD18" w:rsidR="005F6AB1" w:rsidRPr="005F6AB1" w:rsidRDefault="00EA64DB" w:rsidP="005F6AB1">
      <w:pPr>
        <w:rPr>
          <w:lang w:val="ru-RU"/>
        </w:rPr>
      </w:pPr>
      <w:r>
        <w:rPr>
          <w:lang w:val="ru-RU"/>
        </w:rPr>
        <w:t>[Мш]</w:t>
      </w:r>
      <w:r w:rsidR="005F6AB1" w:rsidRPr="005F6AB1">
        <w:rPr>
          <w:lang w:val="ru-RU"/>
        </w:rPr>
        <w:t xml:space="preserve"> – Ты это Звездопад или Фолленстар?</w:t>
      </w:r>
    </w:p>
    <w:p w14:paraId="2E7084AF" w14:textId="41431701" w:rsidR="005F6AB1" w:rsidRDefault="00EA64DB" w:rsidP="005F6AB1">
      <w:pPr>
        <w:rPr>
          <w:lang w:val="ru-RU"/>
        </w:rPr>
      </w:pPr>
      <w:r>
        <w:rPr>
          <w:lang w:val="ru-RU"/>
        </w:rPr>
        <w:t>[Фс]</w:t>
      </w:r>
      <w:r w:rsidR="005F6AB1" w:rsidRPr="005F6AB1">
        <w:rPr>
          <w:lang w:val="ru-RU"/>
        </w:rPr>
        <w:t xml:space="preserve"> – </w:t>
      </w:r>
      <w:r>
        <w:rPr>
          <w:lang w:val="ru-RU"/>
        </w:rPr>
        <w:t>На тот момент, уже мы оба</w:t>
      </w:r>
      <w:r w:rsidR="005F6AB1" w:rsidRPr="005F6AB1">
        <w:rPr>
          <w:lang w:val="ru-RU"/>
        </w:rPr>
        <w:t>.</w:t>
      </w:r>
    </w:p>
    <w:p w14:paraId="6FA9312F" w14:textId="6AD94A94" w:rsidR="00EA64DB" w:rsidRDefault="00EA64DB" w:rsidP="005F6AB1">
      <w:pPr>
        <w:rPr>
          <w:lang w:val="ru-RU"/>
        </w:rPr>
      </w:pPr>
      <w:r>
        <w:rPr>
          <w:lang w:val="ru-RU"/>
        </w:rPr>
        <w:t>Мунлайт задумалась на некоторое время, поправляя свои крылья, сложенные за спиной.</w:t>
      </w:r>
    </w:p>
    <w:p w14:paraId="2D0F0D0C" w14:textId="37CAF7BB" w:rsidR="00EA64DB" w:rsidRDefault="00EA64DB" w:rsidP="005F6AB1">
      <w:pPr>
        <w:rPr>
          <w:lang w:val="ru-RU"/>
        </w:rPr>
      </w:pPr>
      <w:r w:rsidRPr="00EA64DB">
        <w:rPr>
          <w:lang w:val="ru-RU"/>
        </w:rPr>
        <w:t>[Мш]</w:t>
      </w:r>
      <w:r>
        <w:rPr>
          <w:lang w:val="uk-UA"/>
        </w:rPr>
        <w:t xml:space="preserve"> – </w:t>
      </w:r>
      <w:r>
        <w:rPr>
          <w:lang w:val="ru-RU"/>
        </w:rPr>
        <w:t xml:space="preserve">Этот эпизод, конечно, </w:t>
      </w:r>
      <w:r w:rsidR="00CE715A">
        <w:rPr>
          <w:lang w:val="ru-RU"/>
        </w:rPr>
        <w:t>занятный</w:t>
      </w:r>
      <w:r>
        <w:rPr>
          <w:lang w:val="ru-RU"/>
        </w:rPr>
        <w:t>, как и тот мир, но для меня там было мало чего интересного. Я спрашивала о событиях, что изменили тебя</w:t>
      </w:r>
      <w:r w:rsidR="00704664">
        <w:rPr>
          <w:lang w:val="ru-RU"/>
        </w:rPr>
        <w:t xml:space="preserve">, – она сделала паузу, – или хотя бы расскажи, откуда у тебя взялось это чудо оружие, которое чуть не убило то существо. </w:t>
      </w:r>
    </w:p>
    <w:p w14:paraId="327EA438" w14:textId="58A9D63F" w:rsidR="00EB1070" w:rsidRDefault="00EB1070" w:rsidP="005F6AB1">
      <w:pPr>
        <w:rPr>
          <w:lang w:val="ru-RU"/>
        </w:rPr>
      </w:pPr>
      <w:r>
        <w:rPr>
          <w:lang w:val="ru-RU"/>
        </w:rPr>
        <w:t>[Фс] – Для тебя, со стороны, может это и так, а для меня это был один из важнейших моментов. Да ты и так это сама могла почувствовать. – Холодно ответила Фолленстар, но после улыбнулась своей собеседнице. – Хорошо, я удовлетворю твою просьбу. Но моя память об этом отрывочна, и ты вскоре поймёшь почему.</w:t>
      </w:r>
    </w:p>
    <w:p w14:paraId="0B717241" w14:textId="77777777" w:rsidR="00EB1070" w:rsidRDefault="00EB1070" w:rsidP="005F6AB1">
      <w:pPr>
        <w:rPr>
          <w:lang w:val="ru-RU"/>
        </w:rPr>
      </w:pPr>
      <w:r>
        <w:rPr>
          <w:lang w:val="ru-RU"/>
        </w:rPr>
        <w:t>Сказав это, Фолленстар протянула принцессе своё копыто. Мунлайт не спешила повторить этот жест.</w:t>
      </w:r>
    </w:p>
    <w:p w14:paraId="3058A17C" w14:textId="33520395" w:rsidR="00704664" w:rsidRDefault="00EB1070" w:rsidP="005F6AB1">
      <w:pPr>
        <w:rPr>
          <w:lang w:val="ru-RU"/>
        </w:rPr>
      </w:pPr>
      <w:r>
        <w:rPr>
          <w:lang w:val="ru-RU"/>
        </w:rPr>
        <w:t xml:space="preserve">[Мш] – </w:t>
      </w:r>
      <w:r w:rsidR="00704664">
        <w:rPr>
          <w:lang w:val="ru-RU"/>
        </w:rPr>
        <w:t>Почему мне кажется, что это ловушка?</w:t>
      </w:r>
    </w:p>
    <w:p w14:paraId="068D1624" w14:textId="01C549EA" w:rsidR="00EB1070" w:rsidRDefault="00704664" w:rsidP="005F6AB1">
      <w:pPr>
        <w:rPr>
          <w:lang w:val="ru-RU"/>
        </w:rPr>
      </w:pPr>
      <w:r>
        <w:rPr>
          <w:lang w:val="ru-RU"/>
        </w:rPr>
        <w:t>[Фс] – Потому что это и есть ловушка, только не для тебя. Я вошла в неё по своей воле, и чтобы вырваться пришлось сломать судьбу.</w:t>
      </w:r>
    </w:p>
    <w:p w14:paraId="08B13C99" w14:textId="60691281" w:rsidR="00704664" w:rsidRDefault="00704664" w:rsidP="005F6AB1">
      <w:pPr>
        <w:rPr>
          <w:lang w:val="ru-RU"/>
        </w:rPr>
      </w:pPr>
      <w:r>
        <w:rPr>
          <w:lang w:val="ru-RU"/>
        </w:rPr>
        <w:t>Мунлайт, обдумав слова алой пони, коснулась её вытянутого копыта.</w:t>
      </w:r>
    </w:p>
    <w:p w14:paraId="39F7CE82" w14:textId="3DA0DC18" w:rsidR="00704664" w:rsidRDefault="007041F8" w:rsidP="00704664">
      <w:pPr>
        <w:pStyle w:val="Heading2"/>
        <w:rPr>
          <w:lang w:val="ru-RU"/>
        </w:rPr>
      </w:pPr>
      <w:r>
        <w:rPr>
          <w:lang w:val="ru-RU"/>
        </w:rPr>
        <w:t>Первый и последний грех</w:t>
      </w:r>
    </w:p>
    <w:p w14:paraId="0B6DDF54" w14:textId="056A14B3" w:rsidR="00704664" w:rsidRDefault="00704664" w:rsidP="005F6AB1">
      <w:pPr>
        <w:rPr>
          <w:lang w:val="ru-RU"/>
        </w:rPr>
      </w:pPr>
      <w:r>
        <w:rPr>
          <w:lang w:val="ru-RU"/>
        </w:rPr>
        <w:t>Она ощутила своё окружение после перехода, в этот раз оказавшись на четырёх копытах. Форма пони ей не попадалась уже давно, и такое положение показалось ей даже странным. Но её новое обличие быстро отошло на второй план, когда она поняла, что находится посреди</w:t>
      </w:r>
      <w:r w:rsidR="00CE715A">
        <w:rPr>
          <w:lang w:val="ru-RU"/>
        </w:rPr>
        <w:t xml:space="preserve"> мягко</w:t>
      </w:r>
      <w:r>
        <w:rPr>
          <w:lang w:val="ru-RU"/>
        </w:rPr>
        <w:t xml:space="preserve"> освещённого помещения. </w:t>
      </w:r>
      <w:r w:rsidR="00CE715A">
        <w:rPr>
          <w:lang w:val="ru-RU"/>
        </w:rPr>
        <w:t xml:space="preserve">Оно было богато убрано – всюду стояли различного рода шкафы, софы, кресла, тумбы, зеркала и прочее. Всё было увито золотыми узорами и сверкающим шёлком. Оглянувшись, она </w:t>
      </w:r>
      <w:r w:rsidR="00EF6CFF">
        <w:rPr>
          <w:lang w:val="ru-RU"/>
        </w:rPr>
        <w:t>поняла,</w:t>
      </w:r>
      <w:r w:rsidR="00CE715A">
        <w:rPr>
          <w:lang w:val="ru-RU"/>
        </w:rPr>
        <w:t xml:space="preserve"> что сама вышла из одного из этих дорогих зеркал.  </w:t>
      </w:r>
    </w:p>
    <w:p w14:paraId="51A8CCD3" w14:textId="08B91B07" w:rsidR="00EF6CFF" w:rsidRPr="00841DBD" w:rsidRDefault="00EF6CFF" w:rsidP="005F6AB1">
      <w:pPr>
        <w:rPr>
          <w:rStyle w:val="SubtleEmphasis"/>
        </w:rPr>
      </w:pPr>
      <w:r w:rsidRPr="00841DBD">
        <w:rPr>
          <w:rStyle w:val="SubtleEmphasis"/>
        </w:rPr>
        <w:lastRenderedPageBreak/>
        <w:t>Странно, искусственный портал? Значит этот мир знает о возможности путешествий. Нужно быть крайне осторожной</w:t>
      </w:r>
      <w:r w:rsidR="00793B55" w:rsidRPr="00841DBD">
        <w:rPr>
          <w:rStyle w:val="SubtleEmphasis"/>
        </w:rPr>
        <w:t>… жаль мой доспех не может анализировать окружение…</w:t>
      </w:r>
    </w:p>
    <w:p w14:paraId="113535C6" w14:textId="31454C83" w:rsidR="00793B55" w:rsidRDefault="00793B55" w:rsidP="005F6AB1">
      <w:pPr>
        <w:rPr>
          <w:lang w:val="ru-RU"/>
        </w:rPr>
      </w:pPr>
      <w:r>
        <w:rPr>
          <w:lang w:val="ru-RU"/>
        </w:rPr>
        <w:t>Она уже видела эту возможность технологий в нескольких мирах, но никак не выходило добавить</w:t>
      </w:r>
      <w:r w:rsidR="003828DE">
        <w:rPr>
          <w:lang w:val="ru-RU"/>
        </w:rPr>
        <w:t xml:space="preserve"> в свой доспех</w:t>
      </w:r>
      <w:r w:rsidR="00841DBD">
        <w:rPr>
          <w:lang w:val="ru-RU"/>
        </w:rPr>
        <w:t xml:space="preserve"> такие функции</w:t>
      </w:r>
      <w:r w:rsidR="009A1B2D">
        <w:rPr>
          <w:lang w:val="ru-RU"/>
        </w:rPr>
        <w:t>, потому что</w:t>
      </w:r>
      <w:r w:rsidR="003828DE">
        <w:rPr>
          <w:lang w:val="ru-RU"/>
        </w:rPr>
        <w:t xml:space="preserve"> её</w:t>
      </w:r>
      <w:r w:rsidR="00841DBD">
        <w:rPr>
          <w:lang w:val="ru-RU"/>
        </w:rPr>
        <w:t xml:space="preserve"> старая броня никак не поддавалась модификации. </w:t>
      </w:r>
      <w:r w:rsidR="009A1B2D">
        <w:rPr>
          <w:lang w:val="ru-RU"/>
        </w:rPr>
        <w:t>Всё же снаряжение,</w:t>
      </w:r>
      <w:r w:rsidR="00841DBD">
        <w:rPr>
          <w:lang w:val="ru-RU"/>
        </w:rPr>
        <w:t xml:space="preserve"> выкованное</w:t>
      </w:r>
      <w:r w:rsidR="009A1B2D">
        <w:rPr>
          <w:lang w:val="ru-RU"/>
        </w:rPr>
        <w:t xml:space="preserve"> фактически наугад ещё</w:t>
      </w:r>
      <w:r w:rsidR="00841DBD">
        <w:rPr>
          <w:lang w:val="ru-RU"/>
        </w:rPr>
        <w:t xml:space="preserve"> в Эквестрии</w:t>
      </w:r>
      <w:r w:rsidR="00964CB3">
        <w:rPr>
          <w:lang w:val="ru-RU"/>
        </w:rPr>
        <w:t>,</w:t>
      </w:r>
      <w:r w:rsidR="00841DBD">
        <w:rPr>
          <w:lang w:val="ru-RU"/>
        </w:rPr>
        <w:t xml:space="preserve"> оказалось крайне примитивным, а нов</w:t>
      </w:r>
      <w:r w:rsidR="00964CB3">
        <w:rPr>
          <w:lang w:val="ru-RU"/>
        </w:rPr>
        <w:t xml:space="preserve">ое </w:t>
      </w:r>
      <w:r w:rsidR="00841DBD">
        <w:rPr>
          <w:lang w:val="ru-RU"/>
        </w:rPr>
        <w:t>у неё пока просто не получалось достать.</w:t>
      </w:r>
    </w:p>
    <w:p w14:paraId="0CE44069" w14:textId="5B9B68F3" w:rsidR="00841DBD" w:rsidRDefault="00841DBD" w:rsidP="005F6AB1">
      <w:pPr>
        <w:rPr>
          <w:lang w:val="ru-RU"/>
        </w:rPr>
      </w:pPr>
      <w:r>
        <w:rPr>
          <w:lang w:val="ru-RU"/>
        </w:rPr>
        <w:t>Осторожно перебирая с копыта на копыто, она направилась к единственному выходу, который можно было найти в этой забитой мебелью комнате. Дверь была на удивление высокой, Фолленстар не поняла зачем пони нужны были такие высокие проёмы, но это было далеко не самое странное, что она уже видела.</w:t>
      </w:r>
      <w:r w:rsidR="009A1B2D">
        <w:rPr>
          <w:lang w:val="ru-RU"/>
        </w:rPr>
        <w:t xml:space="preserve"> Пройдя сквозь дверь, она</w:t>
      </w:r>
      <w:r>
        <w:rPr>
          <w:lang w:val="ru-RU"/>
        </w:rPr>
        <w:t xml:space="preserve"> </w:t>
      </w:r>
      <w:r w:rsidR="009A1B2D">
        <w:rPr>
          <w:lang w:val="ru-RU"/>
        </w:rPr>
        <w:t>п</w:t>
      </w:r>
      <w:r>
        <w:rPr>
          <w:lang w:val="ru-RU"/>
        </w:rPr>
        <w:t>опа</w:t>
      </w:r>
      <w:r w:rsidR="009A1B2D">
        <w:rPr>
          <w:lang w:val="ru-RU"/>
        </w:rPr>
        <w:t>ла</w:t>
      </w:r>
      <w:r>
        <w:rPr>
          <w:lang w:val="ru-RU"/>
        </w:rPr>
        <w:t xml:space="preserve"> в коридор, на полу которого был разложен красный ковёр, что заглуш</w:t>
      </w:r>
      <w:r w:rsidR="009A1B2D">
        <w:rPr>
          <w:lang w:val="ru-RU"/>
        </w:rPr>
        <w:t>ал</w:t>
      </w:r>
      <w:r>
        <w:rPr>
          <w:lang w:val="ru-RU"/>
        </w:rPr>
        <w:t xml:space="preserve"> шаги. В этот момент у неё появилось странное желание зайти в определённую дверь на противоположной стороне коридора.</w:t>
      </w:r>
    </w:p>
    <w:p w14:paraId="4109FC1F" w14:textId="3825D66C" w:rsidR="00841DBD" w:rsidRPr="00841DBD" w:rsidRDefault="00841DBD" w:rsidP="005F6AB1">
      <w:pPr>
        <w:rPr>
          <w:rStyle w:val="SubtleEmphasis"/>
        </w:rPr>
      </w:pPr>
      <w:r w:rsidRPr="00841DBD">
        <w:rPr>
          <w:rStyle w:val="SubtleEmphasis"/>
        </w:rPr>
        <w:t xml:space="preserve">Так, откуда может быть это ощущение? Я под каким-то заклинанием? Но никаких </w:t>
      </w:r>
      <w:r w:rsidR="009F62AD">
        <w:rPr>
          <w:rStyle w:val="SubtleEmphasis"/>
        </w:rPr>
        <w:t>чувств</w:t>
      </w:r>
      <w:r w:rsidRPr="00841DBD">
        <w:rPr>
          <w:rStyle w:val="SubtleEmphasis"/>
        </w:rPr>
        <w:t xml:space="preserve"> </w:t>
      </w:r>
      <w:r w:rsidR="009F62AD">
        <w:rPr>
          <w:rStyle w:val="SubtleEmphasis"/>
        </w:rPr>
        <w:t>ил</w:t>
      </w:r>
      <w:r w:rsidRPr="00841DBD">
        <w:rPr>
          <w:rStyle w:val="SubtleEmphasis"/>
        </w:rPr>
        <w:t>и вспышек энергии не было…</w:t>
      </w:r>
    </w:p>
    <w:p w14:paraId="70161A77" w14:textId="7CF1A4D1" w:rsidR="00841DBD" w:rsidRDefault="00841DBD" w:rsidP="005F6AB1">
      <w:pPr>
        <w:rPr>
          <w:lang w:val="ru-RU"/>
        </w:rPr>
      </w:pPr>
      <w:r>
        <w:rPr>
          <w:lang w:val="ru-RU"/>
        </w:rPr>
        <w:t xml:space="preserve">Пока она это думала, </w:t>
      </w:r>
      <w:r w:rsidR="00A30352">
        <w:rPr>
          <w:lang w:val="ru-RU"/>
        </w:rPr>
        <w:t>копыта</w:t>
      </w:r>
      <w:r>
        <w:rPr>
          <w:lang w:val="ru-RU"/>
        </w:rPr>
        <w:t xml:space="preserve"> сами её донесли прямо до широкой двухстворчатой двери, украшенной замысловатыми узорами. Необъяснимое желание всё усиливалось, и Звезда решила-таки поддаться ему. Протянув копыто вперёд, она раздвинула тяжёлые </w:t>
      </w:r>
      <w:r w:rsidR="006C0476">
        <w:rPr>
          <w:lang w:val="ru-RU"/>
        </w:rPr>
        <w:t>створки</w:t>
      </w:r>
      <w:r>
        <w:rPr>
          <w:lang w:val="ru-RU"/>
        </w:rPr>
        <w:t xml:space="preserve"> и вошла в слабо освещённый зал.</w:t>
      </w:r>
    </w:p>
    <w:p w14:paraId="77C1007F" w14:textId="46370A11" w:rsidR="00841DBD" w:rsidRDefault="00841DBD" w:rsidP="005F6AB1">
      <w:pPr>
        <w:rPr>
          <w:lang w:val="ru-RU"/>
        </w:rPr>
      </w:pPr>
      <w:r>
        <w:rPr>
          <w:lang w:val="ru-RU"/>
        </w:rPr>
        <w:t xml:space="preserve">На противоположной стороне от входа горел камин, что был единственным источником света </w:t>
      </w:r>
      <w:r w:rsidR="009A1B2D">
        <w:rPr>
          <w:lang w:val="ru-RU"/>
        </w:rPr>
        <w:t>в помещении</w:t>
      </w:r>
      <w:r>
        <w:rPr>
          <w:lang w:val="ru-RU"/>
        </w:rPr>
        <w:t xml:space="preserve">. Однако расположен он был за широким креслом, в котором сидел… человек? </w:t>
      </w:r>
    </w:p>
    <w:p w14:paraId="1D3B8AE3" w14:textId="0828DE2B" w:rsidR="0082736D" w:rsidRPr="0082736D" w:rsidRDefault="0082736D" w:rsidP="005F6AB1">
      <w:pPr>
        <w:rPr>
          <w:rStyle w:val="SubtleEmphasis"/>
        </w:rPr>
      </w:pPr>
      <w:r w:rsidRPr="0082736D">
        <w:rPr>
          <w:rStyle w:val="SubtleEmphasis"/>
        </w:rPr>
        <w:t>Как такое возможно? Раньше я всегда принимала форму коренных жителей мира…</w:t>
      </w:r>
    </w:p>
    <w:p w14:paraId="40A8E84F" w14:textId="06AA8DBF" w:rsidR="003B2EFB" w:rsidRDefault="0082736D" w:rsidP="005F6AB1">
      <w:pPr>
        <w:rPr>
          <w:lang w:val="ru-RU"/>
        </w:rPr>
      </w:pPr>
      <w:r w:rsidRPr="0082736D">
        <w:rPr>
          <w:lang w:val="ru-RU"/>
        </w:rPr>
        <w:t xml:space="preserve">[?] – </w:t>
      </w:r>
      <w:r>
        <w:rPr>
          <w:lang w:val="ru-RU"/>
        </w:rPr>
        <w:t xml:space="preserve">Миры, подчиняющиеся замыслу, </w:t>
      </w:r>
      <w:r w:rsidR="003B2EFB">
        <w:rPr>
          <w:lang w:val="ru-RU"/>
        </w:rPr>
        <w:t>помещают тебя в задуманную форму. Другие же оставляют твоё истинное обличие. – Сказал достаточно низки</w:t>
      </w:r>
      <w:r w:rsidR="007F6031">
        <w:rPr>
          <w:lang w:val="ru-RU"/>
        </w:rPr>
        <w:t>й</w:t>
      </w:r>
      <w:r w:rsidR="003B2EFB">
        <w:rPr>
          <w:lang w:val="ru-RU"/>
        </w:rPr>
        <w:t xml:space="preserve"> женский голос. Он обладал неестественным присутствием, полностью захватив</w:t>
      </w:r>
      <w:r w:rsidR="009A1B2D">
        <w:rPr>
          <w:lang w:val="ru-RU"/>
        </w:rPr>
        <w:t>ший</w:t>
      </w:r>
      <w:r w:rsidR="003B2EFB">
        <w:rPr>
          <w:lang w:val="ru-RU"/>
        </w:rPr>
        <w:t xml:space="preserve"> внимани</w:t>
      </w:r>
      <w:r w:rsidR="009A1B2D">
        <w:rPr>
          <w:lang w:val="ru-RU"/>
        </w:rPr>
        <w:t>ем</w:t>
      </w:r>
      <w:r w:rsidR="003B2EFB">
        <w:rPr>
          <w:lang w:val="ru-RU"/>
        </w:rPr>
        <w:t xml:space="preserve"> Звезды.</w:t>
      </w:r>
    </w:p>
    <w:p w14:paraId="0122C5DA" w14:textId="07D20AD9" w:rsidR="003B2EFB" w:rsidRDefault="00543B39" w:rsidP="005F6AB1">
      <w:pPr>
        <w:rPr>
          <w:lang w:val="ru-RU"/>
        </w:rPr>
      </w:pPr>
      <w:r>
        <w:rPr>
          <w:lang w:val="ru-RU"/>
        </w:rPr>
        <w:t>Павшая</w:t>
      </w:r>
      <w:r w:rsidR="003B2EFB">
        <w:rPr>
          <w:lang w:val="ru-RU"/>
        </w:rPr>
        <w:t xml:space="preserve"> не сразу поняла, что эта неизвестная ответила на её мысли. Но когда это осознание пришло, возразить оказалось необычайно сложно, даже для Фоллен.</w:t>
      </w:r>
    </w:p>
    <w:p w14:paraId="22DFD789" w14:textId="0FEF1A56" w:rsidR="0082736D" w:rsidRDefault="003B2EFB" w:rsidP="005F6AB1">
      <w:pPr>
        <w:rPr>
          <w:lang w:val="ru-RU"/>
        </w:rPr>
      </w:pPr>
      <w:r w:rsidRPr="0082736D">
        <w:rPr>
          <w:lang w:val="ru-RU"/>
        </w:rPr>
        <w:t>[</w:t>
      </w:r>
      <w:r>
        <w:rPr>
          <w:lang w:val="ru-RU"/>
        </w:rPr>
        <w:t>Фс</w:t>
      </w:r>
      <w:r w:rsidRPr="0082736D">
        <w:rPr>
          <w:lang w:val="ru-RU"/>
        </w:rPr>
        <w:t>] –</w:t>
      </w:r>
      <w:r>
        <w:rPr>
          <w:lang w:val="ru-RU"/>
        </w:rPr>
        <w:t xml:space="preserve"> Просто так читать мысли не есть самым добродушным жестом</w:t>
      </w:r>
      <w:r w:rsidR="005E3F38">
        <w:rPr>
          <w:lang w:val="ru-RU"/>
        </w:rPr>
        <w:t>…</w:t>
      </w:r>
      <w:r>
        <w:rPr>
          <w:lang w:val="ru-RU"/>
        </w:rPr>
        <w:t xml:space="preserve"> – </w:t>
      </w:r>
      <w:r w:rsidR="005E3F38">
        <w:rPr>
          <w:lang w:val="ru-RU"/>
        </w:rPr>
        <w:t>с</w:t>
      </w:r>
      <w:r>
        <w:rPr>
          <w:lang w:val="ru-RU"/>
        </w:rPr>
        <w:t>амый волевой ответ, который она смогла выдать.</w:t>
      </w:r>
    </w:p>
    <w:p w14:paraId="2F4FA5E2" w14:textId="0556DB13" w:rsidR="003B2EFB" w:rsidRDefault="003B2EFB" w:rsidP="005F6AB1">
      <w:pPr>
        <w:rPr>
          <w:lang w:val="ru-RU"/>
        </w:rPr>
      </w:pPr>
      <w:r>
        <w:rPr>
          <w:lang w:val="ru-RU"/>
        </w:rPr>
        <w:t>[?] – Хах, девочка,</w:t>
      </w:r>
      <w:r w:rsidR="00BD66E1">
        <w:rPr>
          <w:lang w:val="ru-RU"/>
        </w:rPr>
        <w:t xml:space="preserve"> и</w:t>
      </w:r>
      <w:r>
        <w:rPr>
          <w:lang w:val="ru-RU"/>
        </w:rPr>
        <w:t xml:space="preserve"> ты мне</w:t>
      </w:r>
      <w:r w:rsidR="00BD66E1">
        <w:rPr>
          <w:lang w:val="ru-RU"/>
        </w:rPr>
        <w:t xml:space="preserve"> будешь</w:t>
      </w:r>
      <w:r>
        <w:rPr>
          <w:lang w:val="ru-RU"/>
        </w:rPr>
        <w:t xml:space="preserve"> говори</w:t>
      </w:r>
      <w:r w:rsidR="00BD66E1">
        <w:rPr>
          <w:lang w:val="ru-RU"/>
        </w:rPr>
        <w:t>ть</w:t>
      </w:r>
      <w:r>
        <w:rPr>
          <w:lang w:val="ru-RU"/>
        </w:rPr>
        <w:t xml:space="preserve"> о добродушии? – Женщина рассмеялась звонким хохотом. </w:t>
      </w:r>
      <w:r w:rsidR="006301C6">
        <w:rPr>
          <w:lang w:val="ru-RU"/>
        </w:rPr>
        <w:t>–</w:t>
      </w:r>
      <w:r>
        <w:rPr>
          <w:lang w:val="ru-RU"/>
        </w:rPr>
        <w:t xml:space="preserve"> </w:t>
      </w:r>
      <w:r w:rsidR="006301C6">
        <w:rPr>
          <w:lang w:val="ru-RU"/>
        </w:rPr>
        <w:t>Не ты</w:t>
      </w:r>
      <w:r w:rsidR="00B13F35">
        <w:rPr>
          <w:lang w:val="ru-RU"/>
        </w:rPr>
        <w:t>,</w:t>
      </w:r>
      <w:r w:rsidR="006301C6">
        <w:rPr>
          <w:lang w:val="ru-RU"/>
        </w:rPr>
        <w:t xml:space="preserve"> ни я не имеем ничего общего с добротой.</w:t>
      </w:r>
    </w:p>
    <w:p w14:paraId="0C02ABAD" w14:textId="27EF633D" w:rsidR="006301C6" w:rsidRDefault="006301C6" w:rsidP="005F6AB1">
      <w:pPr>
        <w:rPr>
          <w:lang w:val="ru-RU"/>
        </w:rPr>
      </w:pPr>
      <w:r>
        <w:rPr>
          <w:lang w:val="ru-RU"/>
        </w:rPr>
        <w:t>[Фс] – Я даже не знаю кто ты! Как я сюда попала и что ты от меня хочешь? – Повысив голос спросила пони, но этот выпад не впечатлил женщину.</w:t>
      </w:r>
    </w:p>
    <w:p w14:paraId="492219E0" w14:textId="597029B5" w:rsidR="006301C6" w:rsidRDefault="006301C6" w:rsidP="005F6AB1">
      <w:pPr>
        <w:rPr>
          <w:lang w:val="ru-RU"/>
        </w:rPr>
      </w:pPr>
      <w:r>
        <w:rPr>
          <w:lang w:val="ru-RU"/>
        </w:rPr>
        <w:t>[?] – Садись рядом, и ты всё узнаешь. – Ответила она, указывая на</w:t>
      </w:r>
      <w:r w:rsidR="009A1B2D">
        <w:rPr>
          <w:lang w:val="ru-RU"/>
        </w:rPr>
        <w:t xml:space="preserve"> второе</w:t>
      </w:r>
      <w:r>
        <w:rPr>
          <w:lang w:val="ru-RU"/>
        </w:rPr>
        <w:t xml:space="preserve"> кресло, которое тут же материализовалось напротив неё.</w:t>
      </w:r>
    </w:p>
    <w:p w14:paraId="7FE4C00D" w14:textId="7BEA2E69" w:rsidR="006301C6" w:rsidRDefault="006301C6" w:rsidP="005F6AB1">
      <w:pPr>
        <w:rPr>
          <w:lang w:val="ru-RU"/>
        </w:rPr>
      </w:pPr>
      <w:r>
        <w:rPr>
          <w:lang w:val="ru-RU"/>
        </w:rPr>
        <w:t>Фолленстар подождала несколько секунд, но позже подчинилась, и забралась на кресло, очевидно рассчитанное на человека. Этот вид, женщины и пони, сидевших напротив друг друга оказался настолько странным, что Звезда никак не могла к этому привыкнуть.</w:t>
      </w:r>
    </w:p>
    <w:p w14:paraId="62037917" w14:textId="00F3F0D7" w:rsidR="006301C6" w:rsidRDefault="006301C6" w:rsidP="005F6AB1">
      <w:pPr>
        <w:rPr>
          <w:lang w:val="ru-RU"/>
        </w:rPr>
      </w:pPr>
      <w:r>
        <w:rPr>
          <w:lang w:val="ru-RU"/>
        </w:rPr>
        <w:lastRenderedPageBreak/>
        <w:t>[?] – Называй меня Хелия. Давно я не встречалась с кем-то из вашего вида, очень давно. – Сказала женщина, осматривая пони от копыт до головы.</w:t>
      </w:r>
      <w:r w:rsidR="00256E65">
        <w:rPr>
          <w:lang w:val="ru-RU"/>
        </w:rPr>
        <w:t xml:space="preserve"> – Очень давно, с тех пор как ваш народ создал себе свой небольшой уголок гармонии среди реальностей.</w:t>
      </w:r>
    </w:p>
    <w:p w14:paraId="296B0A93" w14:textId="3256495D" w:rsidR="00256E65" w:rsidRDefault="00256E65" w:rsidP="005F6AB1">
      <w:pPr>
        <w:rPr>
          <w:lang w:val="ru-RU"/>
        </w:rPr>
      </w:pPr>
      <w:r>
        <w:rPr>
          <w:lang w:val="ru-RU"/>
        </w:rPr>
        <w:t>[Фс] – А я на ваш вид насмотрелась уже достаточно, Хелия. Люди</w:t>
      </w:r>
      <w:r w:rsidR="00774367">
        <w:rPr>
          <w:lang w:val="ru-RU"/>
        </w:rPr>
        <w:t xml:space="preserve">, такое впечатление, </w:t>
      </w:r>
      <w:r>
        <w:rPr>
          <w:lang w:val="ru-RU"/>
        </w:rPr>
        <w:t>существуют в</w:t>
      </w:r>
      <w:r w:rsidR="00774367">
        <w:rPr>
          <w:lang w:val="ru-RU"/>
        </w:rPr>
        <w:t xml:space="preserve"> большинстве </w:t>
      </w:r>
      <w:r>
        <w:rPr>
          <w:lang w:val="ru-RU"/>
        </w:rPr>
        <w:t>мир</w:t>
      </w:r>
      <w:r w:rsidR="00774367">
        <w:rPr>
          <w:lang w:val="ru-RU"/>
        </w:rPr>
        <w:t>ов</w:t>
      </w:r>
      <w:r>
        <w:rPr>
          <w:lang w:val="ru-RU"/>
        </w:rPr>
        <w:t>.</w:t>
      </w:r>
    </w:p>
    <w:p w14:paraId="36A0E09E" w14:textId="7DC373E0" w:rsidR="00256E65" w:rsidRDefault="00256E65" w:rsidP="005F6AB1">
      <w:pPr>
        <w:rPr>
          <w:lang w:val="ru-RU"/>
        </w:rPr>
      </w:pPr>
      <w:r>
        <w:rPr>
          <w:lang w:val="ru-RU"/>
        </w:rPr>
        <w:t>[Хе] – Это не удивительно, мои дети стали зерном, что должен был превратить пустынный остров в настоящий сад. Но всё пошло не так, как хотелось мне, или ему.</w:t>
      </w:r>
    </w:p>
    <w:p w14:paraId="4E414C23" w14:textId="72D28E72" w:rsidR="00256E65" w:rsidRDefault="00256E65" w:rsidP="005F6AB1">
      <w:pPr>
        <w:rPr>
          <w:lang w:val="ru-RU"/>
        </w:rPr>
      </w:pPr>
      <w:r>
        <w:rPr>
          <w:lang w:val="ru-RU"/>
        </w:rPr>
        <w:t>[Фс] – Твои дети?</w:t>
      </w:r>
    </w:p>
    <w:p w14:paraId="12AF8E53" w14:textId="19715CC9" w:rsidR="00256E65" w:rsidRDefault="00256E65" w:rsidP="005F6AB1">
      <w:pPr>
        <w:rPr>
          <w:lang w:val="ru-RU"/>
        </w:rPr>
      </w:pPr>
      <w:r>
        <w:rPr>
          <w:lang w:val="ru-RU"/>
        </w:rPr>
        <w:t>Хелия проигнорировала этот вопрос.</w:t>
      </w:r>
    </w:p>
    <w:p w14:paraId="14D8F799" w14:textId="77777777" w:rsidR="00AB79B4" w:rsidRDefault="00256E65" w:rsidP="005F6AB1">
      <w:pPr>
        <w:rPr>
          <w:lang w:val="ru-RU"/>
        </w:rPr>
      </w:pPr>
      <w:r>
        <w:rPr>
          <w:lang w:val="ru-RU"/>
        </w:rPr>
        <w:t xml:space="preserve">[Хе] – Мне больше интересна ты, поскольку граница между мирами была закрыта бессчётное количество циклов. Как ты оказалась здесь, каждым своим шагом содрогая </w:t>
      </w:r>
      <w:r w:rsidR="00AB79B4">
        <w:rPr>
          <w:lang w:val="ru-RU"/>
        </w:rPr>
        <w:t>творение?</w:t>
      </w:r>
    </w:p>
    <w:p w14:paraId="2D015606" w14:textId="7292582E" w:rsidR="00256E65" w:rsidRDefault="009A1B2D" w:rsidP="005F6AB1">
      <w:pPr>
        <w:rPr>
          <w:lang w:val="ru-RU"/>
        </w:rPr>
      </w:pPr>
      <w:r>
        <w:rPr>
          <w:lang w:val="ru-RU"/>
        </w:rPr>
        <w:t xml:space="preserve">К её собственному удивлению, </w:t>
      </w:r>
      <w:r w:rsidR="00AB79B4">
        <w:rPr>
          <w:lang w:val="ru-RU"/>
        </w:rPr>
        <w:t xml:space="preserve">Фолленстар действительно начала рассказывать события, произошедшие как незадолго до прохода в портал, так и после. </w:t>
      </w:r>
      <w:r>
        <w:rPr>
          <w:lang w:val="ru-RU"/>
        </w:rPr>
        <w:t>Странно</w:t>
      </w:r>
      <w:r w:rsidR="00AB79B4">
        <w:rPr>
          <w:lang w:val="ru-RU"/>
        </w:rPr>
        <w:t>,</w:t>
      </w:r>
      <w:r>
        <w:rPr>
          <w:lang w:val="ru-RU"/>
        </w:rPr>
        <w:t xml:space="preserve"> но</w:t>
      </w:r>
      <w:r w:rsidR="00AB79B4">
        <w:rPr>
          <w:lang w:val="ru-RU"/>
        </w:rPr>
        <w:t xml:space="preserve"> ей сделать это оказалось намного проще чем казалось. Наверное, она так много времени врала, скрывалась, недоговаривала и прочее, что сейчас она просто сидела, и изливала всё этой незнакомке. На крае сознания она понимала, </w:t>
      </w:r>
      <w:r w:rsidR="0051734D">
        <w:rPr>
          <w:lang w:val="ru-RU"/>
        </w:rPr>
        <w:t>что это скорее всего наваждение, но самой ей сейчас было всё равно.</w:t>
      </w:r>
    </w:p>
    <w:p w14:paraId="71255F0A" w14:textId="3C22BAA7" w:rsidR="0051734D" w:rsidRDefault="0051734D" w:rsidP="005F6AB1">
      <w:pPr>
        <w:rPr>
          <w:lang w:val="ru-RU"/>
        </w:rPr>
      </w:pPr>
      <w:r>
        <w:rPr>
          <w:lang w:val="ru-RU"/>
        </w:rPr>
        <w:t>[Хе] – Хм, долгий путь же ты прошла. Жаль, что впустую. – Она жестом руки прервала возмущение Фоллен. – Всё это было впустую, потому что ты не на шаг не приблизилась ни к своей цели, ни к своему предназначению.</w:t>
      </w:r>
    </w:p>
    <w:p w14:paraId="1B5F79DB" w14:textId="038DFAF9" w:rsidR="0051734D" w:rsidRDefault="0051734D" w:rsidP="005F6AB1">
      <w:pPr>
        <w:rPr>
          <w:lang w:val="ru-RU"/>
        </w:rPr>
      </w:pPr>
      <w:r>
        <w:rPr>
          <w:lang w:val="ru-RU"/>
        </w:rPr>
        <w:t>[Фс] – У меня есть предназначение?</w:t>
      </w:r>
    </w:p>
    <w:p w14:paraId="78E1CCCA" w14:textId="2EBE1577" w:rsidR="0051734D" w:rsidRPr="0051734D" w:rsidRDefault="0051734D" w:rsidP="005F6AB1">
      <w:pPr>
        <w:rPr>
          <w:lang w:val="ru-RU"/>
        </w:rPr>
      </w:pPr>
      <w:r>
        <w:rPr>
          <w:lang w:val="ru-RU"/>
        </w:rPr>
        <w:t>[Хе] – Я его тебе дала. А сейчас шевелись, девочка, тебе пора вырасти.</w:t>
      </w:r>
    </w:p>
    <w:p w14:paraId="5720155A" w14:textId="63BCAC59" w:rsidR="00B37ABD" w:rsidRPr="00B37ABD" w:rsidRDefault="00B37ABD" w:rsidP="005F6AB1">
      <w:pPr>
        <w:rPr>
          <w:rStyle w:val="SubtleEmphasis"/>
          <w:b/>
          <w:bCs/>
        </w:rPr>
      </w:pPr>
      <w:r w:rsidRPr="00B37ABD">
        <w:rPr>
          <w:rStyle w:val="SubtleEmphasis"/>
          <w:b/>
          <w:bCs/>
        </w:rPr>
        <w:t>Ветер перемен сметёт всё…</w:t>
      </w:r>
    </w:p>
    <w:p w14:paraId="77415B4F" w14:textId="3DD608E5" w:rsidR="006301C6" w:rsidRDefault="0051734D" w:rsidP="005F6AB1">
      <w:pPr>
        <w:rPr>
          <w:lang w:val="ru-RU"/>
        </w:rPr>
      </w:pPr>
      <w:r>
        <w:rPr>
          <w:lang w:val="ru-RU"/>
        </w:rPr>
        <w:t>Дальше воспоминания стали обрывочными, и их сознание прыгало от события к событию. Вот они стоят на обрыве пустоты, и пытаются увидеть в отражении ничего другую свою форму. Вот они ходят вместе с Хелией по незримым тропам среди миров, невидимые для всех.</w:t>
      </w:r>
      <w:r w:rsidR="008D53E5">
        <w:rPr>
          <w:lang w:val="ru-RU"/>
        </w:rPr>
        <w:t xml:space="preserve"> Доспех стал её сковывать, потому Звезда оставила его, даже несмотря на то, что это было одним из немногого, что связывало её с Эквестрией.</w:t>
      </w:r>
      <w:r>
        <w:rPr>
          <w:lang w:val="ru-RU"/>
        </w:rPr>
        <w:t xml:space="preserve"> </w:t>
      </w:r>
      <w:r w:rsidR="008D53E5">
        <w:rPr>
          <w:lang w:val="ru-RU"/>
        </w:rPr>
        <w:t>П</w:t>
      </w:r>
      <w:r>
        <w:rPr>
          <w:lang w:val="ru-RU"/>
        </w:rPr>
        <w:t>уть под её ногами/копытами становится всё более и более зыбким…</w:t>
      </w:r>
    </w:p>
    <w:p w14:paraId="2E736B55" w14:textId="1325D21E" w:rsidR="0051734D" w:rsidRDefault="0051734D" w:rsidP="005F6AB1">
      <w:pPr>
        <w:rPr>
          <w:lang w:val="ru-RU"/>
        </w:rPr>
      </w:pPr>
      <w:r>
        <w:rPr>
          <w:lang w:val="ru-RU"/>
        </w:rPr>
        <w:t>Хелия была энигмой, но понемногу Фоллен собирала крупицы информации про неё. Эта женщина была очень старой, хоть и выглядела молодо. Она всегда была одета в красивое чёрное платье, а на ногах были такие же чёрные чулки</w:t>
      </w:r>
      <w:r w:rsidR="000F6085">
        <w:rPr>
          <w:lang w:val="ru-RU"/>
        </w:rPr>
        <w:t>, подчёркивавшие её совершенную форму. Движения были одновременно и быстрые, и плавные, казалось, будто реальность вокруг неё двигалась, повинуясь железной воле.</w:t>
      </w:r>
      <w:r w:rsidR="009A1B2D">
        <w:rPr>
          <w:lang w:val="ru-RU"/>
        </w:rPr>
        <w:t xml:space="preserve"> Почему она решила взяться за обучение Фоллен? Почему Звезда не могла отказаться? Что её ждало впереди?..</w:t>
      </w:r>
    </w:p>
    <w:p w14:paraId="53E64F54" w14:textId="7287B0E1" w:rsidR="000F6085" w:rsidRDefault="000F6085" w:rsidP="005F6AB1">
      <w:pPr>
        <w:rPr>
          <w:lang w:val="ru-RU"/>
        </w:rPr>
      </w:pPr>
      <w:r>
        <w:rPr>
          <w:lang w:val="ru-RU"/>
        </w:rPr>
        <w:t>Все расспросы Фолленстар она просто игнорировала, и вскоре та перестала пытаться напрямую спрашивать. Хелия учила её пользоваться «нитями творения», из которых была создана каждая реальность, в которой они бывали. Однако для неё оставалось тайным, почему все миры созданы из одного и того же, просто в немного разных комбинациях. Когда Звезда задала этот вопрос Хелии, то на удивление, та ответила.</w:t>
      </w:r>
    </w:p>
    <w:p w14:paraId="75C39324" w14:textId="079457F8" w:rsidR="000F6085" w:rsidRDefault="000F6085" w:rsidP="005F6AB1">
      <w:pPr>
        <w:rPr>
          <w:lang w:val="ru-RU"/>
        </w:rPr>
      </w:pPr>
      <w:r>
        <w:rPr>
          <w:lang w:val="ru-RU"/>
        </w:rPr>
        <w:t>[Хе] – Когда-то замысел был един, и не было никак</w:t>
      </w:r>
      <w:r w:rsidR="009A52D0">
        <w:rPr>
          <w:lang w:val="ru-RU"/>
        </w:rPr>
        <w:t>ого</w:t>
      </w:r>
      <w:r>
        <w:rPr>
          <w:lang w:val="ru-RU"/>
        </w:rPr>
        <w:t xml:space="preserve"> «множества» миров. Был единственный сад, что вмещал всё сущее и несотворённое. Но, к сожалению, дети </w:t>
      </w:r>
      <w:r w:rsidR="009A1B2D">
        <w:rPr>
          <w:lang w:val="ru-RU"/>
        </w:rPr>
        <w:t>изначального</w:t>
      </w:r>
      <w:r>
        <w:rPr>
          <w:lang w:val="ru-RU"/>
        </w:rPr>
        <w:t xml:space="preserve"> не знали, что творили с силой </w:t>
      </w:r>
      <w:r>
        <w:rPr>
          <w:lang w:val="ru-RU"/>
        </w:rPr>
        <w:lastRenderedPageBreak/>
        <w:t>создавать и разрушать бытие. – Она сделала паузу, взгляд её ушёл куда-то вдаль. – Не ведая последствий, они раздробили замысел на тысячи мелких осколков, и вместе с ним они и уничтожили творца. Без воли, ведущей нас всех к свету, они обратились ко тьме, развязав войну, в которой сгорел сад</w:t>
      </w:r>
      <w:r w:rsidR="009A1B2D">
        <w:rPr>
          <w:lang w:val="ru-RU"/>
        </w:rPr>
        <w:t>, созданный первым творителем</w:t>
      </w:r>
      <w:r>
        <w:rPr>
          <w:lang w:val="ru-RU"/>
        </w:rPr>
        <w:t>. Одни искали виновных в произошедшем, другие пытались защитить что ещё можно было спасти, а другие просто вошли во вкус разрушения.</w:t>
      </w:r>
    </w:p>
    <w:p w14:paraId="22E51829" w14:textId="1C9C8006" w:rsidR="0045422F" w:rsidRDefault="0045422F" w:rsidP="005F6AB1">
      <w:pPr>
        <w:rPr>
          <w:lang w:val="ru-RU"/>
        </w:rPr>
      </w:pPr>
      <w:r>
        <w:rPr>
          <w:lang w:val="ru-RU"/>
        </w:rPr>
        <w:t>Тут женщина внезапно замолчала, и это молчание начало затягиваться.</w:t>
      </w:r>
    </w:p>
    <w:p w14:paraId="3AE82173" w14:textId="489DC897" w:rsidR="0045422F" w:rsidRDefault="0045422F" w:rsidP="005F6AB1">
      <w:pPr>
        <w:rPr>
          <w:lang w:val="ru-RU"/>
        </w:rPr>
      </w:pPr>
      <w:r>
        <w:rPr>
          <w:lang w:val="ru-RU"/>
        </w:rPr>
        <w:t>[Фс] – И что произошло дальше, чем закончилась эта война?</w:t>
      </w:r>
    </w:p>
    <w:p w14:paraId="68252E75" w14:textId="0A2432C6" w:rsidR="0045422F" w:rsidRDefault="0045422F" w:rsidP="005F6AB1">
      <w:pPr>
        <w:rPr>
          <w:lang w:val="ru-RU"/>
        </w:rPr>
      </w:pPr>
      <w:r>
        <w:rPr>
          <w:lang w:val="ru-RU"/>
        </w:rPr>
        <w:t>[Хе] – Девочка, тебе наглости не занимать. – Ответила ей достаточно холодно Хелия, но всё же продолжила. – Конфликт длился, казалось, вечно, но в итоге осталось всего</w:t>
      </w:r>
      <w:r w:rsidR="009A1B2D">
        <w:rPr>
          <w:lang w:val="ru-RU"/>
        </w:rPr>
        <w:t xml:space="preserve"> несколько</w:t>
      </w:r>
      <w:r>
        <w:rPr>
          <w:lang w:val="ru-RU"/>
        </w:rPr>
        <w:t xml:space="preserve"> детей творца</w:t>
      </w:r>
      <w:r w:rsidR="009A1B2D">
        <w:rPr>
          <w:lang w:val="ru-RU"/>
        </w:rPr>
        <w:t>, уже не в состоянии найти мир посте пролитой крови</w:t>
      </w:r>
      <w:r>
        <w:rPr>
          <w:lang w:val="ru-RU"/>
        </w:rPr>
        <w:t>. Тогда я поняла, что пора делать свой ход. Призвав ту силу, что я пытаюсь вбить в твою недалёкую голову, я сразила каждого из оставшихся Элохим, тем самым положив конец этому безумию. Но замысел был разрушен, сад перестал существовать, а я одна стояла на руинах, последний источник света в этой пустоте. Однако свет был единственным, что могло спасти тот мир, и я им пожертвовала. Собрав остан</w:t>
      </w:r>
      <w:r w:rsidR="009A1B2D">
        <w:rPr>
          <w:lang w:val="ru-RU"/>
        </w:rPr>
        <w:t>ки</w:t>
      </w:r>
      <w:r>
        <w:rPr>
          <w:lang w:val="ru-RU"/>
        </w:rPr>
        <w:t xml:space="preserve"> детей творца, я сотворила из них надежду – семя жизни, которое проросло во множество видов, среди которых смог бы </w:t>
      </w:r>
      <w:r w:rsidR="00F80053">
        <w:rPr>
          <w:lang w:val="ru-RU"/>
        </w:rPr>
        <w:t>появиться</w:t>
      </w:r>
      <w:r>
        <w:rPr>
          <w:lang w:val="ru-RU"/>
        </w:rPr>
        <w:t xml:space="preserve"> тот, кто был бы по-настоящему свободен, и мог бы принять на себя творение, стать новым единым.</w:t>
      </w:r>
    </w:p>
    <w:p w14:paraId="6DB8628A" w14:textId="72E8B660" w:rsidR="0045422F" w:rsidRDefault="0045422F" w:rsidP="005F6AB1">
      <w:pPr>
        <w:rPr>
          <w:lang w:val="ru-RU"/>
        </w:rPr>
      </w:pPr>
      <w:r>
        <w:rPr>
          <w:lang w:val="ru-RU"/>
        </w:rPr>
        <w:t>[Фс] – Ты создала людей?</w:t>
      </w:r>
    </w:p>
    <w:p w14:paraId="64A985CC" w14:textId="6484749A" w:rsidR="0045422F" w:rsidRDefault="0045422F" w:rsidP="005F6AB1">
      <w:pPr>
        <w:rPr>
          <w:lang w:val="ru-RU"/>
        </w:rPr>
      </w:pPr>
      <w:r>
        <w:rPr>
          <w:lang w:val="ru-RU"/>
        </w:rPr>
        <w:t xml:space="preserve">[Хе] – Не только, я пробовала множество форм, но единственные, </w:t>
      </w:r>
      <w:r w:rsidR="009A1B2D">
        <w:rPr>
          <w:lang w:val="ru-RU"/>
        </w:rPr>
        <w:t>кто смогли</w:t>
      </w:r>
      <w:r>
        <w:rPr>
          <w:lang w:val="ru-RU"/>
        </w:rPr>
        <w:t xml:space="preserve"> выжи</w:t>
      </w:r>
      <w:r w:rsidR="009A1B2D">
        <w:rPr>
          <w:lang w:val="ru-RU"/>
        </w:rPr>
        <w:t>ть</w:t>
      </w:r>
      <w:r>
        <w:rPr>
          <w:lang w:val="ru-RU"/>
        </w:rPr>
        <w:t xml:space="preserve"> – это они, поскольку прообразом для них стала я сама. </w:t>
      </w:r>
    </w:p>
    <w:p w14:paraId="5F5BE8E4" w14:textId="08208962" w:rsidR="0045422F" w:rsidRDefault="0045422F" w:rsidP="005F6AB1">
      <w:pPr>
        <w:rPr>
          <w:lang w:val="ru-RU"/>
        </w:rPr>
      </w:pPr>
      <w:r>
        <w:rPr>
          <w:lang w:val="ru-RU"/>
        </w:rPr>
        <w:t>[Фс] – А мы тогда откуда появились? – Не смогла не задать этот вопрос Фолленстар.</w:t>
      </w:r>
    </w:p>
    <w:p w14:paraId="63432C92" w14:textId="5D5FAE92" w:rsidR="0045422F" w:rsidRDefault="0045422F" w:rsidP="005F6AB1">
      <w:pPr>
        <w:rPr>
          <w:lang w:val="ru-RU"/>
        </w:rPr>
      </w:pPr>
      <w:r>
        <w:rPr>
          <w:lang w:val="ru-RU"/>
        </w:rPr>
        <w:t>[Хе] – Я не причастна к вам, если ты это спрашиваешь. – На удивление снова ответила Хелия. – Вы были в изначальном замысле, как одни из тех, кто должен был населять первый сад. Когда люди стали восстанавливать осколки мироздания, то вы наконец смогли воплотиться.</w:t>
      </w:r>
      <w:r w:rsidR="009A1B2D">
        <w:rPr>
          <w:lang w:val="ru-RU"/>
        </w:rPr>
        <w:t xml:space="preserve"> Не в состоянии выдержать разруху, что предстала перед ними,</w:t>
      </w:r>
      <w:r>
        <w:rPr>
          <w:lang w:val="ru-RU"/>
        </w:rPr>
        <w:t xml:space="preserve"> твои предки создали то, что вы называете «</w:t>
      </w:r>
      <w:r w:rsidR="009A1B2D">
        <w:rPr>
          <w:lang w:val="ru-RU"/>
        </w:rPr>
        <w:t>Г</w:t>
      </w:r>
      <w:r>
        <w:rPr>
          <w:lang w:val="ru-RU"/>
        </w:rPr>
        <w:t>армонией»</w:t>
      </w:r>
      <w:r w:rsidR="009A1B2D">
        <w:rPr>
          <w:lang w:val="ru-RU"/>
        </w:rPr>
        <w:t>.</w:t>
      </w:r>
      <w:r>
        <w:rPr>
          <w:lang w:val="ru-RU"/>
        </w:rPr>
        <w:t xml:space="preserve"> </w:t>
      </w:r>
      <w:r w:rsidR="009A1B2D">
        <w:rPr>
          <w:lang w:val="ru-RU"/>
        </w:rPr>
        <w:t>О</w:t>
      </w:r>
      <w:r>
        <w:rPr>
          <w:lang w:val="ru-RU"/>
        </w:rPr>
        <w:t>тгородившись от остальных осколков, они воссоздали миниатюрный сад,</w:t>
      </w:r>
      <w:r w:rsidR="009A1B2D">
        <w:rPr>
          <w:lang w:val="ru-RU"/>
        </w:rPr>
        <w:t xml:space="preserve"> уголок стабильности и счастья,</w:t>
      </w:r>
      <w:r>
        <w:rPr>
          <w:lang w:val="ru-RU"/>
        </w:rPr>
        <w:t xml:space="preserve"> только для вас.</w:t>
      </w:r>
    </w:p>
    <w:p w14:paraId="4920E411" w14:textId="09BDC63C" w:rsidR="0045422F" w:rsidRDefault="0045422F" w:rsidP="005F6AB1">
      <w:pPr>
        <w:rPr>
          <w:lang w:val="ru-RU"/>
        </w:rPr>
      </w:pPr>
      <w:r>
        <w:rPr>
          <w:lang w:val="ru-RU"/>
        </w:rPr>
        <w:t>В этот момент Фолленстар прозрела, и всё внезапно встало на свои места.</w:t>
      </w:r>
    </w:p>
    <w:p w14:paraId="506A9382" w14:textId="3A0239B1" w:rsidR="0045422F" w:rsidRDefault="00741EA0" w:rsidP="005F6AB1">
      <w:pPr>
        <w:rPr>
          <w:lang w:val="ru-RU"/>
        </w:rPr>
      </w:pPr>
      <w:r>
        <w:rPr>
          <w:lang w:val="ru-RU"/>
        </w:rPr>
        <w:t xml:space="preserve">[Фс] – Так вот почему я не могла никак найти путь обратно в Эквестрию! – Выкрикнула Звезда. </w:t>
      </w:r>
      <w:r w:rsidR="009A1B2D">
        <w:rPr>
          <w:lang w:val="ru-RU"/>
        </w:rPr>
        <w:t>–</w:t>
      </w:r>
      <w:r>
        <w:rPr>
          <w:lang w:val="ru-RU"/>
        </w:rPr>
        <w:t xml:space="preserve"> Она и миры вокруг просто отгорожены… но как я тогда смогла попасть сюда?</w:t>
      </w:r>
    </w:p>
    <w:p w14:paraId="01BE7386" w14:textId="205CFD0B" w:rsidR="00741EA0" w:rsidRDefault="00741EA0" w:rsidP="005F6AB1">
      <w:pPr>
        <w:rPr>
          <w:lang w:val="ru-RU"/>
        </w:rPr>
      </w:pPr>
      <w:r>
        <w:rPr>
          <w:lang w:val="ru-RU"/>
        </w:rPr>
        <w:t>[Хе] – То устройство, что ты собрала, похоже</w:t>
      </w:r>
      <w:r w:rsidR="009A1B2D">
        <w:rPr>
          <w:lang w:val="ru-RU"/>
        </w:rPr>
        <w:t>, смогло</w:t>
      </w:r>
      <w:r>
        <w:rPr>
          <w:lang w:val="ru-RU"/>
        </w:rPr>
        <w:t xml:space="preserve"> установить связь с одной из древних нитей, что была</w:t>
      </w:r>
      <w:r w:rsidR="009A1B2D">
        <w:rPr>
          <w:lang w:val="ru-RU"/>
        </w:rPr>
        <w:t xml:space="preserve"> разорвана</w:t>
      </w:r>
      <w:r>
        <w:rPr>
          <w:lang w:val="ru-RU"/>
        </w:rPr>
        <w:t xml:space="preserve"> при создании </w:t>
      </w:r>
      <w:r w:rsidR="009A1B2D">
        <w:rPr>
          <w:lang w:val="ru-RU"/>
        </w:rPr>
        <w:t>Г</w:t>
      </w:r>
      <w:r>
        <w:rPr>
          <w:lang w:val="ru-RU"/>
        </w:rPr>
        <w:t>армонии. Это означает, что и обратно ты можешь попасть только по этому же проходу. – В голосе Хелии слышалась задумчивость.</w:t>
      </w:r>
    </w:p>
    <w:p w14:paraId="4EE4410F" w14:textId="690F2ECF" w:rsidR="00741EA0" w:rsidRDefault="00741EA0" w:rsidP="005F6AB1">
      <w:pPr>
        <w:rPr>
          <w:lang w:val="ru-RU"/>
        </w:rPr>
      </w:pPr>
      <w:r>
        <w:rPr>
          <w:lang w:val="ru-RU"/>
        </w:rPr>
        <w:t>В сознании Фолленстар сейчас роились тысячи различных вопросов, но задать она смогла только самый банальный их них.</w:t>
      </w:r>
    </w:p>
    <w:p w14:paraId="06839A83" w14:textId="2FF26278" w:rsidR="00741EA0" w:rsidRDefault="00741EA0" w:rsidP="005F6AB1">
      <w:pPr>
        <w:rPr>
          <w:lang w:val="ru-RU"/>
        </w:rPr>
      </w:pPr>
      <w:r>
        <w:rPr>
          <w:lang w:val="ru-RU"/>
        </w:rPr>
        <w:t>[Фс] – Но почему же тогда, ни пони, ни люди, с которыми я встречалась, никто не помнят ни о чём из этого?</w:t>
      </w:r>
    </w:p>
    <w:p w14:paraId="1882D3F3" w14:textId="2F26E27B" w:rsidR="00741EA0" w:rsidRDefault="00741EA0" w:rsidP="005F6AB1">
      <w:pPr>
        <w:rPr>
          <w:lang w:val="ru-RU"/>
        </w:rPr>
      </w:pPr>
      <w:r>
        <w:rPr>
          <w:lang w:val="ru-RU"/>
        </w:rPr>
        <w:t xml:space="preserve">[Хе] – Хах, – её смех оказался на удивление громким, – девочка, это события, которые относительно вас происходили в самом начале времён. Сейчас об этом </w:t>
      </w:r>
      <w:r w:rsidR="009A1B2D">
        <w:rPr>
          <w:lang w:val="ru-RU"/>
        </w:rPr>
        <w:t>помню</w:t>
      </w:r>
      <w:r>
        <w:rPr>
          <w:lang w:val="ru-RU"/>
        </w:rPr>
        <w:t xml:space="preserve"> только я, да звёзды, что</w:t>
      </w:r>
      <w:r w:rsidR="009A1B2D">
        <w:rPr>
          <w:lang w:val="ru-RU"/>
        </w:rPr>
        <w:t xml:space="preserve"> тогда</w:t>
      </w:r>
      <w:r>
        <w:rPr>
          <w:lang w:val="ru-RU"/>
        </w:rPr>
        <w:t xml:space="preserve"> только начинали светить на небесах.</w:t>
      </w:r>
    </w:p>
    <w:p w14:paraId="4CCCF6C1" w14:textId="6C1B987A" w:rsidR="00741EA0" w:rsidRDefault="00741EA0" w:rsidP="005F6AB1">
      <w:pPr>
        <w:rPr>
          <w:lang w:val="ru-RU"/>
        </w:rPr>
      </w:pPr>
      <w:r>
        <w:rPr>
          <w:lang w:val="ru-RU"/>
        </w:rPr>
        <w:lastRenderedPageBreak/>
        <w:t>[Фс] – Но… каждый мир имеет историю, о том, как он был сотворён, откуда произошёл, как это всё появилось?</w:t>
      </w:r>
    </w:p>
    <w:p w14:paraId="7E11A517" w14:textId="5A13E056" w:rsidR="00741EA0" w:rsidRDefault="00741EA0" w:rsidP="005F6AB1">
      <w:pPr>
        <w:rPr>
          <w:lang w:val="ru-RU"/>
        </w:rPr>
      </w:pPr>
      <w:r>
        <w:rPr>
          <w:lang w:val="ru-RU"/>
        </w:rPr>
        <w:t>[Хе] – Ты меня плохо слушаешь. Фолленстар, ты должна была уже понять, что прошлое принимает форму, желаемую консенсусом настоящего, а будущее подстраивается чтобы отражать этот эффект. Чтобы влиять на будущее – нужно изменять прошлое, этот факт живые уяснили во всех мирах. Это пони касается как никого другого, правильно, кобылка?</w:t>
      </w:r>
    </w:p>
    <w:p w14:paraId="4792258C" w14:textId="7862F97B" w:rsidR="00741EA0" w:rsidRDefault="00741EA0" w:rsidP="005F6AB1">
      <w:pPr>
        <w:rPr>
          <w:lang w:val="ru-RU"/>
        </w:rPr>
      </w:pPr>
      <w:r>
        <w:rPr>
          <w:lang w:val="ru-RU"/>
        </w:rPr>
        <w:t>Фолленстар давно научилась менять свою форму, и сейчас стояла рядом с Хелией молодой человеческой девушкой, но та всё равно продолжала её называть то пони, то кобылкой. Это снисходительное отношение раздражало Звезду, но превосходство Хелии буквально во всём невозможно было отрицать.</w:t>
      </w:r>
    </w:p>
    <w:p w14:paraId="0809DB46" w14:textId="3506D93F" w:rsidR="00741EA0" w:rsidRDefault="00741EA0" w:rsidP="005F6AB1">
      <w:pPr>
        <w:rPr>
          <w:lang w:val="ru-RU"/>
        </w:rPr>
      </w:pPr>
      <w:r>
        <w:rPr>
          <w:lang w:val="ru-RU"/>
        </w:rPr>
        <w:t>[Фс] – Я не знаю о чём ты, наставница. – Спокойно ответила ей Фоллен.</w:t>
      </w:r>
    </w:p>
    <w:p w14:paraId="62C90413" w14:textId="2C0DDE81" w:rsidR="00741EA0" w:rsidRDefault="00741EA0" w:rsidP="005F6AB1">
      <w:pPr>
        <w:rPr>
          <w:lang w:val="ru-RU"/>
        </w:rPr>
      </w:pPr>
      <w:r>
        <w:rPr>
          <w:lang w:val="ru-RU"/>
        </w:rPr>
        <w:t xml:space="preserve">[Хе] – В этом и суть, ты не знаешь, и никто из вас не знает. Ваша память ограничивается недавним важным событием. Что же было до </w:t>
      </w:r>
      <w:r w:rsidR="009A1B2D">
        <w:rPr>
          <w:lang w:val="ru-RU"/>
        </w:rPr>
        <w:t>П</w:t>
      </w:r>
      <w:r>
        <w:rPr>
          <w:lang w:val="ru-RU"/>
        </w:rPr>
        <w:t xml:space="preserve">ринцесс, до Эквестрии, до </w:t>
      </w:r>
      <w:r w:rsidR="009A1B2D">
        <w:rPr>
          <w:lang w:val="ru-RU"/>
        </w:rPr>
        <w:t>О</w:t>
      </w:r>
      <w:r>
        <w:rPr>
          <w:lang w:val="ru-RU"/>
        </w:rPr>
        <w:t>бъединения – это забытая тайна</w:t>
      </w:r>
      <w:r w:rsidR="009A1B2D">
        <w:rPr>
          <w:lang w:val="ru-RU"/>
        </w:rPr>
        <w:t>, давно утерянная</w:t>
      </w:r>
      <w:r>
        <w:rPr>
          <w:lang w:val="ru-RU"/>
        </w:rPr>
        <w:t>, которая, да и к тому же никому</w:t>
      </w:r>
      <w:r w:rsidR="009A1B2D">
        <w:rPr>
          <w:lang w:val="ru-RU"/>
        </w:rPr>
        <w:t xml:space="preserve"> и</w:t>
      </w:r>
      <w:r>
        <w:rPr>
          <w:lang w:val="ru-RU"/>
        </w:rPr>
        <w:t xml:space="preserve"> не интересна. Я никогда не понимала это откровенное безразличие ко всему, что не напрямую связано в вашей судьбой.</w:t>
      </w:r>
    </w:p>
    <w:p w14:paraId="258C2827" w14:textId="652B8114" w:rsidR="00741EA0" w:rsidRDefault="00FA3DB1" w:rsidP="005F6AB1">
      <w:pPr>
        <w:rPr>
          <w:lang w:val="ru-RU"/>
        </w:rPr>
      </w:pPr>
      <w:r>
        <w:rPr>
          <w:lang w:val="ru-RU"/>
        </w:rPr>
        <w:t>[Фс] – Хорошо, а почему тогда другие миры потеряли связи между собой?</w:t>
      </w:r>
    </w:p>
    <w:p w14:paraId="5103C2B1" w14:textId="5D880C75" w:rsidR="00FA3DB1" w:rsidRDefault="00FA3DB1" w:rsidP="005F6AB1">
      <w:pPr>
        <w:rPr>
          <w:lang w:val="ru-RU"/>
        </w:rPr>
      </w:pPr>
      <w:r>
        <w:rPr>
          <w:lang w:val="ru-RU"/>
        </w:rPr>
        <w:t xml:space="preserve">[Хе] – Они не потеряли связи – люди их забыли. Или ты думала те тоннели, по которым ты путешествовала всё это время естественные или случайные творения? Нет, когда-то это были оживлённые </w:t>
      </w:r>
      <w:r w:rsidR="009A1B2D">
        <w:rPr>
          <w:lang w:val="ru-RU"/>
        </w:rPr>
        <w:t>узлы, через которые проходило бесчисленное количество странников.</w:t>
      </w:r>
      <w:r>
        <w:rPr>
          <w:lang w:val="ru-RU"/>
        </w:rPr>
        <w:t xml:space="preserve"> </w:t>
      </w:r>
      <w:r w:rsidR="009A1B2D">
        <w:rPr>
          <w:lang w:val="ru-RU"/>
        </w:rPr>
        <w:t>Н</w:t>
      </w:r>
      <w:r>
        <w:rPr>
          <w:lang w:val="ru-RU"/>
        </w:rPr>
        <w:t xml:space="preserve">о миллионы циклов спустя – они стали не больше, чем элементы ландшафта. Большая часть из которых или перестала существовать, или ушло глубоко под землю или </w:t>
      </w:r>
      <w:r w:rsidR="009A1B2D">
        <w:rPr>
          <w:lang w:val="ru-RU"/>
        </w:rPr>
        <w:t>на дно океана</w:t>
      </w:r>
      <w:r>
        <w:rPr>
          <w:lang w:val="ru-RU"/>
        </w:rPr>
        <w:t>. Потому</w:t>
      </w:r>
      <w:r w:rsidR="009A1B2D">
        <w:rPr>
          <w:lang w:val="ru-RU"/>
        </w:rPr>
        <w:t xml:space="preserve"> сейчас</w:t>
      </w:r>
      <w:r>
        <w:rPr>
          <w:lang w:val="ru-RU"/>
        </w:rPr>
        <w:t xml:space="preserve"> так трудно найти врата, не будучи настоящим ткачом.</w:t>
      </w:r>
    </w:p>
    <w:p w14:paraId="5E74AE95" w14:textId="27C83A6A" w:rsidR="00FA3DB1" w:rsidRDefault="00FA3DB1" w:rsidP="005F6AB1">
      <w:pPr>
        <w:rPr>
          <w:lang w:val="ru-RU"/>
        </w:rPr>
      </w:pPr>
      <w:r>
        <w:rPr>
          <w:lang w:val="ru-RU"/>
        </w:rPr>
        <w:t>[Фс] – А зеркала?</w:t>
      </w:r>
    </w:p>
    <w:p w14:paraId="4775B7F1" w14:textId="03446831" w:rsidR="00FA3DB1" w:rsidRDefault="00FA3DB1" w:rsidP="005F6AB1">
      <w:pPr>
        <w:rPr>
          <w:lang w:val="ru-RU"/>
        </w:rPr>
      </w:pPr>
      <w:r>
        <w:rPr>
          <w:lang w:val="ru-RU"/>
        </w:rPr>
        <w:t>[Хе] – Хах, а зеркала – это уже другая история.</w:t>
      </w:r>
    </w:p>
    <w:p w14:paraId="725DE016" w14:textId="544141EF" w:rsidR="00FA3DB1" w:rsidRDefault="00FA3DB1" w:rsidP="005F6AB1">
      <w:pPr>
        <w:rPr>
          <w:lang w:val="ru-RU"/>
        </w:rPr>
      </w:pPr>
      <w:r>
        <w:rPr>
          <w:lang w:val="ru-RU"/>
        </w:rPr>
        <w:t xml:space="preserve">На этом воспоминание оборвалось, потому что Хелия дальше отказалась хоть что-то рассказывать и отослала Фолленстар практиковаться в </w:t>
      </w:r>
      <w:r w:rsidR="00B37ABD">
        <w:rPr>
          <w:lang w:val="ru-RU"/>
        </w:rPr>
        <w:t>т</w:t>
      </w:r>
      <w:r w:rsidR="008D53E5">
        <w:rPr>
          <w:lang w:val="ru-RU"/>
        </w:rPr>
        <w:t>качест</w:t>
      </w:r>
      <w:r w:rsidR="00B37ABD">
        <w:rPr>
          <w:lang w:val="ru-RU"/>
        </w:rPr>
        <w:t>в</w:t>
      </w:r>
      <w:r w:rsidR="008D53E5">
        <w:rPr>
          <w:lang w:val="ru-RU"/>
        </w:rPr>
        <w:t>е</w:t>
      </w:r>
      <w:r>
        <w:rPr>
          <w:lang w:val="ru-RU"/>
        </w:rPr>
        <w:t xml:space="preserve">. </w:t>
      </w:r>
      <w:r w:rsidR="00F10FAE">
        <w:rPr>
          <w:lang w:val="ru-RU"/>
        </w:rPr>
        <w:t>Дальнейшие</w:t>
      </w:r>
      <w:r>
        <w:rPr>
          <w:lang w:val="ru-RU"/>
        </w:rPr>
        <w:t xml:space="preserve"> эпизоды снова стали сменяться быстро один за другим, но с каждым Звезда становилась всё сильнее, всё больше понимая про реальность, про себя, или же свою наставницу…</w:t>
      </w:r>
    </w:p>
    <w:p w14:paraId="58373442" w14:textId="2C91FB9A" w:rsidR="00FA3DB1" w:rsidRDefault="00FA3DB1" w:rsidP="005F6AB1">
      <w:pPr>
        <w:rPr>
          <w:lang w:val="ru-RU"/>
        </w:rPr>
      </w:pPr>
      <w:r>
        <w:rPr>
          <w:lang w:val="ru-RU"/>
        </w:rPr>
        <w:t>Хелия всегда держалась хоть и холодной, но доброй к Фолленстар. Она помогала ей, и рассказывала много тайн, но чутьё амулета аликорна, что навсегда оставил след на молодой пони, не позволял</w:t>
      </w:r>
      <w:r w:rsidR="005D0EB6">
        <w:rPr>
          <w:lang w:val="ru-RU"/>
        </w:rPr>
        <w:t>о</w:t>
      </w:r>
      <w:r>
        <w:rPr>
          <w:lang w:val="ru-RU"/>
        </w:rPr>
        <w:t xml:space="preserve"> просто так верить во всё это «благо», так же как она и не могла просто верить в принцесс Эквестрии. И действительно, что-то не сходилась в том полотне, что ткала перед ней Хелия. Она ей рассказывала, что ангелы сошлись в битве и уничтожили друг друга, а </w:t>
      </w:r>
      <w:r w:rsidR="009A1B2D">
        <w:rPr>
          <w:lang w:val="ru-RU"/>
        </w:rPr>
        <w:t>Хел</w:t>
      </w:r>
      <w:r w:rsidR="00B243E2">
        <w:rPr>
          <w:lang w:val="ru-RU"/>
        </w:rPr>
        <w:t>ия</w:t>
      </w:r>
      <w:r>
        <w:rPr>
          <w:lang w:val="ru-RU"/>
        </w:rPr>
        <w:t xml:space="preserve"> лишь положила конец войне. Однако это не </w:t>
      </w:r>
      <w:r w:rsidR="002A4DF7">
        <w:rPr>
          <w:lang w:val="ru-RU"/>
        </w:rPr>
        <w:t>сочеталось</w:t>
      </w:r>
      <w:r>
        <w:rPr>
          <w:lang w:val="ru-RU"/>
        </w:rPr>
        <w:t xml:space="preserve"> с одним простым фактом – ангелы были созданы для того, чтобы созидать</w:t>
      </w:r>
      <w:r w:rsidR="00B243E2">
        <w:rPr>
          <w:lang w:val="ru-RU"/>
        </w:rPr>
        <w:t>, в</w:t>
      </w:r>
      <w:r>
        <w:rPr>
          <w:lang w:val="ru-RU"/>
        </w:rPr>
        <w:t>ойны не было в их сути</w:t>
      </w:r>
      <w:r w:rsidR="00B243E2">
        <w:rPr>
          <w:lang w:val="ru-RU"/>
        </w:rPr>
        <w:t>…</w:t>
      </w:r>
    </w:p>
    <w:p w14:paraId="1AE54946" w14:textId="79F9FC34" w:rsidR="00741EA0" w:rsidRDefault="00FA3DB1" w:rsidP="005F6AB1">
      <w:pPr>
        <w:rPr>
          <w:lang w:val="ru-RU"/>
        </w:rPr>
      </w:pPr>
      <w:r>
        <w:rPr>
          <w:lang w:val="ru-RU"/>
        </w:rPr>
        <w:t xml:space="preserve">Ещё одной проблемой было то, что </w:t>
      </w:r>
      <w:r w:rsidR="005F1D2F">
        <w:rPr>
          <w:lang w:val="ru-RU"/>
        </w:rPr>
        <w:t>Фоллен</w:t>
      </w:r>
      <w:r>
        <w:rPr>
          <w:lang w:val="ru-RU"/>
        </w:rPr>
        <w:t xml:space="preserve"> никак не могла найти нить Хелии в мироздании. Она могла </w:t>
      </w:r>
      <w:r w:rsidR="00B243E2">
        <w:rPr>
          <w:lang w:val="ru-RU"/>
        </w:rPr>
        <w:t>коснуться судьбы</w:t>
      </w:r>
      <w:r>
        <w:rPr>
          <w:lang w:val="ru-RU"/>
        </w:rPr>
        <w:t xml:space="preserve"> всех существ</w:t>
      </w:r>
      <w:r w:rsidR="00B243E2">
        <w:rPr>
          <w:lang w:val="ru-RU"/>
        </w:rPr>
        <w:t xml:space="preserve"> в ткани реальности</w:t>
      </w:r>
      <w:r>
        <w:rPr>
          <w:lang w:val="ru-RU"/>
        </w:rPr>
        <w:t>, в том числе и себя, но её наставницы там нигде не было. Хотя она, стоя у основ творения должна была оставить очень сильный след на</w:t>
      </w:r>
      <w:r w:rsidR="00B243E2">
        <w:rPr>
          <w:lang w:val="ru-RU"/>
        </w:rPr>
        <w:t xml:space="preserve"> нём</w:t>
      </w:r>
      <w:r>
        <w:rPr>
          <w:lang w:val="ru-RU"/>
        </w:rPr>
        <w:t>. Вскоре, Фолленстар смогла найти след, который</w:t>
      </w:r>
      <w:r w:rsidR="00B243E2">
        <w:rPr>
          <w:lang w:val="ru-RU"/>
        </w:rPr>
        <w:t xml:space="preserve"> бы</w:t>
      </w:r>
      <w:r>
        <w:rPr>
          <w:lang w:val="ru-RU"/>
        </w:rPr>
        <w:t xml:space="preserve"> соответствовал рассказам Хелии, только эта нить носила другое имя – Лилит</w:t>
      </w:r>
      <w:r w:rsidR="00614B19">
        <w:rPr>
          <w:lang w:val="ru-RU"/>
        </w:rPr>
        <w:t>…</w:t>
      </w:r>
      <w:r>
        <w:rPr>
          <w:lang w:val="ru-RU"/>
        </w:rPr>
        <w:t xml:space="preserve"> Поняв, кем была на самом деле эта женщина, Звезда почувствовала себя в страшной опасности</w:t>
      </w:r>
      <w:r w:rsidR="00614B19">
        <w:rPr>
          <w:lang w:val="ru-RU"/>
        </w:rPr>
        <w:t>,</w:t>
      </w:r>
      <w:r w:rsidR="00B243E2">
        <w:rPr>
          <w:lang w:val="ru-RU"/>
        </w:rPr>
        <w:t xml:space="preserve"> н</w:t>
      </w:r>
      <w:r>
        <w:rPr>
          <w:lang w:val="ru-RU"/>
        </w:rPr>
        <w:t>ужно было действовать.</w:t>
      </w:r>
    </w:p>
    <w:p w14:paraId="529BAEC9" w14:textId="5FC848D4" w:rsidR="00B37ABD" w:rsidRDefault="00FA3DB1" w:rsidP="005F6AB1">
      <w:pPr>
        <w:rPr>
          <w:lang w:val="ru-RU"/>
        </w:rPr>
      </w:pPr>
      <w:r>
        <w:rPr>
          <w:lang w:val="ru-RU"/>
        </w:rPr>
        <w:lastRenderedPageBreak/>
        <w:t xml:space="preserve">Изучая ткань замысла, она нашла там </w:t>
      </w:r>
      <w:r w:rsidR="00E91291">
        <w:rPr>
          <w:lang w:val="ru-RU"/>
        </w:rPr>
        <w:t>нечто, обрывок</w:t>
      </w:r>
      <w:r>
        <w:rPr>
          <w:lang w:val="ru-RU"/>
        </w:rPr>
        <w:t>, потерянный фрагмент, дыр</w:t>
      </w:r>
      <w:r w:rsidR="00614B19">
        <w:rPr>
          <w:lang w:val="ru-RU"/>
        </w:rPr>
        <w:t>у</w:t>
      </w:r>
      <w:r>
        <w:rPr>
          <w:lang w:val="ru-RU"/>
        </w:rPr>
        <w:t xml:space="preserve"> в памяти мира. </w:t>
      </w:r>
      <w:r w:rsidR="008D53E5">
        <w:rPr>
          <w:lang w:val="ru-RU"/>
        </w:rPr>
        <w:t>Знание</w:t>
      </w:r>
      <w:r>
        <w:rPr>
          <w:lang w:val="ru-RU"/>
        </w:rPr>
        <w:t xml:space="preserve"> об этом был</w:t>
      </w:r>
      <w:r w:rsidR="008D53E5">
        <w:rPr>
          <w:lang w:val="ru-RU"/>
        </w:rPr>
        <w:t>о</w:t>
      </w:r>
      <w:r>
        <w:rPr>
          <w:lang w:val="ru-RU"/>
        </w:rPr>
        <w:t xml:space="preserve"> намеренно стёрт</w:t>
      </w:r>
      <w:r w:rsidR="008D53E5">
        <w:rPr>
          <w:lang w:val="ru-RU"/>
        </w:rPr>
        <w:t xml:space="preserve">о кем-то, кто владел такими же навыками, что у неё или Хелии. По косвенным отражениям она смогла понять, что это было нечто, сразившее ангелов древности. Оружие, способное на такое – могло бы стать её спасением. Лилит не знала, что её ученица продвинулась намного дальше в освоении ткачества, чем та хотела. Применяя свои знания, некогда полученные в Эквестрии, как и от </w:t>
      </w:r>
      <w:r w:rsidR="005E5C08">
        <w:rPr>
          <w:lang w:val="ru-RU"/>
        </w:rPr>
        <w:t>З</w:t>
      </w:r>
      <w:r w:rsidR="008D53E5">
        <w:rPr>
          <w:lang w:val="ru-RU"/>
        </w:rPr>
        <w:t xml:space="preserve">ебры, так и от </w:t>
      </w:r>
      <w:r w:rsidR="005E5C08">
        <w:rPr>
          <w:lang w:val="ru-RU"/>
        </w:rPr>
        <w:t>П</w:t>
      </w:r>
      <w:r w:rsidR="008D53E5">
        <w:rPr>
          <w:lang w:val="ru-RU"/>
        </w:rPr>
        <w:t xml:space="preserve">ринцессы </w:t>
      </w:r>
      <w:r w:rsidR="005E5C08">
        <w:rPr>
          <w:lang w:val="ru-RU"/>
        </w:rPr>
        <w:t>Н</w:t>
      </w:r>
      <w:r w:rsidR="008D53E5">
        <w:rPr>
          <w:lang w:val="ru-RU"/>
        </w:rPr>
        <w:t>очи, она смогла скрыть свои замыслы от Хелии, и в один момент, ускользнуть из её внимания, найдя лазейку в иллюзиях…</w:t>
      </w:r>
    </w:p>
    <w:p w14:paraId="76F56EFB" w14:textId="7BDC24E4" w:rsidR="00B37ABD" w:rsidRPr="00B37ABD" w:rsidRDefault="00B37ABD" w:rsidP="005F6AB1">
      <w:pPr>
        <w:rPr>
          <w:rStyle w:val="SubtleEmphasis"/>
          <w:b/>
          <w:bCs/>
        </w:rPr>
      </w:pPr>
      <w:r w:rsidRPr="00B37ABD">
        <w:rPr>
          <w:rStyle w:val="SubtleEmphasis"/>
          <w:b/>
          <w:bCs/>
        </w:rPr>
        <w:t>Грех совершённый раз всегда повторится вновь…</w:t>
      </w:r>
    </w:p>
    <w:p w14:paraId="42D99C19" w14:textId="0E133B6B" w:rsidR="008D53E5" w:rsidRDefault="00DD0137" w:rsidP="005F6AB1">
      <w:pPr>
        <w:rPr>
          <w:lang w:val="ru-RU"/>
        </w:rPr>
      </w:pPr>
      <w:r>
        <w:rPr>
          <w:lang w:val="ru-RU"/>
        </w:rPr>
        <w:t>Павшая</w:t>
      </w:r>
      <w:r w:rsidR="008D53E5">
        <w:rPr>
          <w:lang w:val="ru-RU"/>
        </w:rPr>
        <w:t xml:space="preserve"> Звезда оправдала своё название, потому что она раскалённым болидом неслась сквозь атмосферу какого-то</w:t>
      </w:r>
      <w:r w:rsidR="005E5C08">
        <w:rPr>
          <w:lang w:val="ru-RU"/>
        </w:rPr>
        <w:t xml:space="preserve"> тёмного</w:t>
      </w:r>
      <w:r w:rsidR="008D53E5">
        <w:rPr>
          <w:lang w:val="ru-RU"/>
        </w:rPr>
        <w:t xml:space="preserve"> мира. Только магия, нити и безумие позволили ей приземлиться в целости на</w:t>
      </w:r>
      <w:r w:rsidR="005E5C08">
        <w:rPr>
          <w:lang w:val="ru-RU"/>
        </w:rPr>
        <w:t xml:space="preserve"> эту ничем не освещаемую поверхность</w:t>
      </w:r>
      <w:r w:rsidR="008D53E5">
        <w:rPr>
          <w:lang w:val="ru-RU"/>
        </w:rPr>
        <w:t xml:space="preserve">. Осмотревшись, она увидела почти непроницаемую тьму, что разрывалась только </w:t>
      </w:r>
      <w:r w:rsidR="005E5C08">
        <w:rPr>
          <w:lang w:val="ru-RU"/>
        </w:rPr>
        <w:t>слабыми</w:t>
      </w:r>
      <w:r w:rsidR="008D53E5">
        <w:rPr>
          <w:lang w:val="ru-RU"/>
        </w:rPr>
        <w:t xml:space="preserve"> отсветами звёзд на небесах. Блуждая по этому месту, она пыталась найти то, ради чего так рисковала…</w:t>
      </w:r>
    </w:p>
    <w:p w14:paraId="19FAA143" w14:textId="25595413" w:rsidR="008D53E5" w:rsidRDefault="008D53E5" w:rsidP="005F6AB1">
      <w:pPr>
        <w:rPr>
          <w:lang w:val="ru-RU"/>
        </w:rPr>
      </w:pPr>
      <w:r>
        <w:rPr>
          <w:lang w:val="ru-RU"/>
        </w:rPr>
        <w:t xml:space="preserve">В итоге, </w:t>
      </w:r>
      <w:r w:rsidR="005E5C08">
        <w:rPr>
          <w:lang w:val="ru-RU"/>
        </w:rPr>
        <w:t>Фоллен</w:t>
      </w:r>
      <w:r>
        <w:rPr>
          <w:lang w:val="ru-RU"/>
        </w:rPr>
        <w:t xml:space="preserve"> набрела на странный обгоревший остов огромного дерева, который даже в таком состоянии уходил далеко в небеса. Коснувшись его, она почувствовала жизнь, пульсировавшую глубоко под</w:t>
      </w:r>
      <w:r w:rsidR="005E5C08">
        <w:rPr>
          <w:lang w:val="ru-RU"/>
        </w:rPr>
        <w:t xml:space="preserve"> мёртвой</w:t>
      </w:r>
      <w:r>
        <w:rPr>
          <w:lang w:val="ru-RU"/>
        </w:rPr>
        <w:t xml:space="preserve"> корой, и память… Да, это было то самое древо – </w:t>
      </w:r>
      <w:r w:rsidR="005E5C08">
        <w:rPr>
          <w:lang w:val="ru-RU"/>
        </w:rPr>
        <w:t>П</w:t>
      </w:r>
      <w:r>
        <w:rPr>
          <w:lang w:val="ru-RU"/>
        </w:rPr>
        <w:t>амять первого сада, что сгорел в огнях войны. Оно хранило информацию о том, что было до</w:t>
      </w:r>
      <w:r w:rsidR="005E5C08">
        <w:rPr>
          <w:lang w:val="ru-RU"/>
        </w:rPr>
        <w:t>…</w:t>
      </w:r>
      <w:r w:rsidR="00762CE2">
        <w:rPr>
          <w:lang w:val="ru-RU"/>
        </w:rPr>
        <w:t xml:space="preserve"> </w:t>
      </w:r>
      <w:r w:rsidR="005E5C08">
        <w:rPr>
          <w:lang w:val="ru-RU"/>
        </w:rPr>
        <w:t>Н</w:t>
      </w:r>
      <w:r w:rsidR="00762CE2">
        <w:rPr>
          <w:lang w:val="ru-RU"/>
        </w:rPr>
        <w:t>аконец</w:t>
      </w:r>
      <w:r w:rsidR="005E5C08">
        <w:rPr>
          <w:lang w:val="ru-RU"/>
        </w:rPr>
        <w:t xml:space="preserve"> у неё было конкретное направление</w:t>
      </w:r>
      <w:r w:rsidR="00762CE2">
        <w:rPr>
          <w:lang w:val="ru-RU"/>
        </w:rPr>
        <w:t xml:space="preserve"> </w:t>
      </w:r>
      <w:r w:rsidR="005E5C08">
        <w:rPr>
          <w:lang w:val="ru-RU"/>
        </w:rPr>
        <w:t>к тому</w:t>
      </w:r>
      <w:r w:rsidR="00762CE2">
        <w:rPr>
          <w:lang w:val="ru-RU"/>
        </w:rPr>
        <w:t>, что Звезда искала. Убрав руку со ствола, она подобрала обломок ветки, что лежал у неё под ногами, и</w:t>
      </w:r>
      <w:r w:rsidR="005E5C08">
        <w:rPr>
          <w:lang w:val="ru-RU"/>
        </w:rPr>
        <w:t>,</w:t>
      </w:r>
      <w:r w:rsidR="00762CE2">
        <w:rPr>
          <w:lang w:val="ru-RU"/>
        </w:rPr>
        <w:t xml:space="preserve"> пользуясь им как компасом, направилась к цели.</w:t>
      </w:r>
    </w:p>
    <w:p w14:paraId="6FA621DB" w14:textId="3CC3D761" w:rsidR="008D53E5" w:rsidRDefault="008D53E5" w:rsidP="005F6AB1">
      <w:pPr>
        <w:rPr>
          <w:lang w:val="ru-RU"/>
        </w:rPr>
      </w:pPr>
      <w:r>
        <w:rPr>
          <w:lang w:val="ru-RU"/>
        </w:rPr>
        <w:t xml:space="preserve">Все нити вели к этому моменту, и разрывались все разом, ни оставляя ни следа. Фолленстар открыла глаза, и предстала перед </w:t>
      </w:r>
      <w:r w:rsidR="002979ED">
        <w:rPr>
          <w:lang w:val="ru-RU"/>
        </w:rPr>
        <w:t>ним</w:t>
      </w:r>
      <w:r>
        <w:rPr>
          <w:lang w:val="ru-RU"/>
        </w:rPr>
        <w:t xml:space="preserve"> – местом первого предательства. Семя зла, посаженное миллионы лет назад, дало корни в этом мире без света, и кровоточило снами бесчисленного множества существ. Оно искажало счастье, радость, верность, доброту… все аспекты правильного</w:t>
      </w:r>
      <w:r w:rsidR="005E5C08">
        <w:rPr>
          <w:lang w:val="ru-RU"/>
        </w:rPr>
        <w:t xml:space="preserve"> здесь</w:t>
      </w:r>
      <w:r>
        <w:rPr>
          <w:lang w:val="ru-RU"/>
        </w:rPr>
        <w:t xml:space="preserve"> превращались в нечто извращённое, опасное, ужасное</w:t>
      </w:r>
      <w:r w:rsidR="005E5C08">
        <w:rPr>
          <w:lang w:val="ru-RU"/>
        </w:rPr>
        <w:t>…</w:t>
      </w:r>
      <w:r>
        <w:rPr>
          <w:lang w:val="ru-RU"/>
        </w:rPr>
        <w:t xml:space="preserve"> </w:t>
      </w:r>
      <w:r w:rsidR="005E5C08">
        <w:rPr>
          <w:lang w:val="ru-RU"/>
        </w:rPr>
        <w:t>э</w:t>
      </w:r>
      <w:r>
        <w:rPr>
          <w:lang w:val="ru-RU"/>
        </w:rPr>
        <w:t>то было то, что ей нужно.</w:t>
      </w:r>
    </w:p>
    <w:p w14:paraId="4520AE04" w14:textId="7A2A8F1D" w:rsidR="00FA3DB1" w:rsidRDefault="008D53E5" w:rsidP="005F6AB1">
      <w:pPr>
        <w:rPr>
          <w:lang w:val="ru-RU"/>
        </w:rPr>
      </w:pPr>
      <w:r>
        <w:rPr>
          <w:lang w:val="ru-RU"/>
        </w:rPr>
        <w:t>Сплетя нужное заклинание, Фолленстар опустила свою ладонь, рассекая один из отростков Зла на части, что тут же</w:t>
      </w:r>
      <w:r w:rsidR="00762CE2">
        <w:rPr>
          <w:lang w:val="ru-RU"/>
        </w:rPr>
        <w:t xml:space="preserve"> сросся воедино, будто и не почувствовав её удара. </w:t>
      </w:r>
      <w:r w:rsidR="005E5C08">
        <w:rPr>
          <w:lang w:val="ru-RU"/>
        </w:rPr>
        <w:t>Это было ожидаемо, что она никак не сможет повредить столь древнее и столь могущественное, если только…</w:t>
      </w:r>
      <w:r w:rsidR="00762CE2">
        <w:rPr>
          <w:lang w:val="ru-RU"/>
        </w:rPr>
        <w:t xml:space="preserve"> </w:t>
      </w:r>
      <w:r w:rsidR="005E5C08">
        <w:rPr>
          <w:lang w:val="ru-RU"/>
        </w:rPr>
        <w:t>Е</w:t>
      </w:r>
      <w:r w:rsidR="00762CE2">
        <w:rPr>
          <w:lang w:val="ru-RU"/>
        </w:rPr>
        <w:t>й пришла в голову идея, и крепко сжав обломок дерева, она поднесла его к Сердцу Зла. Живая древесина реагировала на эту мерзость, отдавая в её ладонь молниями боли, но Звездопад было не так просто сломать. Она прошла через огонь, страх и ужас – встретиться с реальным воплощением всего этого не было ничем новым. Старфолл прошептала заклинание, которое было произнесено всего несколько раз в истории мира. «</w:t>
      </w:r>
      <w:r w:rsidR="00762CE2">
        <w:t>I</w:t>
      </w:r>
      <w:r w:rsidR="00762CE2" w:rsidRPr="00762CE2">
        <w:rPr>
          <w:lang w:val="ru-RU"/>
        </w:rPr>
        <w:t xml:space="preserve"> </w:t>
      </w:r>
      <w:r w:rsidR="00762CE2">
        <w:t>Nai</w:t>
      </w:r>
      <w:r w:rsidR="00762CE2" w:rsidRPr="00762CE2">
        <w:rPr>
          <w:lang w:val="ru-RU"/>
        </w:rPr>
        <w:t>!</w:t>
      </w:r>
      <w:r w:rsidR="00762CE2">
        <w:rPr>
          <w:lang w:val="ru-RU"/>
        </w:rPr>
        <w:t>» прозвучал немыслимый для этого ужаса приказ. Тут же Семя Зла откликнулось на её призыв, засветившись алым, окрасив окрестности в цвет крови. Пустота отражала её сущность, со всей ужасной правдой о её собственном Зле. Но для Звездопад это не было ничем новым – она выдержала этот взгляд.</w:t>
      </w:r>
    </w:p>
    <w:p w14:paraId="579AA08E" w14:textId="19F38908" w:rsidR="00762CE2" w:rsidRDefault="00762CE2" w:rsidP="005F6AB1">
      <w:pPr>
        <w:rPr>
          <w:lang w:val="ru-RU"/>
        </w:rPr>
      </w:pPr>
      <w:r>
        <w:rPr>
          <w:lang w:val="ru-RU"/>
        </w:rPr>
        <w:t>Тут же молния ударила в вытянутую руку Старфолл – Зло пыталось уничтожить нарушителя Замысла. Но она держала в этой руке Память, и</w:t>
      </w:r>
      <w:r w:rsidR="005E5C08">
        <w:rPr>
          <w:lang w:val="ru-RU"/>
        </w:rPr>
        <w:t xml:space="preserve"> как бы</w:t>
      </w:r>
      <w:r>
        <w:rPr>
          <w:lang w:val="ru-RU"/>
        </w:rPr>
        <w:t xml:space="preserve"> </w:t>
      </w:r>
      <w:r w:rsidR="00E91291">
        <w:rPr>
          <w:lang w:val="ru-RU"/>
        </w:rPr>
        <w:t>ни</w:t>
      </w:r>
      <w:r>
        <w:rPr>
          <w:lang w:val="ru-RU"/>
        </w:rPr>
        <w:t xml:space="preserve"> была</w:t>
      </w:r>
      <w:r w:rsidR="005E5C08">
        <w:rPr>
          <w:lang w:val="ru-RU"/>
        </w:rPr>
        <w:t xml:space="preserve"> сильна</w:t>
      </w:r>
      <w:r>
        <w:rPr>
          <w:lang w:val="ru-RU"/>
        </w:rPr>
        <w:t xml:space="preserve"> ненависть судьбы к</w:t>
      </w:r>
      <w:r w:rsidR="005E5C08">
        <w:rPr>
          <w:lang w:val="ru-RU"/>
        </w:rPr>
        <w:t xml:space="preserve"> Звезде</w:t>
      </w:r>
      <w:r>
        <w:rPr>
          <w:lang w:val="ru-RU"/>
        </w:rPr>
        <w:t xml:space="preserve"> –</w:t>
      </w:r>
      <w:r w:rsidR="005E5C08">
        <w:rPr>
          <w:lang w:val="ru-RU"/>
        </w:rPr>
        <w:t xml:space="preserve"> предназначение</w:t>
      </w:r>
      <w:r>
        <w:rPr>
          <w:lang w:val="ru-RU"/>
        </w:rPr>
        <w:t xml:space="preserve"> не могл</w:t>
      </w:r>
      <w:r w:rsidR="005E5C08">
        <w:rPr>
          <w:lang w:val="ru-RU"/>
        </w:rPr>
        <w:t>о</w:t>
      </w:r>
      <w:r>
        <w:rPr>
          <w:lang w:val="ru-RU"/>
        </w:rPr>
        <w:t xml:space="preserve"> уничтожить саму суть её создания. Началось яростное противостояние, с одной стороны алые молнии, с другой Звездопад, и она снова выдержала это испытание. Казалось, это может продлиться вечность, но вдруг взрыв раздался прямо у неё в руке – отбросив девушку далеко от Корня Зла. Магия смягчила падение, но всё</w:t>
      </w:r>
      <w:r w:rsidR="005E5C08">
        <w:rPr>
          <w:lang w:val="ru-RU"/>
        </w:rPr>
        <w:t xml:space="preserve"> же</w:t>
      </w:r>
      <w:r>
        <w:rPr>
          <w:lang w:val="ru-RU"/>
        </w:rPr>
        <w:t xml:space="preserve"> она не сразу пришла в себя.</w:t>
      </w:r>
    </w:p>
    <w:p w14:paraId="0ABB5354" w14:textId="77777777" w:rsidR="00762CE2" w:rsidRPr="00762CE2" w:rsidRDefault="00762CE2" w:rsidP="005F6AB1">
      <w:pPr>
        <w:rPr>
          <w:rStyle w:val="SubtleEmphasis"/>
        </w:rPr>
      </w:pPr>
      <w:r w:rsidRPr="00762CE2">
        <w:rPr>
          <w:rStyle w:val="SubtleEmphasis"/>
        </w:rPr>
        <w:t>Неужели у меня не вышло? Нет, я не стану ещё одной жертвой этого чудовища! Я не сдамся просто так… Погоди…</w:t>
      </w:r>
    </w:p>
    <w:p w14:paraId="5E9554B4" w14:textId="795CA900" w:rsidR="00762CE2" w:rsidRDefault="00762CE2" w:rsidP="005F6AB1">
      <w:pPr>
        <w:rPr>
          <w:lang w:val="ru-RU"/>
        </w:rPr>
      </w:pPr>
      <w:r>
        <w:rPr>
          <w:lang w:val="ru-RU"/>
        </w:rPr>
        <w:lastRenderedPageBreak/>
        <w:t xml:space="preserve">Она думала, что дерево не выдержало такого напряжения, но тут она поняла, что её рука всё ещё сжимает что-то. </w:t>
      </w:r>
      <w:r w:rsidR="00A00AE6">
        <w:rPr>
          <w:lang w:val="ru-RU"/>
        </w:rPr>
        <w:t xml:space="preserve">Подняв </w:t>
      </w:r>
      <w:r w:rsidR="005E5C08">
        <w:rPr>
          <w:lang w:val="ru-RU"/>
        </w:rPr>
        <w:t>на уровень глаз</w:t>
      </w:r>
      <w:r w:rsidR="00A00AE6">
        <w:rPr>
          <w:lang w:val="ru-RU"/>
        </w:rPr>
        <w:t>, она разжала ладонь, и увидела что-то странное. Ветвь Памяти всё ещё была целой, но теперь она была пронизана осколками Зла, что росли прямо из неё.</w:t>
      </w:r>
    </w:p>
    <w:p w14:paraId="5335514C" w14:textId="6C49D42C" w:rsidR="00A00AE6" w:rsidRPr="00A00AE6" w:rsidRDefault="00A00AE6" w:rsidP="005F6AB1">
      <w:pPr>
        <w:rPr>
          <w:rStyle w:val="SubtleEmphasis"/>
        </w:rPr>
      </w:pPr>
      <w:r w:rsidRPr="00A00AE6">
        <w:rPr>
          <w:rStyle w:val="SubtleEmphasis"/>
        </w:rPr>
        <w:t>Ха, получилось! Да, получилось! У меня есть шанс!</w:t>
      </w:r>
    </w:p>
    <w:p w14:paraId="23A2D525" w14:textId="0691FD75" w:rsidR="00A00AE6" w:rsidRDefault="00A00AE6" w:rsidP="005F6AB1">
      <w:pPr>
        <w:rPr>
          <w:lang w:val="ru-RU"/>
        </w:rPr>
      </w:pPr>
      <w:r>
        <w:rPr>
          <w:lang w:val="ru-RU"/>
        </w:rPr>
        <w:t xml:space="preserve">Действительно, этот противоестественный предмет был соединением Зла и Добра – чем-то новым, смыслом, которого не было ранее – оружие, способное сразить богов. Однако пока, это была всего лишь ветка, и </w:t>
      </w:r>
      <w:r w:rsidR="005E5C08">
        <w:rPr>
          <w:lang w:val="ru-RU"/>
        </w:rPr>
        <w:t>только ещё предстояло выковать из неё смертоносный клинок</w:t>
      </w:r>
      <w:r>
        <w:rPr>
          <w:lang w:val="ru-RU"/>
        </w:rPr>
        <w:t>. Встав на ноги, она направилась обратно к остову древа Памяти</w:t>
      </w:r>
      <w:r w:rsidR="005E5C08">
        <w:rPr>
          <w:lang w:val="ru-RU"/>
        </w:rPr>
        <w:t>, в надежде разыскать т</w:t>
      </w:r>
      <w:r>
        <w:rPr>
          <w:lang w:val="ru-RU"/>
        </w:rPr>
        <w:t>ам место, подходящие для того, чтобы ткать.</w:t>
      </w:r>
    </w:p>
    <w:p w14:paraId="509C236E" w14:textId="0C582561" w:rsidR="00A00AE6" w:rsidRDefault="00A00AE6" w:rsidP="005F6AB1">
      <w:pPr>
        <w:rPr>
          <w:lang w:val="ru-RU"/>
        </w:rPr>
      </w:pPr>
      <w:r>
        <w:rPr>
          <w:lang w:val="ru-RU"/>
        </w:rPr>
        <w:t xml:space="preserve">Хелия рассказывала ей истории, что под кроной этого дерева некогда </w:t>
      </w:r>
      <w:r w:rsidR="005E5C08">
        <w:rPr>
          <w:lang w:val="ru-RU"/>
        </w:rPr>
        <w:t>собирались</w:t>
      </w:r>
      <w:r>
        <w:rPr>
          <w:lang w:val="ru-RU"/>
        </w:rPr>
        <w:t xml:space="preserve"> Элохим, что сотворяли ткань времени, соз</w:t>
      </w:r>
      <w:r w:rsidR="005E5C08">
        <w:rPr>
          <w:lang w:val="ru-RU"/>
        </w:rPr>
        <w:t>идая</w:t>
      </w:r>
      <w:r>
        <w:rPr>
          <w:lang w:val="ru-RU"/>
        </w:rPr>
        <w:t xml:space="preserve"> события на эпохи вперёд. Фолленстар надеялась, что пещера, в которой они</w:t>
      </w:r>
      <w:r w:rsidR="005E5C08">
        <w:rPr>
          <w:lang w:val="ru-RU"/>
        </w:rPr>
        <w:t xml:space="preserve"> </w:t>
      </w:r>
      <w:r w:rsidR="00E91291">
        <w:rPr>
          <w:lang w:val="ru-RU"/>
        </w:rPr>
        <w:t>трудились,</w:t>
      </w:r>
      <w:r>
        <w:rPr>
          <w:lang w:val="ru-RU"/>
        </w:rPr>
        <w:t xml:space="preserve"> всё ещё существовала. К счастью, под одним из корней она смогла найти вход, </w:t>
      </w:r>
      <w:r w:rsidR="001B33F8">
        <w:rPr>
          <w:lang w:val="ru-RU"/>
        </w:rPr>
        <w:t>похожий</w:t>
      </w:r>
      <w:r>
        <w:rPr>
          <w:lang w:val="ru-RU"/>
        </w:rPr>
        <w:t xml:space="preserve"> на описанный в легенде. Пройдя вглубь полуобрушенного тоннеля, Звезда нашла сферическое помещение, в центре которого стоял постамент. Подойдя поближе, она разобрала на нём неизвестные символы, и разглядела корни древа, что были вплетены в структуру каменного изваяния</w:t>
      </w:r>
      <w:r w:rsidR="005E5C08">
        <w:rPr>
          <w:lang w:val="ru-RU"/>
        </w:rPr>
        <w:t xml:space="preserve"> – э</w:t>
      </w:r>
      <w:r>
        <w:rPr>
          <w:lang w:val="ru-RU"/>
        </w:rPr>
        <w:t>то должно было подойти.</w:t>
      </w:r>
    </w:p>
    <w:p w14:paraId="2510641C" w14:textId="138C6266" w:rsidR="00A00AE6" w:rsidRDefault="00A00AE6" w:rsidP="005F6AB1">
      <w:pPr>
        <w:rPr>
          <w:lang w:val="ru-RU"/>
        </w:rPr>
      </w:pPr>
      <w:r>
        <w:rPr>
          <w:lang w:val="ru-RU"/>
        </w:rPr>
        <w:t>Положив заражённую ветвь на пьедестал, она встала на место ангела, что ткал прошлое. Воззвав к миру, она начала петь, ведя мелодию к тому моменту, как она оказалась в этом зале. Она вплетала своё понимание мира, свою боль и свою мечту в эту песню</w:t>
      </w:r>
      <w:r w:rsidR="00C45751">
        <w:rPr>
          <w:lang w:val="ru-RU"/>
        </w:rPr>
        <w:t xml:space="preserve"> – </w:t>
      </w:r>
      <w:r>
        <w:rPr>
          <w:lang w:val="ru-RU"/>
        </w:rPr>
        <w:t>ветвь реагировала на неё. Сначала вкрапления алых кристаллов пропали, отображая период чистоты, но после вся поверхность покрылась Злом, символизируя глубину её собственного падения.</w:t>
      </w:r>
    </w:p>
    <w:p w14:paraId="64CD46DC" w14:textId="0347ECE0" w:rsidR="00A00AE6" w:rsidRPr="00A00AE6" w:rsidRDefault="00A00AE6" w:rsidP="005F6AB1">
      <w:pPr>
        <w:rPr>
          <w:rStyle w:val="SubtleEmphasis"/>
        </w:rPr>
      </w:pPr>
      <w:r w:rsidRPr="00A00AE6">
        <w:rPr>
          <w:rStyle w:val="SubtleEmphasis"/>
        </w:rPr>
        <w:t xml:space="preserve">Прошлое есть только в памяти живых, но что будет когда закончится последняя песнь? </w:t>
      </w:r>
    </w:p>
    <w:p w14:paraId="679DA42F" w14:textId="1E62AC78" w:rsidR="005459CF" w:rsidRDefault="00A00AE6" w:rsidP="005F6AB1">
      <w:pPr>
        <w:rPr>
          <w:lang w:val="ru-RU"/>
        </w:rPr>
      </w:pPr>
      <w:r>
        <w:rPr>
          <w:lang w:val="ru-RU"/>
        </w:rPr>
        <w:t xml:space="preserve">Сделав шаг в сторону, </w:t>
      </w:r>
      <w:r w:rsidR="00080952">
        <w:rPr>
          <w:lang w:val="ru-RU"/>
        </w:rPr>
        <w:t>Фолленстар</w:t>
      </w:r>
      <w:r>
        <w:rPr>
          <w:lang w:val="ru-RU"/>
        </w:rPr>
        <w:t xml:space="preserve"> перешла на место ангела настоящего. В этот раз она не пела песню, а складывала заклинания, слова силы и волю воедино, изменяя форму ветви, символизируя её собственное прозрение. Сила, что </w:t>
      </w:r>
      <w:r w:rsidR="00A70AC6">
        <w:rPr>
          <w:lang w:val="ru-RU"/>
        </w:rPr>
        <w:t xml:space="preserve">была выпущена, </w:t>
      </w:r>
      <w:r>
        <w:rPr>
          <w:lang w:val="ru-RU"/>
        </w:rPr>
        <w:t xml:space="preserve">начла искажать осколок </w:t>
      </w:r>
      <w:r w:rsidR="005E5C08">
        <w:rPr>
          <w:lang w:val="ru-RU"/>
        </w:rPr>
        <w:t>П</w:t>
      </w:r>
      <w:r>
        <w:rPr>
          <w:lang w:val="ru-RU"/>
        </w:rPr>
        <w:t>амяти, пока он не стал почти прямым, а Зло</w:t>
      </w:r>
      <w:r w:rsidR="005E5C08">
        <w:rPr>
          <w:lang w:val="ru-RU"/>
        </w:rPr>
        <w:t xml:space="preserve"> не</w:t>
      </w:r>
      <w:r>
        <w:rPr>
          <w:lang w:val="ru-RU"/>
        </w:rPr>
        <w:t xml:space="preserve"> отступило</w:t>
      </w:r>
      <w:r w:rsidR="005E5C08">
        <w:rPr>
          <w:lang w:val="ru-RU"/>
        </w:rPr>
        <w:t>,</w:t>
      </w:r>
      <w:r>
        <w:rPr>
          <w:lang w:val="ru-RU"/>
        </w:rPr>
        <w:t xml:space="preserve"> сконцентрирова</w:t>
      </w:r>
      <w:r w:rsidR="005E5C08">
        <w:rPr>
          <w:lang w:val="ru-RU"/>
        </w:rPr>
        <w:t>вшись</w:t>
      </w:r>
      <w:r>
        <w:rPr>
          <w:lang w:val="ru-RU"/>
        </w:rPr>
        <w:t xml:space="preserve"> на концах</w:t>
      </w:r>
      <w:r w:rsidR="005E5C08">
        <w:rPr>
          <w:lang w:val="ru-RU"/>
        </w:rPr>
        <w:t xml:space="preserve"> бывшей ветки</w:t>
      </w:r>
      <w:r>
        <w:rPr>
          <w:lang w:val="ru-RU"/>
        </w:rPr>
        <w:t>. Одним движением, она отсекла Зло от Добра, и то, что было единым, обрело свободу. Продолжая воплощать заложенную в прошлом реальность,</w:t>
      </w:r>
      <w:r w:rsidR="005E5C08">
        <w:rPr>
          <w:lang w:val="ru-RU"/>
        </w:rPr>
        <w:t xml:space="preserve"> Звезда</w:t>
      </w:r>
      <w:r>
        <w:rPr>
          <w:lang w:val="ru-RU"/>
        </w:rPr>
        <w:t xml:space="preserve"> придала обломкам форму округлых кристаллов, которые зависли на концах</w:t>
      </w:r>
      <w:r w:rsidR="005459CF">
        <w:rPr>
          <w:lang w:val="ru-RU"/>
        </w:rPr>
        <w:t xml:space="preserve"> ветви, что</w:t>
      </w:r>
      <w:r w:rsidR="005E5C08">
        <w:rPr>
          <w:lang w:val="ru-RU"/>
        </w:rPr>
        <w:t xml:space="preserve"> </w:t>
      </w:r>
      <w:r w:rsidR="005459CF">
        <w:rPr>
          <w:lang w:val="ru-RU"/>
        </w:rPr>
        <w:t>превратилась в рукоять.</w:t>
      </w:r>
    </w:p>
    <w:p w14:paraId="1BA18F34" w14:textId="1F8AAF64" w:rsidR="005459CF" w:rsidRPr="005459CF" w:rsidRDefault="005459CF" w:rsidP="005F6AB1">
      <w:pPr>
        <w:rPr>
          <w:rStyle w:val="SubtleEmphasis"/>
        </w:rPr>
      </w:pPr>
      <w:r w:rsidRPr="005459CF">
        <w:rPr>
          <w:rStyle w:val="SubtleEmphasis"/>
        </w:rPr>
        <w:t>Настоящ</w:t>
      </w:r>
      <w:r w:rsidR="005E5C08">
        <w:rPr>
          <w:rStyle w:val="SubtleEmphasis"/>
        </w:rPr>
        <w:t>е</w:t>
      </w:r>
      <w:r w:rsidRPr="005459CF">
        <w:rPr>
          <w:rStyle w:val="SubtleEmphasis"/>
        </w:rPr>
        <w:t>е есть обманом, в который так легко поверить, но что, если от правды нельзя отвернуться?</w:t>
      </w:r>
    </w:p>
    <w:p w14:paraId="7956F84E" w14:textId="3CC3A675" w:rsidR="00A00AE6" w:rsidRDefault="005459CF" w:rsidP="005F6AB1">
      <w:pPr>
        <w:rPr>
          <w:lang w:val="ru-RU"/>
        </w:rPr>
      </w:pPr>
      <w:r>
        <w:rPr>
          <w:lang w:val="ru-RU"/>
        </w:rPr>
        <w:t xml:space="preserve">Фолленстар перешла на место ангела будущего, и вновь </w:t>
      </w:r>
      <w:r w:rsidR="005E5C08">
        <w:rPr>
          <w:lang w:val="ru-RU"/>
        </w:rPr>
        <w:t>начала плести</w:t>
      </w:r>
      <w:r>
        <w:rPr>
          <w:lang w:val="ru-RU"/>
        </w:rPr>
        <w:t xml:space="preserve"> песнь о невозможном, о страдании, о смерти. Повинуясь её воле, ветвь и кристаллы пронеслись </w:t>
      </w:r>
      <w:r w:rsidR="008E60A5">
        <w:rPr>
          <w:lang w:val="ru-RU"/>
        </w:rPr>
        <w:t>сквозь</w:t>
      </w:r>
      <w:r>
        <w:rPr>
          <w:lang w:val="ru-RU"/>
        </w:rPr>
        <w:t xml:space="preserve"> часы, года, столетья. Древесина стала покрываться странными голубоватыми наростами, что начали двигаться, как волнующееся море. </w:t>
      </w:r>
      <w:r w:rsidR="00E91291">
        <w:rPr>
          <w:lang w:val="ru-RU"/>
        </w:rPr>
        <w:t>Спустя тысячелетие</w:t>
      </w:r>
      <w:r>
        <w:rPr>
          <w:lang w:val="ru-RU"/>
        </w:rPr>
        <w:t xml:space="preserve"> они сформировали полумесяц, в который был заключён один из кристаллов</w:t>
      </w:r>
      <w:r w:rsidR="005E5C08">
        <w:rPr>
          <w:lang w:val="ru-RU"/>
        </w:rPr>
        <w:t>.</w:t>
      </w:r>
      <w:r>
        <w:rPr>
          <w:lang w:val="ru-RU"/>
        </w:rPr>
        <w:t xml:space="preserve"> </w:t>
      </w:r>
      <w:r w:rsidR="005E5C08">
        <w:rPr>
          <w:lang w:val="ru-RU"/>
        </w:rPr>
        <w:t>Спустя ещё одно,</w:t>
      </w:r>
      <w:r>
        <w:rPr>
          <w:lang w:val="ru-RU"/>
        </w:rPr>
        <w:t xml:space="preserve"> из</w:t>
      </w:r>
      <w:r w:rsidR="005E5C08">
        <w:rPr>
          <w:lang w:val="ru-RU"/>
        </w:rPr>
        <w:t xml:space="preserve"> серпа</w:t>
      </w:r>
      <w:r>
        <w:rPr>
          <w:lang w:val="ru-RU"/>
        </w:rPr>
        <w:t xml:space="preserve"> разлилось длинное, округлое лезвие, воплощая потенциал оружия.</w:t>
      </w:r>
    </w:p>
    <w:p w14:paraId="5795654E" w14:textId="14BB0792" w:rsidR="005459CF" w:rsidRPr="00B37ABD" w:rsidRDefault="005459CF" w:rsidP="005F6AB1">
      <w:pPr>
        <w:rPr>
          <w:rStyle w:val="SubtleEmphasis"/>
        </w:rPr>
      </w:pPr>
      <w:r w:rsidRPr="00B37ABD">
        <w:rPr>
          <w:rStyle w:val="SubtleEmphasis"/>
        </w:rPr>
        <w:t xml:space="preserve">Будущее возможно только основанным на реальности, но </w:t>
      </w:r>
      <w:r w:rsidR="00B37ABD" w:rsidRPr="00B37ABD">
        <w:rPr>
          <w:rStyle w:val="SubtleEmphasis"/>
        </w:rPr>
        <w:t>может ли сущность быть без потенциала?</w:t>
      </w:r>
    </w:p>
    <w:p w14:paraId="661E2D26" w14:textId="434E2F4D" w:rsidR="00B37ABD" w:rsidRDefault="00B37ABD" w:rsidP="005F6AB1">
      <w:pPr>
        <w:rPr>
          <w:lang w:val="ru-RU"/>
        </w:rPr>
      </w:pPr>
      <w:r>
        <w:rPr>
          <w:lang w:val="ru-RU"/>
        </w:rPr>
        <w:t xml:space="preserve">Клинок был завершён, но пока что – это было просто обычное оружие. Потому она обошла на противоположную сторону от мест трёх ангелов, и </w:t>
      </w:r>
      <w:r w:rsidR="005E5C08">
        <w:rPr>
          <w:lang w:val="ru-RU"/>
        </w:rPr>
        <w:t>в</w:t>
      </w:r>
      <w:r>
        <w:rPr>
          <w:lang w:val="ru-RU"/>
        </w:rPr>
        <w:t>стала новой реальностью. Выпрямив руки, она коснулась эфеса и лезвия, тут же пробуждая его к жизни.</w:t>
      </w:r>
    </w:p>
    <w:p w14:paraId="78866536" w14:textId="4E82EBAF" w:rsidR="00B37ABD" w:rsidRDefault="00B37ABD" w:rsidP="005F6AB1">
      <w:pPr>
        <w:rPr>
          <w:lang w:val="ru-RU"/>
        </w:rPr>
      </w:pPr>
      <w:r>
        <w:rPr>
          <w:lang w:val="ru-RU"/>
        </w:rPr>
        <w:t>[Фс] – Разрушение есть выбор, что дан всему сущему по праву боли и страдания.</w:t>
      </w:r>
    </w:p>
    <w:p w14:paraId="0F986E98" w14:textId="4BE5D233" w:rsidR="00B37ABD" w:rsidRDefault="00B37ABD" w:rsidP="005F6AB1">
      <w:pPr>
        <w:rPr>
          <w:lang w:val="ru-RU"/>
        </w:rPr>
      </w:pPr>
      <w:r>
        <w:rPr>
          <w:lang w:val="ru-RU"/>
        </w:rPr>
        <w:lastRenderedPageBreak/>
        <w:t>Произнеся эти слова, она завершила плетение, и отпустила нити существа. Меч тут же засветился, излучая огромную энергию противостояния, заключённую внутри.</w:t>
      </w:r>
      <w:r w:rsidR="005E5C08">
        <w:rPr>
          <w:lang w:val="ru-RU"/>
        </w:rPr>
        <w:t xml:space="preserve"> Мгновение казалось, что он не выдержит,</w:t>
      </w:r>
      <w:r>
        <w:rPr>
          <w:lang w:val="ru-RU"/>
        </w:rPr>
        <w:t xml:space="preserve"> </w:t>
      </w:r>
      <w:r w:rsidR="005E5C08">
        <w:rPr>
          <w:lang w:val="ru-RU"/>
        </w:rPr>
        <w:t>н</w:t>
      </w:r>
      <w:r>
        <w:rPr>
          <w:lang w:val="ru-RU"/>
        </w:rPr>
        <w:t>о выбор, новая возможность, что создала Фолленстар</w:t>
      </w:r>
      <w:r w:rsidR="005E5C08">
        <w:rPr>
          <w:lang w:val="ru-RU"/>
        </w:rPr>
        <w:t>,</w:t>
      </w:r>
      <w:r>
        <w:rPr>
          <w:lang w:val="ru-RU"/>
        </w:rPr>
        <w:t xml:space="preserve"> не дал ему рассыпаться на базовую материю. Идеальное лезвие потрескалось и немного разошлось, когда сила Зла пронзила его, но Безразличие, из которого был выкован клинок, смогла сдержать этот напор и слиться с ним. Произнеся несколько заклинаний, приводящих оружие в порядок и доводящих его до совершенства, она отошла от пьедестала Времени, сжимая воплощение </w:t>
      </w:r>
      <w:r w:rsidR="005E5C08">
        <w:rPr>
          <w:lang w:val="ru-RU"/>
        </w:rPr>
        <w:t>Г</w:t>
      </w:r>
      <w:r>
        <w:rPr>
          <w:lang w:val="ru-RU"/>
        </w:rPr>
        <w:t>реха в своей ладони.</w:t>
      </w:r>
    </w:p>
    <w:p w14:paraId="44483FC4" w14:textId="7022CF99" w:rsidR="00B37ABD" w:rsidRPr="00B37ABD" w:rsidRDefault="00B37ABD" w:rsidP="005F6AB1">
      <w:pPr>
        <w:rPr>
          <w:rStyle w:val="SubtleEmphasis"/>
          <w:b/>
          <w:bCs/>
        </w:rPr>
      </w:pPr>
      <w:r w:rsidRPr="00B37ABD">
        <w:rPr>
          <w:rStyle w:val="SubtleEmphasis"/>
          <w:b/>
          <w:bCs/>
        </w:rPr>
        <w:t>Существует ли выбор, если его требует от тебя бог?..</w:t>
      </w:r>
    </w:p>
    <w:p w14:paraId="0283115A" w14:textId="198B5F70" w:rsidR="00B37ABD" w:rsidRDefault="00B37ABD" w:rsidP="005F6AB1">
      <w:pPr>
        <w:rPr>
          <w:lang w:val="ru-RU"/>
        </w:rPr>
      </w:pPr>
      <w:r>
        <w:rPr>
          <w:lang w:val="ru-RU"/>
        </w:rPr>
        <w:t>Звезда подняла взгляд в тёмные небеса этого забытого мира, и направила в них своё ужасное оружие. Это был бессмысленный жест – один меч против целой вселенной</w:t>
      </w:r>
      <w:r w:rsidR="00DC69EB">
        <w:rPr>
          <w:lang w:val="ru-RU"/>
        </w:rPr>
        <w:t>, ч</w:t>
      </w:r>
      <w:r>
        <w:rPr>
          <w:lang w:val="ru-RU"/>
        </w:rPr>
        <w:t xml:space="preserve">то она может сделать? Почему она должна это делать? Вопросы, которые бы задавала обычная пони на её месте, но Фолленстар не была обычной пони – она была безумцем, опасным безумцем. Потому резким движением она опустила клинок, размашистым ударом рассекая реальность. </w:t>
      </w:r>
      <w:r w:rsidR="00E91291">
        <w:rPr>
          <w:lang w:val="ru-RU"/>
        </w:rPr>
        <w:t>Без колебаний</w:t>
      </w:r>
      <w:r>
        <w:rPr>
          <w:lang w:val="ru-RU"/>
        </w:rPr>
        <w:t xml:space="preserve"> </w:t>
      </w:r>
      <w:r w:rsidR="00E62E57">
        <w:rPr>
          <w:lang w:val="ru-RU"/>
        </w:rPr>
        <w:t>Фоллен</w:t>
      </w:r>
      <w:r>
        <w:rPr>
          <w:lang w:val="ru-RU"/>
        </w:rPr>
        <w:t xml:space="preserve"> сделала шаг в</w:t>
      </w:r>
      <w:r w:rsidR="00DC69EB">
        <w:rPr>
          <w:lang w:val="ru-RU"/>
        </w:rPr>
        <w:t xml:space="preserve"> зияющую рану судьбы</w:t>
      </w:r>
      <w:r>
        <w:rPr>
          <w:lang w:val="ru-RU"/>
        </w:rPr>
        <w:t>.</w:t>
      </w:r>
    </w:p>
    <w:p w14:paraId="404DF5DF" w14:textId="69D833CB" w:rsidR="008124B3" w:rsidRDefault="00B37ABD" w:rsidP="005F6AB1">
      <w:pPr>
        <w:rPr>
          <w:lang w:val="ru-RU"/>
        </w:rPr>
      </w:pPr>
      <w:r>
        <w:rPr>
          <w:lang w:val="ru-RU"/>
        </w:rPr>
        <w:t>Тут же она оказалась в знакомом коридоре, который вёл в богат</w:t>
      </w:r>
      <w:r w:rsidR="00DC69EB">
        <w:rPr>
          <w:lang w:val="ru-RU"/>
        </w:rPr>
        <w:t>о</w:t>
      </w:r>
      <w:r>
        <w:rPr>
          <w:lang w:val="ru-RU"/>
        </w:rPr>
        <w:t xml:space="preserve"> украшенную двустворчатую дверь. Но теперь её никто не звал туда, она сама размеренным шагом </w:t>
      </w:r>
      <w:r w:rsidR="008124B3">
        <w:rPr>
          <w:lang w:val="ru-RU"/>
        </w:rPr>
        <w:t xml:space="preserve">двигалась к цели, сжимая свою суть у в одной руке. Свободной ладонью </w:t>
      </w:r>
      <w:r w:rsidR="00DC69EB">
        <w:rPr>
          <w:lang w:val="ru-RU"/>
        </w:rPr>
        <w:t>Звезда</w:t>
      </w:r>
      <w:r w:rsidR="008124B3">
        <w:rPr>
          <w:lang w:val="ru-RU"/>
        </w:rPr>
        <w:t xml:space="preserve"> толкнула створки, и дверь отворилась, давая проход в слабо освещённое помещение. В отличие от всех предыдущих раз Хелия не сидела в своём кресле, в зале на удивление вообще не было никакой мебели, кроме камина. Сейчас она стояла, смотря прямо в глаза незваной гостьи</w:t>
      </w:r>
      <w:r w:rsidR="00DC69EB">
        <w:rPr>
          <w:lang w:val="ru-RU"/>
        </w:rPr>
        <w:t xml:space="preserve"> – о</w:t>
      </w:r>
      <w:r w:rsidR="008124B3">
        <w:rPr>
          <w:lang w:val="ru-RU"/>
        </w:rPr>
        <w:t>на знала, что произошло.</w:t>
      </w:r>
    </w:p>
    <w:p w14:paraId="4C454855" w14:textId="77777777" w:rsidR="008124B3" w:rsidRDefault="008124B3" w:rsidP="005F6AB1">
      <w:pPr>
        <w:rPr>
          <w:lang w:val="ru-RU"/>
        </w:rPr>
      </w:pPr>
      <w:r>
        <w:rPr>
          <w:lang w:val="ru-RU"/>
        </w:rPr>
        <w:t>[Хе] – Я не помню, чтобы звала тебя, девочка. – Властным тоном начала женщина, но это больше не действовало на Звезду.</w:t>
      </w:r>
    </w:p>
    <w:p w14:paraId="6D2362D1" w14:textId="649F0A33" w:rsidR="008124B3" w:rsidRDefault="008124B3" w:rsidP="005F6AB1">
      <w:pPr>
        <w:rPr>
          <w:lang w:val="ru-RU"/>
        </w:rPr>
      </w:pPr>
      <w:r>
        <w:rPr>
          <w:lang w:val="ru-RU"/>
        </w:rPr>
        <w:t xml:space="preserve">[Фс] – Я тоже не помню, чтобы была </w:t>
      </w:r>
      <w:r w:rsidR="00DC69EB">
        <w:rPr>
          <w:lang w:val="ru-RU"/>
        </w:rPr>
        <w:t>приглашена</w:t>
      </w:r>
      <w:r>
        <w:rPr>
          <w:lang w:val="ru-RU"/>
        </w:rPr>
        <w:t xml:space="preserve"> сюда. – Столь же сильным голосом ответила ей Фолленстар, и обе почувствовали, что сила была не только в звуке. Это насторожило Хелию.</w:t>
      </w:r>
    </w:p>
    <w:p w14:paraId="2159FE8B" w14:textId="5861FCB2" w:rsidR="00B37ABD" w:rsidRDefault="008124B3" w:rsidP="005F6AB1">
      <w:pPr>
        <w:rPr>
          <w:lang w:val="ru-RU"/>
        </w:rPr>
      </w:pPr>
      <w:r>
        <w:rPr>
          <w:lang w:val="ru-RU"/>
        </w:rPr>
        <w:t xml:space="preserve">[Хе] – Как ты смеешь обращаться ко мне так, жалкий потомок пони? Я бы уничтожила тебя на месте за такое, но ты мне сначала объяснишь, что принесла в мой дом. – Сказала она, указывая пальцем на предмет в руке </w:t>
      </w:r>
      <w:r w:rsidR="00074103">
        <w:rPr>
          <w:lang w:val="ru-RU"/>
        </w:rPr>
        <w:t>Павшей</w:t>
      </w:r>
      <w:r>
        <w:rPr>
          <w:lang w:val="ru-RU"/>
        </w:rPr>
        <w:t xml:space="preserve"> Звезды.</w:t>
      </w:r>
    </w:p>
    <w:p w14:paraId="33424835" w14:textId="06CF71E9" w:rsidR="008124B3" w:rsidRDefault="008124B3" w:rsidP="005F6AB1">
      <w:pPr>
        <w:rPr>
          <w:lang w:val="ru-RU"/>
        </w:rPr>
      </w:pPr>
      <w:r>
        <w:rPr>
          <w:lang w:val="ru-RU"/>
        </w:rPr>
        <w:t>Фолленстар ответила ей встречным жестом, направив лезвие клинка прямо ей в грудь.</w:t>
      </w:r>
    </w:p>
    <w:p w14:paraId="5F51BC81" w14:textId="1D954F25" w:rsidR="008124B3" w:rsidRDefault="008124B3" w:rsidP="005F6AB1">
      <w:pPr>
        <w:rPr>
          <w:lang w:val="ru-RU"/>
        </w:rPr>
      </w:pPr>
      <w:r>
        <w:rPr>
          <w:lang w:val="ru-RU"/>
        </w:rPr>
        <w:t>[Фс] – Я думаю ты прекрасно знаешь, что это такое. – Сказала она с холодной угрозой, и клинок ответил, усилив алое сияние, будто поглощая свет и тепло вокруг.</w:t>
      </w:r>
    </w:p>
    <w:p w14:paraId="0409F7EA" w14:textId="64DE8E47" w:rsidR="008124B3" w:rsidRDefault="008124B3" w:rsidP="005F6AB1">
      <w:pPr>
        <w:rPr>
          <w:lang w:val="ru-RU"/>
        </w:rPr>
      </w:pPr>
      <w:r>
        <w:rPr>
          <w:lang w:val="ru-RU"/>
        </w:rPr>
        <w:t>[Хе] – Анафема! – Выкрикнула Хелия не своим голосом</w:t>
      </w:r>
      <w:r w:rsidR="008341E8">
        <w:rPr>
          <w:lang w:val="ru-RU"/>
        </w:rPr>
        <w:t xml:space="preserve"> и немного пятясь назад</w:t>
      </w:r>
      <w:r>
        <w:rPr>
          <w:lang w:val="ru-RU"/>
        </w:rPr>
        <w:t xml:space="preserve">. – Ты понимаешь, что натворила, девочка? Решила поиграться в </w:t>
      </w:r>
      <w:r w:rsidR="00C11F6F">
        <w:rPr>
          <w:lang w:val="ru-RU"/>
        </w:rPr>
        <w:t>дела</w:t>
      </w:r>
      <w:r>
        <w:rPr>
          <w:lang w:val="ru-RU"/>
        </w:rPr>
        <w:t xml:space="preserve"> взрослых? Ты понятия не имеешь…</w:t>
      </w:r>
    </w:p>
    <w:p w14:paraId="16089DC6" w14:textId="2BCD2FCF" w:rsidR="008124B3" w:rsidRDefault="008124B3" w:rsidP="005F6AB1">
      <w:pPr>
        <w:rPr>
          <w:lang w:val="ru-RU"/>
        </w:rPr>
      </w:pPr>
      <w:r>
        <w:rPr>
          <w:lang w:val="ru-RU"/>
        </w:rPr>
        <w:t>[Фс] – Имею. – Почти командой прервала её Звезда. – Как и понимала ты, когда нанесла ему удар.</w:t>
      </w:r>
      <w:r w:rsidR="00DC69EB">
        <w:rPr>
          <w:lang w:val="ru-RU"/>
        </w:rPr>
        <w:t xml:space="preserve"> – Она встала в защитную стойку. –</w:t>
      </w:r>
      <w:r>
        <w:rPr>
          <w:lang w:val="ru-RU"/>
        </w:rPr>
        <w:t xml:space="preserve"> Правда, Лилит?</w:t>
      </w:r>
      <w:r w:rsidRPr="00B0728B">
        <w:rPr>
          <w:lang w:val="ru-RU"/>
        </w:rPr>
        <w:t xml:space="preserve"> – </w:t>
      </w:r>
      <w:r>
        <w:rPr>
          <w:lang w:val="ru-RU"/>
        </w:rPr>
        <w:t xml:space="preserve">Сказала </w:t>
      </w:r>
      <w:r w:rsidR="00DC69EB">
        <w:rPr>
          <w:lang w:val="ru-RU"/>
        </w:rPr>
        <w:t>Фоллен</w:t>
      </w:r>
      <w:r>
        <w:rPr>
          <w:lang w:val="ru-RU"/>
        </w:rPr>
        <w:t>, зная, что дальше произойдёт.</w:t>
      </w:r>
    </w:p>
    <w:p w14:paraId="53C3EF96" w14:textId="6EC609D8" w:rsidR="008124B3" w:rsidRDefault="0063553C" w:rsidP="005F6AB1">
      <w:pPr>
        <w:rPr>
          <w:lang w:val="ru-RU"/>
        </w:rPr>
      </w:pPr>
      <w:r>
        <w:rPr>
          <w:lang w:val="ru-RU"/>
        </w:rPr>
        <w:t>Хелия не издала ни единого звука, а молнией сорвалась с места, вытянув вперёд руку с превратившимися в металлические когти пальцами, целясь прямо в сердце Фолленстар. Та не дрогнула, и нанесла свой удар, сбивая выпад противника и уходя в сторону. Когда лезвие меча коснулось руки Лилит, то во все стороны разлетелись искры, будто они плавили друг друга. Женщина издала страшный крик боли, и тут же перевоплотилась на другой стороне комнаты.</w:t>
      </w:r>
    </w:p>
    <w:p w14:paraId="5576A707" w14:textId="278936B6" w:rsidR="0063553C" w:rsidRDefault="0063553C" w:rsidP="005F6AB1">
      <w:pPr>
        <w:rPr>
          <w:lang w:val="ru-RU"/>
        </w:rPr>
      </w:pPr>
      <w:r>
        <w:rPr>
          <w:lang w:val="ru-RU"/>
        </w:rPr>
        <w:t>[Хе] – Ты! Ты за это заплатишь! – Выкрикнула она, указывая на девушку.</w:t>
      </w:r>
    </w:p>
    <w:p w14:paraId="5604B530" w14:textId="46592EFF" w:rsidR="0063553C" w:rsidRDefault="0063553C" w:rsidP="005F6AB1">
      <w:pPr>
        <w:rPr>
          <w:lang w:val="ru-RU"/>
        </w:rPr>
      </w:pPr>
      <w:r>
        <w:rPr>
          <w:lang w:val="ru-RU"/>
        </w:rPr>
        <w:lastRenderedPageBreak/>
        <w:t>[Фс] –</w:t>
      </w:r>
      <w:r w:rsidR="00DC69EB">
        <w:rPr>
          <w:lang w:val="ru-RU"/>
        </w:rPr>
        <w:t xml:space="preserve"> Я </w:t>
      </w:r>
      <w:r>
        <w:rPr>
          <w:lang w:val="ru-RU"/>
        </w:rPr>
        <w:t>знаю, но ты будешь первой! – Ответила в том же тоне Фолленстар.</w:t>
      </w:r>
    </w:p>
    <w:p w14:paraId="4F60659E" w14:textId="16A10E47" w:rsidR="0063553C" w:rsidRDefault="0063553C" w:rsidP="005F6AB1">
      <w:pPr>
        <w:rPr>
          <w:lang w:val="ru-RU"/>
        </w:rPr>
      </w:pPr>
      <w:r>
        <w:rPr>
          <w:lang w:val="ru-RU"/>
        </w:rPr>
        <w:t>Они снова сцепились, в этот раз стычка продлилась несколько долгих секунд, во время которых обе успели нанести друг другу несколько ранений. В итоге Хелия снова отскочила, на ходу плетя заклятие, чтобы излечить рассечённую грудь. То же делала и Фолленстар, восстанавливая разорванное бедро.</w:t>
      </w:r>
    </w:p>
    <w:p w14:paraId="03C4444A" w14:textId="06243841" w:rsidR="0063553C" w:rsidRDefault="0063553C" w:rsidP="005F6AB1">
      <w:pPr>
        <w:rPr>
          <w:lang w:val="ru-RU"/>
        </w:rPr>
      </w:pPr>
      <w:r>
        <w:rPr>
          <w:lang w:val="ru-RU"/>
        </w:rPr>
        <w:t>[Хе] – И ради чего?! Девочка, я же для тебя старалась</w:t>
      </w:r>
      <w:r w:rsidR="00DC69EB">
        <w:rPr>
          <w:lang w:val="ru-RU"/>
        </w:rPr>
        <w:t>! Дала</w:t>
      </w:r>
      <w:r>
        <w:rPr>
          <w:lang w:val="ru-RU"/>
        </w:rPr>
        <w:t xml:space="preserve"> тебе оружие, которое ты </w:t>
      </w:r>
      <w:r w:rsidR="0095515A">
        <w:rPr>
          <w:lang w:val="ru-RU"/>
        </w:rPr>
        <w:t>обернула</w:t>
      </w:r>
      <w:r>
        <w:rPr>
          <w:lang w:val="ru-RU"/>
        </w:rPr>
        <w:t xml:space="preserve"> против меня?! – Задала она вопрос, будто не ожидая ответа.</w:t>
      </w:r>
    </w:p>
    <w:p w14:paraId="53A5D074" w14:textId="5EA56543" w:rsidR="001E1C75" w:rsidRDefault="0063553C" w:rsidP="005F6AB1">
      <w:pPr>
        <w:rPr>
          <w:lang w:val="ru-RU"/>
        </w:rPr>
      </w:pPr>
      <w:r>
        <w:rPr>
          <w:lang w:val="ru-RU"/>
        </w:rPr>
        <w:t>[Фс] – Ради того, чтобы завершить начатое</w:t>
      </w:r>
      <w:r w:rsidR="00DC69EB">
        <w:rPr>
          <w:lang w:val="ru-RU"/>
        </w:rPr>
        <w:t>!</w:t>
      </w:r>
      <w:r>
        <w:rPr>
          <w:lang w:val="ru-RU"/>
        </w:rPr>
        <w:t xml:space="preserve"> – Выкрикнула ей Фоллен в ответ. – Я бы закончила так же, как и все остальные мои предшественники, не правда ли? Ты бы просто пожрала мою душу, как только бы почувствовала, что я представляю опасность для тебя!</w:t>
      </w:r>
    </w:p>
    <w:p w14:paraId="0C4DB204" w14:textId="15CBE8CE" w:rsidR="001E1C75" w:rsidRDefault="001E1C75" w:rsidP="005F6AB1">
      <w:pPr>
        <w:rPr>
          <w:lang w:val="ru-RU"/>
        </w:rPr>
      </w:pPr>
      <w:r>
        <w:rPr>
          <w:lang w:val="ru-RU"/>
        </w:rPr>
        <w:t xml:space="preserve">Найдя в ткани реальности нить Хелии, или же Лилит, </w:t>
      </w:r>
      <w:r w:rsidR="00DC69EB">
        <w:rPr>
          <w:lang w:val="ru-RU"/>
        </w:rPr>
        <w:t>Фолленстар</w:t>
      </w:r>
      <w:r>
        <w:rPr>
          <w:lang w:val="ru-RU"/>
        </w:rPr>
        <w:t xml:space="preserve"> смогла увидеть</w:t>
      </w:r>
      <w:r w:rsidR="00DC69EB">
        <w:rPr>
          <w:lang w:val="ru-RU"/>
        </w:rPr>
        <w:t xml:space="preserve"> и</w:t>
      </w:r>
      <w:r>
        <w:rPr>
          <w:lang w:val="ru-RU"/>
        </w:rPr>
        <w:t xml:space="preserve"> все тех, кого она выб</w:t>
      </w:r>
      <w:r w:rsidR="00FA11E9">
        <w:rPr>
          <w:lang w:val="ru-RU"/>
        </w:rPr>
        <w:t>и</w:t>
      </w:r>
      <w:r>
        <w:rPr>
          <w:lang w:val="ru-RU"/>
        </w:rPr>
        <w:t>рала, как и Звезду.</w:t>
      </w:r>
      <w:r w:rsidR="00DC69EB">
        <w:rPr>
          <w:lang w:val="ru-RU"/>
        </w:rPr>
        <w:t xml:space="preserve"> Ей так же пришлось узреть</w:t>
      </w:r>
      <w:r>
        <w:rPr>
          <w:lang w:val="ru-RU"/>
        </w:rPr>
        <w:t>, как они сгорели в огне ненависти этого существа, называвшего себя учителем.</w:t>
      </w:r>
    </w:p>
    <w:p w14:paraId="04443B9D" w14:textId="77777777" w:rsidR="001E1C75" w:rsidRDefault="001E1C75" w:rsidP="005F6AB1">
      <w:pPr>
        <w:rPr>
          <w:lang w:val="ru-RU"/>
        </w:rPr>
      </w:pPr>
      <w:r>
        <w:rPr>
          <w:lang w:val="ru-RU"/>
        </w:rPr>
        <w:t>[Хе] – Никто из них ни смог воплотить потенциал, что был заложен при сотворении. Ты представляешь, что бы случилось, если бы я их отпустила со знаниями управлять реальностью как им вздумается?</w:t>
      </w:r>
    </w:p>
    <w:p w14:paraId="35B29016" w14:textId="77777777" w:rsidR="001E1C75" w:rsidRDefault="001E1C75" w:rsidP="005F6AB1">
      <w:pPr>
        <w:rPr>
          <w:lang w:val="ru-RU"/>
        </w:rPr>
      </w:pPr>
      <w:r>
        <w:rPr>
          <w:lang w:val="ru-RU"/>
        </w:rPr>
        <w:t>[Фс] – Странно слышать это от существа, которое может видеть и изменять будущее. Ты прекрасно знала, что они не справятся, но ты всё равно заманивала их на верную смерть!</w:t>
      </w:r>
    </w:p>
    <w:p w14:paraId="18491D2E" w14:textId="77777777" w:rsidR="001E1C75" w:rsidRDefault="001E1C75" w:rsidP="005F6AB1">
      <w:pPr>
        <w:rPr>
          <w:lang w:val="ru-RU"/>
        </w:rPr>
      </w:pPr>
      <w:r>
        <w:rPr>
          <w:lang w:val="ru-RU"/>
        </w:rPr>
        <w:t>Хелия ответила ей новой серией выпадов, которую в этот раз Фолленстар смогла отбить без ранений.</w:t>
      </w:r>
    </w:p>
    <w:p w14:paraId="77499D36" w14:textId="4F3B0E82" w:rsidR="001E1C75" w:rsidRDefault="001E1C75" w:rsidP="005F6AB1">
      <w:pPr>
        <w:rPr>
          <w:lang w:val="ru-RU"/>
        </w:rPr>
      </w:pPr>
      <w:r>
        <w:rPr>
          <w:lang w:val="ru-RU"/>
        </w:rPr>
        <w:t xml:space="preserve">[Хе] – Они сами этого хотели! – Выкрикнула </w:t>
      </w:r>
      <w:r w:rsidR="00621F7A">
        <w:rPr>
          <w:lang w:val="ru-RU"/>
        </w:rPr>
        <w:t>Лилит</w:t>
      </w:r>
      <w:r>
        <w:rPr>
          <w:lang w:val="ru-RU"/>
        </w:rPr>
        <w:t>, нанося особо сильный удар</w:t>
      </w:r>
      <w:r w:rsidR="00DC69EB">
        <w:rPr>
          <w:lang w:val="ru-RU"/>
        </w:rPr>
        <w:t>, от которого Звезда увернулась</w:t>
      </w:r>
      <w:r>
        <w:rPr>
          <w:lang w:val="ru-RU"/>
        </w:rPr>
        <w:t>,</w:t>
      </w:r>
      <w:r w:rsidR="00DC69EB">
        <w:rPr>
          <w:lang w:val="ru-RU"/>
        </w:rPr>
        <w:t xml:space="preserve"> но целый кусок пола перестал существовать на том месте, где она только что стояла</w:t>
      </w:r>
      <w:r>
        <w:rPr>
          <w:lang w:val="ru-RU"/>
        </w:rPr>
        <w:t>.</w:t>
      </w:r>
    </w:p>
    <w:p w14:paraId="2A8D1E3F" w14:textId="77777777" w:rsidR="001E1C75" w:rsidRDefault="001E1C75" w:rsidP="005F6AB1">
      <w:pPr>
        <w:rPr>
          <w:lang w:val="ru-RU"/>
        </w:rPr>
      </w:pPr>
      <w:r>
        <w:rPr>
          <w:lang w:val="ru-RU"/>
        </w:rPr>
        <w:t>[Фс] – Ты этого хотела! – Ответила ей Фоллен, нанося ответный удар. – Это твоя воля привела к гибели Элохим! – Ей пришлось снова уйти в защиту. – И эта же воля приведёт к новой катастрофе!</w:t>
      </w:r>
    </w:p>
    <w:p w14:paraId="22A59B7D" w14:textId="77777777" w:rsidR="001E1C75" w:rsidRDefault="001E1C75" w:rsidP="005F6AB1">
      <w:pPr>
        <w:rPr>
          <w:lang w:val="ru-RU"/>
        </w:rPr>
      </w:pPr>
      <w:r>
        <w:rPr>
          <w:lang w:val="ru-RU"/>
        </w:rPr>
        <w:t>Внезапно Хелия остановилась, оставаясь за радиусом удара меча.</w:t>
      </w:r>
    </w:p>
    <w:p w14:paraId="265A4724" w14:textId="0C99D70B" w:rsidR="001E1C75" w:rsidRDefault="001E1C75" w:rsidP="005F6AB1">
      <w:pPr>
        <w:rPr>
          <w:lang w:val="ru-RU"/>
        </w:rPr>
      </w:pPr>
      <w:r>
        <w:rPr>
          <w:lang w:val="ru-RU"/>
        </w:rPr>
        <w:t>[Хе] – Хахах, – она рассмеялась</w:t>
      </w:r>
      <w:r w:rsidR="00DC69EB">
        <w:rPr>
          <w:lang w:val="ru-RU"/>
        </w:rPr>
        <w:t xml:space="preserve"> хохотом безумца</w:t>
      </w:r>
      <w:r>
        <w:rPr>
          <w:lang w:val="ru-RU"/>
        </w:rPr>
        <w:t>, – моя воля привела к гибели!? – Она снова разразилась смехом. – Ты хочешь демонстрацию этой воли?</w:t>
      </w:r>
    </w:p>
    <w:p w14:paraId="6F682BF9" w14:textId="2187F3D0" w:rsidR="001E1C75" w:rsidRDefault="001E1C75" w:rsidP="005F6AB1">
      <w:pPr>
        <w:rPr>
          <w:lang w:val="ru-RU"/>
        </w:rPr>
      </w:pPr>
      <w:r>
        <w:rPr>
          <w:lang w:val="ru-RU"/>
        </w:rPr>
        <w:t>Пространство вокруг затряслось, оставшиеся доски пола, кирпичи стен – всё разом рассыпалось, превратившись в облако пыли под волной силы, что раскатилась от Лилит. Защитное поле Фолленстар, однако, выдержало э</w:t>
      </w:r>
      <w:r w:rsidR="00DC69EB">
        <w:rPr>
          <w:lang w:val="ru-RU"/>
        </w:rPr>
        <w:t>тот прилив</w:t>
      </w:r>
      <w:r>
        <w:rPr>
          <w:lang w:val="ru-RU"/>
        </w:rPr>
        <w:t>, вырисовывая сферу безопасности вокруг неё в стояще</w:t>
      </w:r>
      <w:r w:rsidR="00DC69EB">
        <w:rPr>
          <w:lang w:val="ru-RU"/>
        </w:rPr>
        <w:t>м тумане</w:t>
      </w:r>
      <w:r>
        <w:rPr>
          <w:lang w:val="ru-RU"/>
        </w:rPr>
        <w:t xml:space="preserve">. Сама Хелия стала меняться, увеличиваясь в размерах, и за спиной у неё появились страшные огромные тени, похожие на </w:t>
      </w:r>
      <w:r w:rsidR="00DC69EB">
        <w:rPr>
          <w:lang w:val="ru-RU"/>
        </w:rPr>
        <w:t>порванные</w:t>
      </w:r>
      <w:r>
        <w:rPr>
          <w:lang w:val="ru-RU"/>
        </w:rPr>
        <w:t xml:space="preserve"> крылья летучей мыши. Фоллен, двигаясь с помощью воли устремилась вверх и вырвалась из пылевого облака. Она </w:t>
      </w:r>
      <w:r w:rsidR="00DC69EB">
        <w:rPr>
          <w:lang w:val="ru-RU"/>
        </w:rPr>
        <w:t xml:space="preserve">наконец </w:t>
      </w:r>
      <w:r>
        <w:rPr>
          <w:lang w:val="ru-RU"/>
        </w:rPr>
        <w:t>поняла, что всё это время они находились посреди пустоты космоса, поскольку теперь она висела нигде, окружаемая лишь звёздами.</w:t>
      </w:r>
    </w:p>
    <w:p w14:paraId="792FBDE2" w14:textId="5235C666" w:rsidR="001E1C75" w:rsidRDefault="001E1C75" w:rsidP="005F6AB1">
      <w:pPr>
        <w:rPr>
          <w:lang w:val="ru-RU"/>
        </w:rPr>
      </w:pPr>
      <w:r>
        <w:rPr>
          <w:lang w:val="ru-RU"/>
        </w:rPr>
        <w:t>Взмах огромных крыльев тут же развеял туманность внизу, открыв то, во что превратилась Хелия. Теперь она действительно была похожа на ангела, как люди его представляли. Только её кожа была тёмно-синей, а не пепельно-белой, а формы хоть и были красивыми, но вместо совершенства она сейчас излучала опасность</w:t>
      </w:r>
      <w:r w:rsidR="00DC69EB">
        <w:rPr>
          <w:lang w:val="ru-RU"/>
        </w:rPr>
        <w:t xml:space="preserve"> острыми изгибами,</w:t>
      </w:r>
      <w:r>
        <w:rPr>
          <w:lang w:val="ru-RU"/>
        </w:rPr>
        <w:t xml:space="preserve"> рогами и шипами</w:t>
      </w:r>
      <w:r w:rsidR="00DC69EB">
        <w:rPr>
          <w:lang w:val="ru-RU"/>
        </w:rPr>
        <w:t xml:space="preserve"> –</w:t>
      </w:r>
      <w:r>
        <w:rPr>
          <w:lang w:val="ru-RU"/>
        </w:rPr>
        <w:t xml:space="preserve"> </w:t>
      </w:r>
      <w:r w:rsidR="00DC69EB">
        <w:rPr>
          <w:lang w:val="ru-RU"/>
        </w:rPr>
        <w:t>к</w:t>
      </w:r>
      <w:r>
        <w:rPr>
          <w:lang w:val="ru-RU"/>
        </w:rPr>
        <w:t>рылья лишь дополняли этот образ.</w:t>
      </w:r>
    </w:p>
    <w:p w14:paraId="5EFC27E8" w14:textId="01151A16" w:rsidR="001E1C75" w:rsidRDefault="001E1C75" w:rsidP="005F6AB1">
      <w:pPr>
        <w:rPr>
          <w:lang w:val="ru-RU"/>
        </w:rPr>
      </w:pPr>
      <w:r>
        <w:rPr>
          <w:lang w:val="ru-RU"/>
        </w:rPr>
        <w:t xml:space="preserve">Фолленстар поняла, что время пришло. Закрыв глаза, она отдалась потоку </w:t>
      </w:r>
      <w:r w:rsidR="00DC69EB">
        <w:rPr>
          <w:lang w:val="ru-RU"/>
        </w:rPr>
        <w:t>энергии</w:t>
      </w:r>
      <w:r>
        <w:rPr>
          <w:lang w:val="ru-RU"/>
        </w:rPr>
        <w:t xml:space="preserve">, который соответствовал её линии ненаписанной судьбы. Пропуская эпохи, она тут же достигла своего максимального потенциала, сочась необузданной </w:t>
      </w:r>
      <w:r w:rsidR="00DC69EB">
        <w:rPr>
          <w:lang w:val="ru-RU"/>
        </w:rPr>
        <w:t>мощью</w:t>
      </w:r>
      <w:r>
        <w:rPr>
          <w:lang w:val="ru-RU"/>
        </w:rPr>
        <w:t xml:space="preserve">. Её полуслепые глаза засветились цветом звёзд, а за спиной появились </w:t>
      </w:r>
      <w:r>
        <w:rPr>
          <w:lang w:val="ru-RU"/>
        </w:rPr>
        <w:lastRenderedPageBreak/>
        <w:t xml:space="preserve">большие крылья, сотканные из света и </w:t>
      </w:r>
      <w:r w:rsidR="00765826">
        <w:rPr>
          <w:lang w:val="ru-RU"/>
        </w:rPr>
        <w:t>пламени</w:t>
      </w:r>
      <w:r>
        <w:rPr>
          <w:lang w:val="ru-RU"/>
        </w:rPr>
        <w:t>. Меч в её руке ответил на это преображение, покрывшись неестественным огнём и обретя тень, которая повторяла движение клинка.</w:t>
      </w:r>
    </w:p>
    <w:p w14:paraId="62BCFFBE" w14:textId="14E2EE75" w:rsidR="001E1C75" w:rsidRDefault="001E1C75" w:rsidP="005F6AB1">
      <w:pPr>
        <w:rPr>
          <w:lang w:val="ru-RU"/>
        </w:rPr>
      </w:pPr>
      <w:r>
        <w:rPr>
          <w:lang w:val="ru-RU"/>
        </w:rPr>
        <w:t>Лёгк</w:t>
      </w:r>
      <w:r w:rsidR="00DC69EB">
        <w:rPr>
          <w:lang w:val="ru-RU"/>
        </w:rPr>
        <w:t xml:space="preserve">ий взмах </w:t>
      </w:r>
      <w:r>
        <w:rPr>
          <w:lang w:val="ru-RU"/>
        </w:rPr>
        <w:t>крыльев</w:t>
      </w:r>
      <w:r w:rsidR="00DC69EB">
        <w:rPr>
          <w:lang w:val="ru-RU"/>
        </w:rPr>
        <w:t>,</w:t>
      </w:r>
      <w:r>
        <w:rPr>
          <w:lang w:val="ru-RU"/>
        </w:rPr>
        <w:t xml:space="preserve"> и она поравнялась со своей бывшей наставницей.</w:t>
      </w:r>
    </w:p>
    <w:p w14:paraId="363649F8" w14:textId="245CBC5D" w:rsidR="001E1C75" w:rsidRPr="001E1C75" w:rsidRDefault="001E1C75" w:rsidP="005F6AB1">
      <w:pPr>
        <w:rPr>
          <w:rStyle w:val="SubtleEmphasis"/>
        </w:rPr>
      </w:pPr>
      <w:r w:rsidRPr="001E1C75">
        <w:rPr>
          <w:rStyle w:val="SubtleEmphasis"/>
        </w:rPr>
        <w:t>Значит ты таки достигла единства? Что же, я сражалась и побеждала ангелов в прошлом. Не думай, что ты сильнее всего Легиона.</w:t>
      </w:r>
    </w:p>
    <w:p w14:paraId="0C9FDABD" w14:textId="5D40272B" w:rsidR="001E1C75" w:rsidRPr="001E1C75" w:rsidRDefault="001E1C75" w:rsidP="005F6AB1">
      <w:pPr>
        <w:rPr>
          <w:rStyle w:val="SubtleEmphasis"/>
        </w:rPr>
      </w:pPr>
      <w:r w:rsidRPr="001E1C75">
        <w:rPr>
          <w:rStyle w:val="SubtleEmphasis"/>
        </w:rPr>
        <w:t>Я не думаю. Я другая.</w:t>
      </w:r>
    </w:p>
    <w:p w14:paraId="34E68E42" w14:textId="60BA52B8" w:rsidR="001E1C75" w:rsidRDefault="001E1C75" w:rsidP="005F6AB1">
      <w:pPr>
        <w:rPr>
          <w:lang w:val="ru-RU"/>
        </w:rPr>
      </w:pPr>
      <w:r>
        <w:rPr>
          <w:lang w:val="ru-RU"/>
        </w:rPr>
        <w:t xml:space="preserve">Этот мысленный обмен длился долю секунды, после чего оба крылатых существа устремились навстречу друг другу. Теперь их бой не просто обрёл третье измерение, они столкнулись на уровне мыслей, возможностей, судьбы. Каждый удар, каждое движение были определены заранее. Сколько бы </w:t>
      </w:r>
      <w:r w:rsidR="0063760F">
        <w:rPr>
          <w:lang w:val="ru-RU"/>
        </w:rPr>
        <w:t>ни</w:t>
      </w:r>
      <w:r>
        <w:rPr>
          <w:lang w:val="ru-RU"/>
        </w:rPr>
        <w:t xml:space="preserve"> длилась битва, пока они вели бой на десятки ударов в будущем, это была неразрешимое противостояние.</w:t>
      </w:r>
    </w:p>
    <w:p w14:paraId="71B98B33" w14:textId="77777777" w:rsidR="001E1C75" w:rsidRPr="001E1C75" w:rsidRDefault="001E1C75" w:rsidP="005F6AB1">
      <w:pPr>
        <w:rPr>
          <w:rStyle w:val="SubtleEmphasis"/>
          <w:b/>
          <w:bCs/>
        </w:rPr>
      </w:pPr>
      <w:r w:rsidRPr="001E1C75">
        <w:rPr>
          <w:rStyle w:val="SubtleEmphasis"/>
          <w:b/>
          <w:bCs/>
        </w:rPr>
        <w:t>Свет есть ложь, тьма есть смерть, что же выберешь ты?..</w:t>
      </w:r>
    </w:p>
    <w:p w14:paraId="0BCC2DBC" w14:textId="159766CF" w:rsidR="008124B3" w:rsidRDefault="001E1C75" w:rsidP="005F6AB1">
      <w:pPr>
        <w:rPr>
          <w:lang w:val="ru-RU"/>
        </w:rPr>
      </w:pPr>
      <w:r>
        <w:rPr>
          <w:lang w:val="ru-RU"/>
        </w:rPr>
        <w:t>Фолленстар казалось, что это сражение в пустоте длилось целую вечность, или же это эффект расширенного восприятия времени? Как бы то ни было, никто не мог взять верх над соперником. Каждый взмах крыла, каждый удар клинком, каждый выпад когтями – всё это было бессмысленно, поскольку никто из них не мог</w:t>
      </w:r>
      <w:r w:rsidR="00DC69EB">
        <w:rPr>
          <w:lang w:val="ru-RU"/>
        </w:rPr>
        <w:t xml:space="preserve"> выйти из сложившегося паритета</w:t>
      </w:r>
      <w:r>
        <w:rPr>
          <w:lang w:val="ru-RU"/>
        </w:rPr>
        <w:t>.</w:t>
      </w:r>
      <w:r w:rsidR="00DC69EB">
        <w:rPr>
          <w:lang w:val="ru-RU"/>
        </w:rPr>
        <w:t xml:space="preserve"> Но всё должно когда-то должна </w:t>
      </w:r>
      <w:r w:rsidR="0063760F">
        <w:rPr>
          <w:lang w:val="ru-RU"/>
        </w:rPr>
        <w:t>закончиться</w:t>
      </w:r>
      <w:r w:rsidR="00DC69EB">
        <w:rPr>
          <w:lang w:val="ru-RU"/>
        </w:rPr>
        <w:t xml:space="preserve"> –</w:t>
      </w:r>
      <w:r>
        <w:rPr>
          <w:lang w:val="ru-RU"/>
        </w:rPr>
        <w:t xml:space="preserve"> Фолленстар была сильной, но её сила была новой, а Хелия имела целую вечность, чтобы совершенствовать себя. Потому рано или поздно Звезда бы проиграла</w:t>
      </w:r>
      <w:r w:rsidR="00ED66EA">
        <w:rPr>
          <w:lang w:val="ru-RU"/>
        </w:rPr>
        <w:t xml:space="preserve"> –</w:t>
      </w:r>
      <w:r>
        <w:rPr>
          <w:lang w:val="ru-RU"/>
        </w:rPr>
        <w:t xml:space="preserve"> таков был</w:t>
      </w:r>
      <w:r w:rsidR="00DC69EB">
        <w:rPr>
          <w:lang w:val="ru-RU"/>
        </w:rPr>
        <w:t xml:space="preserve"> единственный</w:t>
      </w:r>
      <w:r>
        <w:rPr>
          <w:lang w:val="ru-RU"/>
        </w:rPr>
        <w:t xml:space="preserve"> исход этой битвы. Она это знала, но выбор</w:t>
      </w:r>
      <w:r w:rsidR="00DC69EB">
        <w:rPr>
          <w:lang w:val="ru-RU"/>
        </w:rPr>
        <w:t xml:space="preserve"> – </w:t>
      </w:r>
      <w:r>
        <w:rPr>
          <w:lang w:val="ru-RU"/>
        </w:rPr>
        <w:t>выбор всё ещё оставался за ней.</w:t>
      </w:r>
    </w:p>
    <w:p w14:paraId="28543C36" w14:textId="43DC4148" w:rsidR="001E1C75" w:rsidRDefault="001E1C75" w:rsidP="005F6AB1">
      <w:pPr>
        <w:rPr>
          <w:lang w:val="ru-RU"/>
        </w:rPr>
      </w:pPr>
      <w:r>
        <w:rPr>
          <w:lang w:val="ru-RU"/>
        </w:rPr>
        <w:t>Лилит была совершенной – это было лучшее слово, которое бы её описало. Всё</w:t>
      </w:r>
      <w:r w:rsidR="00DC69EB">
        <w:rPr>
          <w:lang w:val="ru-RU"/>
        </w:rPr>
        <w:t xml:space="preserve"> мыслимо</w:t>
      </w:r>
      <w:r w:rsidR="000F12C5">
        <w:rPr>
          <w:lang w:val="ru-RU"/>
        </w:rPr>
        <w:t>е</w:t>
      </w:r>
      <w:r w:rsidR="00DC69EB">
        <w:rPr>
          <w:lang w:val="ru-RU"/>
        </w:rPr>
        <w:t xml:space="preserve"> и немыслимое</w:t>
      </w:r>
      <w:r>
        <w:rPr>
          <w:lang w:val="ru-RU"/>
        </w:rPr>
        <w:t xml:space="preserve"> подчинялось ей, и тот факт, что Фоллен всё ещё держалась</w:t>
      </w:r>
      <w:r w:rsidR="000F12C5">
        <w:rPr>
          <w:lang w:val="ru-RU"/>
        </w:rPr>
        <w:t>,</w:t>
      </w:r>
      <w:r>
        <w:rPr>
          <w:lang w:val="ru-RU"/>
        </w:rPr>
        <w:t xml:space="preserve"> был </w:t>
      </w:r>
      <w:r w:rsidR="00DC69EB">
        <w:rPr>
          <w:lang w:val="ru-RU"/>
        </w:rPr>
        <w:t xml:space="preserve">возможен </w:t>
      </w:r>
      <w:r>
        <w:rPr>
          <w:lang w:val="ru-RU"/>
        </w:rPr>
        <w:t xml:space="preserve">только из-за неестественной, непредсказанной природы её оружия. Но </w:t>
      </w:r>
      <w:r w:rsidR="0036043D">
        <w:rPr>
          <w:lang w:val="ru-RU"/>
        </w:rPr>
        <w:t>на</w:t>
      </w:r>
      <w:r>
        <w:rPr>
          <w:lang w:val="ru-RU"/>
        </w:rPr>
        <w:t>долго это бы её не спасло, нужно было искать другой способ…</w:t>
      </w:r>
    </w:p>
    <w:p w14:paraId="3B099992" w14:textId="6A45065B" w:rsidR="001E1C75" w:rsidRDefault="001E1C75" w:rsidP="005F6AB1">
      <w:pPr>
        <w:rPr>
          <w:lang w:val="ru-RU"/>
        </w:rPr>
      </w:pPr>
      <w:r>
        <w:rPr>
          <w:lang w:val="ru-RU"/>
        </w:rPr>
        <w:t>Чутьё амулета снова поднялось в её сущности,</w:t>
      </w:r>
      <w:r w:rsidR="00DC69EB">
        <w:rPr>
          <w:lang w:val="ru-RU"/>
        </w:rPr>
        <w:t xml:space="preserve"> Фоллен</w:t>
      </w:r>
      <w:r>
        <w:rPr>
          <w:lang w:val="ru-RU"/>
        </w:rPr>
        <w:t xml:space="preserve"> почувствовала это всем своим естеством. </w:t>
      </w:r>
    </w:p>
    <w:p w14:paraId="4E82658B" w14:textId="2D4E24BB" w:rsidR="001E1C75" w:rsidRPr="001E1C75" w:rsidRDefault="001E1C75" w:rsidP="005F6AB1">
      <w:pPr>
        <w:rPr>
          <w:rStyle w:val="SubtleEmphasis"/>
        </w:rPr>
      </w:pPr>
      <w:r>
        <w:rPr>
          <w:rStyle w:val="SubtleEmphasis"/>
        </w:rPr>
        <w:t>Слабость — это её слабость, совершенство невозможно</w:t>
      </w:r>
      <w:r w:rsidR="00DC69EB">
        <w:rPr>
          <w:rStyle w:val="SubtleEmphasis"/>
        </w:rPr>
        <w:t>…</w:t>
      </w:r>
    </w:p>
    <w:p w14:paraId="481B333B" w14:textId="16BB1F36" w:rsidR="001E1C75" w:rsidRDefault="001E1C75" w:rsidP="005F6AB1">
      <w:pPr>
        <w:rPr>
          <w:lang w:val="ru-RU"/>
        </w:rPr>
      </w:pPr>
      <w:r>
        <w:rPr>
          <w:lang w:val="ru-RU"/>
        </w:rPr>
        <w:t xml:space="preserve">Эти мысли промелькнули молнией в сознании Звезды, и всё тут же встало на свои места. При столкновении на таком уровне граница между реальным и возможным размывается, и это открывает другие </w:t>
      </w:r>
      <w:r w:rsidR="00DC69EB">
        <w:rPr>
          <w:lang w:val="ru-RU"/>
        </w:rPr>
        <w:t>варианты одержать верх</w:t>
      </w:r>
      <w:r>
        <w:rPr>
          <w:lang w:val="ru-RU"/>
        </w:rPr>
        <w:t xml:space="preserve">. Да, </w:t>
      </w:r>
      <w:r w:rsidR="0036043D">
        <w:rPr>
          <w:lang w:val="ru-RU"/>
        </w:rPr>
        <w:t>Лилит</w:t>
      </w:r>
      <w:r>
        <w:rPr>
          <w:lang w:val="ru-RU"/>
        </w:rPr>
        <w:t xml:space="preserve"> была идеальной, и невозможно было её превзойти не в чём, кроме одного – слабости. А этого у Звездопад было предостаточно.</w:t>
      </w:r>
    </w:p>
    <w:p w14:paraId="36E2BA9B" w14:textId="1D7803F2" w:rsidR="001E1C75" w:rsidRDefault="001E1C75" w:rsidP="005F6AB1">
      <w:pPr>
        <w:rPr>
          <w:lang w:val="ru-RU"/>
        </w:rPr>
      </w:pPr>
      <w:r>
        <w:rPr>
          <w:lang w:val="ru-RU"/>
        </w:rPr>
        <w:t xml:space="preserve">Направив всё, что связывало её с прошлым, чего она боялась или сомневалась в лезвие меча, что даже немного поменяло цвет, становясь голубым, а не алым, </w:t>
      </w:r>
      <w:r w:rsidR="00DC69EB">
        <w:rPr>
          <w:lang w:val="ru-RU"/>
        </w:rPr>
        <w:t>Звезда</w:t>
      </w:r>
      <w:r>
        <w:rPr>
          <w:lang w:val="ru-RU"/>
        </w:rPr>
        <w:t xml:space="preserve"> сделала мощный взмах крыльев, взмывая над противником. После этого она силой воли устремилась вниз, и нанесла удар не как </w:t>
      </w:r>
      <w:r w:rsidR="00DD0137">
        <w:rPr>
          <w:lang w:val="ru-RU"/>
        </w:rPr>
        <w:t>Павшая</w:t>
      </w:r>
      <w:r>
        <w:rPr>
          <w:lang w:val="ru-RU"/>
        </w:rPr>
        <w:t xml:space="preserve"> Звезда, а как Старфолл – пони полная сомнений и слабости. Как только клинок коснулся выставленной железной руки, которая должна была отвести удар в сторону, тот передал Хелии эту сущность, этот смысл.</w:t>
      </w:r>
    </w:p>
    <w:p w14:paraId="0EE4C42E" w14:textId="577395DC" w:rsidR="001E1C75" w:rsidRPr="0063553C" w:rsidRDefault="001E1C75" w:rsidP="005F6AB1">
      <w:pPr>
        <w:rPr>
          <w:lang w:val="ru-RU"/>
        </w:rPr>
      </w:pPr>
      <w:r>
        <w:rPr>
          <w:lang w:val="ru-RU"/>
        </w:rPr>
        <w:t>Сражённая Слабостью, Лилит</w:t>
      </w:r>
      <w:r w:rsidR="008023CE">
        <w:rPr>
          <w:lang w:val="ru-RU"/>
        </w:rPr>
        <w:t xml:space="preserve"> мгновенно</w:t>
      </w:r>
      <w:r>
        <w:rPr>
          <w:lang w:val="ru-RU"/>
        </w:rPr>
        <w:t xml:space="preserve"> зависла на месте, не в состоянии осознать это новое чувство. Это был момент замешательства, но его было достаточно, чтобы Звездопад смогла направить клинок точно в цель, и пронзить им грудь Хелии насквозь.</w:t>
      </w:r>
      <w:r w:rsidR="00DC69EB">
        <w:rPr>
          <w:lang w:val="ru-RU"/>
        </w:rPr>
        <w:t xml:space="preserve"> Тут же</w:t>
      </w:r>
      <w:r>
        <w:rPr>
          <w:lang w:val="ru-RU"/>
        </w:rPr>
        <w:t xml:space="preserve"> разразился яркий свет, будто края раны плавились при касании с материалом меча. Но свет стал внезапно менять цвета, выпуская наружу накопленную в её теле энергию. Это был конец.</w:t>
      </w:r>
    </w:p>
    <w:p w14:paraId="237DB275" w14:textId="32BF331E" w:rsidR="00B37ABD" w:rsidRDefault="001E1C75" w:rsidP="005F6AB1">
      <w:pPr>
        <w:rPr>
          <w:lang w:val="ru-RU"/>
        </w:rPr>
      </w:pPr>
      <w:r>
        <w:rPr>
          <w:lang w:val="ru-RU"/>
        </w:rPr>
        <w:lastRenderedPageBreak/>
        <w:t xml:space="preserve">[Хе] – Хах. – Раздался хриплый хохот в пустоте. При этом она пыталась </w:t>
      </w:r>
      <w:r w:rsidR="0063760F">
        <w:rPr>
          <w:lang w:val="ru-RU"/>
        </w:rPr>
        <w:t>ухватиться</w:t>
      </w:r>
      <w:r>
        <w:rPr>
          <w:lang w:val="ru-RU"/>
        </w:rPr>
        <w:t xml:space="preserve"> за Фолленстар обессиленными руками.</w:t>
      </w:r>
    </w:p>
    <w:p w14:paraId="3037A2D0" w14:textId="30F13B33" w:rsidR="001E1C75" w:rsidRPr="001E1C75" w:rsidRDefault="001E1C75" w:rsidP="005F6AB1">
      <w:pPr>
        <w:rPr>
          <w:rStyle w:val="SubtleEmphasis"/>
        </w:rPr>
      </w:pPr>
      <w:r>
        <w:rPr>
          <w:rStyle w:val="SubtleEmphasis"/>
        </w:rPr>
        <w:t xml:space="preserve">Думаешь, что ты можешь сразить меня? Ха, я существовала до начала времени, и я буду существовать после его конца! Никакое, даже твоё нечестивое оружие не сможет меня уничтожить. Но вот ты, ты уже пала. Мои слова в твоей голове, твои мысли уже </w:t>
      </w:r>
      <w:r w:rsidR="0043200A">
        <w:rPr>
          <w:rStyle w:val="SubtleEmphasis"/>
        </w:rPr>
        <w:t>принадлежат мне</w:t>
      </w:r>
      <w:r>
        <w:rPr>
          <w:rStyle w:val="SubtleEmphasis"/>
        </w:rPr>
        <w:t>… Куда ты не пойдёшь, везде будет разрушение… Везде будет смерть… А после того, как ты уничтожишь замысел… Я… Приду за тобой…</w:t>
      </w:r>
    </w:p>
    <w:p w14:paraId="51250939" w14:textId="1510CE04" w:rsidR="001E1C75" w:rsidRDefault="001E1C75" w:rsidP="005F6AB1">
      <w:pPr>
        <w:rPr>
          <w:lang w:val="ru-RU"/>
        </w:rPr>
      </w:pPr>
      <w:r>
        <w:rPr>
          <w:lang w:val="ru-RU"/>
        </w:rPr>
        <w:t xml:space="preserve">В ушах Звездопад снова раздался страшный хохот, а через клинок ей передалось ощущение – удовольствие планом, который пришёл в движение. После этого тело Хелии сначала стало неподвижным, </w:t>
      </w:r>
      <w:r w:rsidR="00DC69EB">
        <w:rPr>
          <w:lang w:val="ru-RU"/>
        </w:rPr>
        <w:t>и, спустя секунду,</w:t>
      </w:r>
      <w:r>
        <w:rPr>
          <w:lang w:val="ru-RU"/>
        </w:rPr>
        <w:t xml:space="preserve"> рассыпалось прахом, что растворился в пустоте. Звезда осталась одна, висящая посреди </w:t>
      </w:r>
      <w:r w:rsidR="00DC69EB">
        <w:rPr>
          <w:lang w:val="ru-RU"/>
        </w:rPr>
        <w:t>космоса</w:t>
      </w:r>
      <w:r>
        <w:rPr>
          <w:lang w:val="ru-RU"/>
        </w:rPr>
        <w:t xml:space="preserve">. </w:t>
      </w:r>
    </w:p>
    <w:p w14:paraId="2ADC2793" w14:textId="4840BAA9" w:rsidR="001E1C75" w:rsidRDefault="001E1C75" w:rsidP="005F6AB1">
      <w:pPr>
        <w:rPr>
          <w:lang w:val="ru-RU"/>
        </w:rPr>
      </w:pPr>
      <w:r>
        <w:rPr>
          <w:lang w:val="ru-RU"/>
        </w:rPr>
        <w:t>Слабость, в этот раз физическая</w:t>
      </w:r>
      <w:r w:rsidR="00C16A77">
        <w:rPr>
          <w:lang w:val="ru-RU"/>
        </w:rPr>
        <w:t>,</w:t>
      </w:r>
      <w:r>
        <w:rPr>
          <w:lang w:val="ru-RU"/>
        </w:rPr>
        <w:t xml:space="preserve"> накрыла её. </w:t>
      </w:r>
      <w:r w:rsidR="00C16A77">
        <w:rPr>
          <w:lang w:val="ru-RU"/>
        </w:rPr>
        <w:t>Свечение от к</w:t>
      </w:r>
      <w:r>
        <w:rPr>
          <w:lang w:val="ru-RU"/>
        </w:rPr>
        <w:t>рыль</w:t>
      </w:r>
      <w:r w:rsidR="00C16A77">
        <w:rPr>
          <w:lang w:val="ru-RU"/>
        </w:rPr>
        <w:t>ев исчезло, и она сама соскользнула в бездну незабытья, оставшись</w:t>
      </w:r>
      <w:r w:rsidR="004C0132">
        <w:rPr>
          <w:lang w:val="ru-RU"/>
        </w:rPr>
        <w:t xml:space="preserve"> бездвижно висеть</w:t>
      </w:r>
      <w:r w:rsidR="00C16A77">
        <w:rPr>
          <w:lang w:val="ru-RU"/>
        </w:rPr>
        <w:t>, так и не выпустив меч из рук.</w:t>
      </w:r>
    </w:p>
    <w:p w14:paraId="3654EF75" w14:textId="0B1074AB" w:rsidR="00C16A77" w:rsidRDefault="00C16A77" w:rsidP="005F6AB1">
      <w:pPr>
        <w:rPr>
          <w:rStyle w:val="SubtleEmphasis"/>
        </w:rPr>
      </w:pPr>
      <w:r>
        <w:rPr>
          <w:rStyle w:val="SubtleEmphasis"/>
        </w:rPr>
        <w:t xml:space="preserve">Как только магия, защищающая меня </w:t>
      </w:r>
      <w:r w:rsidR="004C0132">
        <w:rPr>
          <w:rStyle w:val="SubtleEmphasis"/>
        </w:rPr>
        <w:t>от пустоты,</w:t>
      </w:r>
      <w:r>
        <w:rPr>
          <w:rStyle w:val="SubtleEmphasis"/>
        </w:rPr>
        <w:t xml:space="preserve"> развеется, придёт и мой конец…</w:t>
      </w:r>
    </w:p>
    <w:p w14:paraId="1D2DDFEA" w14:textId="5BF91763" w:rsidR="00C16A77" w:rsidRDefault="00C16A77" w:rsidP="005F6AB1">
      <w:pPr>
        <w:rPr>
          <w:rStyle w:val="SubtleEmphasis"/>
        </w:rPr>
      </w:pPr>
      <w:r>
        <w:rPr>
          <w:rStyle w:val="SubtleEmphasis"/>
        </w:rPr>
        <w:t>Эквестрия так и останется под копытом принцесс…</w:t>
      </w:r>
    </w:p>
    <w:p w14:paraId="7E032B2B" w14:textId="61312D65" w:rsidR="00C16A77" w:rsidRPr="00322623" w:rsidRDefault="00C16A77" w:rsidP="005F6AB1">
      <w:pPr>
        <w:rPr>
          <w:rStyle w:val="SubtleEmphasis"/>
          <w:b/>
          <w:bCs/>
        </w:rPr>
      </w:pPr>
      <w:r w:rsidRPr="00322623">
        <w:rPr>
          <w:rStyle w:val="SubtleEmphasis"/>
          <w:b/>
          <w:bCs/>
        </w:rPr>
        <w:t>А будущее всё ещё будет определённым…</w:t>
      </w:r>
    </w:p>
    <w:p w14:paraId="46B97971" w14:textId="09220392" w:rsidR="00C16A77" w:rsidRDefault="00C16A77" w:rsidP="005F6AB1">
      <w:pPr>
        <w:rPr>
          <w:rStyle w:val="SubtleEmphasis"/>
        </w:rPr>
      </w:pPr>
      <w:r>
        <w:rPr>
          <w:rStyle w:val="SubtleEmphasis"/>
        </w:rPr>
        <w:t>Ничего не высечено в камне! Ты ещё выберешься, главное держись за мою мысль…</w:t>
      </w:r>
    </w:p>
    <w:p w14:paraId="36A76531" w14:textId="52E01DAC" w:rsidR="00C16A77" w:rsidRDefault="00C16A77" w:rsidP="005F6AB1">
      <w:pPr>
        <w:rPr>
          <w:rStyle w:val="SubtleEmphasis"/>
        </w:rPr>
      </w:pPr>
      <w:r>
        <w:rPr>
          <w:rStyle w:val="SubtleEmphasis"/>
        </w:rPr>
        <w:t>Кто это?..</w:t>
      </w:r>
    </w:p>
    <w:p w14:paraId="7ADF3635" w14:textId="17C4D52F" w:rsidR="00C16A77" w:rsidRDefault="00C16A77" w:rsidP="005F6AB1">
      <w:pPr>
        <w:rPr>
          <w:lang w:val="ru-RU"/>
        </w:rPr>
      </w:pPr>
      <w:r>
        <w:rPr>
          <w:lang w:val="ru-RU"/>
        </w:rPr>
        <w:t>[Фс] – Кто это? – Повторила Звезда вслух, моментально попытавшись встать, но чьё-то усилие её остановило.</w:t>
      </w:r>
    </w:p>
    <w:p w14:paraId="7325E576" w14:textId="77777777" w:rsidR="00C16A77" w:rsidRDefault="00C16A77" w:rsidP="005F6AB1">
      <w:pPr>
        <w:rPr>
          <w:lang w:val="ru-RU"/>
        </w:rPr>
      </w:pPr>
      <w:r>
        <w:rPr>
          <w:lang w:val="ru-RU"/>
        </w:rPr>
        <w:t>[?] – Эй, спокойно, мы чудом смогли тебя реанимировать после твоего купания в открытом космосе. Ты же не хочешь, чтобы наш труд пошёл насмарку верно? – Сказал мужской голос, но глаза никак не могли привыкнуть к яркому свету и рассмотреть кто говорил.</w:t>
      </w:r>
    </w:p>
    <w:p w14:paraId="5E8269DC" w14:textId="0BB34A92" w:rsidR="00C16A77" w:rsidRDefault="00C16A77" w:rsidP="005F6AB1">
      <w:pPr>
        <w:rPr>
          <w:lang w:val="ru-RU"/>
        </w:rPr>
      </w:pPr>
      <w:r>
        <w:rPr>
          <w:lang w:val="ru-RU"/>
        </w:rPr>
        <w:t>[?] – Ты же только, что говорил, что она каким-то «чудом» была в порядке, когда мы её затащили на борт? – Ответил женский голос, который был почему-то знакомым.</w:t>
      </w:r>
    </w:p>
    <w:p w14:paraId="78408306" w14:textId="3756B2F5" w:rsidR="00C16A77" w:rsidRDefault="00C16A77" w:rsidP="005F6AB1">
      <w:pPr>
        <w:rPr>
          <w:lang w:val="ru-RU"/>
        </w:rPr>
      </w:pPr>
      <w:r>
        <w:rPr>
          <w:lang w:val="ru-RU"/>
        </w:rPr>
        <w:t>[?] – Да, она была в порядке, но никто не может просто висеть в вакууме без последствий. Дайте дозу седатива, я думаю ей будет лучше ещё поспать… Да, этого хватит.</w:t>
      </w:r>
    </w:p>
    <w:p w14:paraId="6D04884E" w14:textId="4431917E" w:rsidR="00C16A77" w:rsidRDefault="00C16A77" w:rsidP="005F6AB1">
      <w:pPr>
        <w:rPr>
          <w:rStyle w:val="SubtleEmphasis"/>
          <w:i w:val="0"/>
          <w:iCs w:val="0"/>
          <w:color w:val="auto"/>
        </w:rPr>
      </w:pPr>
      <w:r>
        <w:rPr>
          <w:rStyle w:val="SubtleEmphasis"/>
          <w:i w:val="0"/>
          <w:iCs w:val="0"/>
          <w:color w:val="auto"/>
        </w:rPr>
        <w:t xml:space="preserve">Фолленстар почувствовала, как её в плечо будто что-то ударило, после чего незабытьё снова поглотило </w:t>
      </w:r>
      <w:r w:rsidR="004C0132">
        <w:rPr>
          <w:rStyle w:val="SubtleEmphasis"/>
          <w:i w:val="0"/>
          <w:iCs w:val="0"/>
          <w:color w:val="auto"/>
        </w:rPr>
        <w:t>мысли</w:t>
      </w:r>
      <w:r>
        <w:rPr>
          <w:rStyle w:val="SubtleEmphasis"/>
          <w:i w:val="0"/>
          <w:iCs w:val="0"/>
          <w:color w:val="auto"/>
        </w:rPr>
        <w:t>. Только в этот раз она смогла увидеть сны, впервые с момента встречи с… она не могла вспомнить с кем.</w:t>
      </w:r>
    </w:p>
    <w:p w14:paraId="794F7C86" w14:textId="16CA563D" w:rsidR="00C16A77" w:rsidRDefault="00C16A77" w:rsidP="005F6AB1">
      <w:pPr>
        <w:rPr>
          <w:lang w:val="ru-RU"/>
        </w:rPr>
      </w:pPr>
      <w:r>
        <w:rPr>
          <w:lang w:val="ru-RU"/>
        </w:rPr>
        <w:t>[?] – Эй, просыпайся соня, действие препарата давно уже сошло, а ты всё валяешься тут. – Сказал всё тот же женский голос.</w:t>
      </w:r>
    </w:p>
    <w:p w14:paraId="30103D42" w14:textId="0B9F3D5B" w:rsidR="00C16A77" w:rsidRDefault="00C16A77" w:rsidP="005F6AB1">
      <w:pPr>
        <w:rPr>
          <w:lang w:val="ru-RU"/>
        </w:rPr>
      </w:pPr>
      <w:r>
        <w:rPr>
          <w:lang w:val="ru-RU"/>
        </w:rPr>
        <w:t>[?] – Док сказал, что у неё была крайняя степень истощения, хотя следов нехватки питания или воды</w:t>
      </w:r>
      <w:r w:rsidR="004C0132">
        <w:rPr>
          <w:lang w:val="ru-RU"/>
        </w:rPr>
        <w:t xml:space="preserve"> на ней </w:t>
      </w:r>
      <w:r>
        <w:rPr>
          <w:lang w:val="ru-RU"/>
        </w:rPr>
        <w:t>нет. Я думаю, что сна как раз ей</w:t>
      </w:r>
      <w:r w:rsidR="004C0132">
        <w:rPr>
          <w:lang w:val="ru-RU"/>
        </w:rPr>
        <w:t xml:space="preserve"> и</w:t>
      </w:r>
      <w:r>
        <w:rPr>
          <w:lang w:val="ru-RU"/>
        </w:rPr>
        <w:t xml:space="preserve"> не хватало. – Ответил уже другой мужской голос.</w:t>
      </w:r>
    </w:p>
    <w:p w14:paraId="73AEE421" w14:textId="350E0059" w:rsidR="00C16A77" w:rsidRDefault="00C16A77" w:rsidP="005F6AB1">
      <w:pPr>
        <w:rPr>
          <w:lang w:val="ru-RU"/>
        </w:rPr>
      </w:pPr>
      <w:r>
        <w:rPr>
          <w:lang w:val="ru-RU"/>
        </w:rPr>
        <w:t>[?] – Ой, почему я слышу, будто ты за себя, а не за неё оправдываешься, а? – Возмутился женский голос, но прозвучало это добродушно, и даже игриво.</w:t>
      </w:r>
    </w:p>
    <w:p w14:paraId="1F2E4524" w14:textId="1EE418C7" w:rsidR="00C16A77" w:rsidRDefault="00C16A77" w:rsidP="005F6AB1">
      <w:pPr>
        <w:rPr>
          <w:lang w:val="ru-RU"/>
        </w:rPr>
      </w:pPr>
      <w:r>
        <w:rPr>
          <w:lang w:val="ru-RU"/>
        </w:rPr>
        <w:t>[?] – Потому что кому-то нужно меньше читерить…</w:t>
      </w:r>
      <w:r w:rsidR="004C0132">
        <w:rPr>
          <w:lang w:val="ru-RU"/>
        </w:rPr>
        <w:t xml:space="preserve"> погоди. – Он сделала паузу. - </w:t>
      </w:r>
      <w:r>
        <w:rPr>
          <w:lang w:val="ru-RU"/>
        </w:rPr>
        <w:t xml:space="preserve"> Эй, я вижу, что ты проснулась</w:t>
      </w:r>
      <w:r w:rsidR="004C0132">
        <w:rPr>
          <w:lang w:val="ru-RU"/>
        </w:rPr>
        <w:t>!</w:t>
      </w:r>
    </w:p>
    <w:p w14:paraId="75303364" w14:textId="49CE445A" w:rsidR="00C16A77" w:rsidRDefault="00C16A77" w:rsidP="005F6AB1">
      <w:pPr>
        <w:rPr>
          <w:rStyle w:val="SubtleEmphasis"/>
          <w:i w:val="0"/>
          <w:iCs w:val="0"/>
          <w:color w:val="auto"/>
        </w:rPr>
      </w:pPr>
      <w:r>
        <w:rPr>
          <w:rStyle w:val="SubtleEmphasis"/>
          <w:i w:val="0"/>
          <w:iCs w:val="0"/>
          <w:color w:val="auto"/>
        </w:rPr>
        <w:lastRenderedPageBreak/>
        <w:t>Звезда усилием воли открыла глаза, и снова чуть не ослепла. Но в этот раз отдых позволил ей намного быстрее</w:t>
      </w:r>
      <w:r w:rsidR="004C0132">
        <w:rPr>
          <w:rStyle w:val="SubtleEmphasis"/>
          <w:i w:val="0"/>
          <w:iCs w:val="0"/>
          <w:color w:val="auto"/>
        </w:rPr>
        <w:t xml:space="preserve"> привыкнуть и</w:t>
      </w:r>
      <w:r>
        <w:rPr>
          <w:rStyle w:val="SubtleEmphasis"/>
          <w:i w:val="0"/>
          <w:iCs w:val="0"/>
          <w:color w:val="auto"/>
        </w:rPr>
        <w:t xml:space="preserve"> разглядеть окружение.</w:t>
      </w:r>
    </w:p>
    <w:p w14:paraId="34F5EF86" w14:textId="2591DECD" w:rsidR="00322623" w:rsidRDefault="00C16A77" w:rsidP="005F6AB1">
      <w:pPr>
        <w:rPr>
          <w:lang w:val="ru-RU"/>
        </w:rPr>
      </w:pPr>
      <w:r>
        <w:rPr>
          <w:lang w:val="ru-RU"/>
        </w:rPr>
        <w:t>[?] – Как спалось? – Спросил мужчина, что стоял прямо у её кровати. Он был одет в строгую форму, намекавшую на отношение к какой-то организации.</w:t>
      </w:r>
      <w:r w:rsidR="00322623">
        <w:rPr>
          <w:lang w:val="ru-RU"/>
        </w:rPr>
        <w:t xml:space="preserve"> Его левая рука держала её за предплечье, </w:t>
      </w:r>
      <w:r w:rsidR="004C0132">
        <w:rPr>
          <w:lang w:val="ru-RU"/>
        </w:rPr>
        <w:t>и</w:t>
      </w:r>
      <w:r w:rsidR="00322623">
        <w:rPr>
          <w:lang w:val="ru-RU"/>
        </w:rPr>
        <w:t xml:space="preserve"> Фоллен не сразу поняла, что эта рука была механической. – Надеюсь не </w:t>
      </w:r>
      <w:r w:rsidR="004C0132">
        <w:rPr>
          <w:lang w:val="ru-RU"/>
        </w:rPr>
        <w:t>совсем</w:t>
      </w:r>
      <w:r w:rsidR="00322623">
        <w:rPr>
          <w:lang w:val="ru-RU"/>
        </w:rPr>
        <w:t xml:space="preserve"> ужасно?</w:t>
      </w:r>
    </w:p>
    <w:p w14:paraId="27103D7F" w14:textId="4C99725D" w:rsidR="00322623" w:rsidRDefault="00322623" w:rsidP="005F6AB1">
      <w:pPr>
        <w:rPr>
          <w:lang w:val="ru-RU"/>
        </w:rPr>
      </w:pPr>
      <w:r>
        <w:rPr>
          <w:lang w:val="ru-RU"/>
        </w:rPr>
        <w:t>[?] – Слушай, ты так обращаешься, будто мы знаем, что она тебя понимает. – Одёрнула парня девушка, что стояла подальше. Одета она была примерно в такую же форму, только более обтягивающую. Однако сразу в глаза бросалось не это, а странные механические уши, что торчали над её волосами.</w:t>
      </w:r>
    </w:p>
    <w:p w14:paraId="35C52F21" w14:textId="1B1AC99C" w:rsidR="00322623" w:rsidRDefault="00322623" w:rsidP="005F6AB1">
      <w:pPr>
        <w:rPr>
          <w:lang w:val="ru-RU"/>
        </w:rPr>
      </w:pPr>
      <w:r>
        <w:rPr>
          <w:lang w:val="ru-RU"/>
        </w:rPr>
        <w:t>[Фс] – Понимать язык, и понимать смысл – это разные вещи. – Ответила она им, на удивление слабым голосом.</w:t>
      </w:r>
    </w:p>
    <w:p w14:paraId="6DB5329F" w14:textId="6116E2BF" w:rsidR="00322623" w:rsidRDefault="00322623" w:rsidP="005F6AB1">
      <w:pPr>
        <w:rPr>
          <w:lang w:val="ru-RU"/>
        </w:rPr>
      </w:pPr>
      <w:r>
        <w:rPr>
          <w:lang w:val="ru-RU"/>
        </w:rPr>
        <w:t>[?] – О, философ, наконец я нашёл родственную душу! – Воскликнул мужчина.</w:t>
      </w:r>
    </w:p>
    <w:p w14:paraId="4605AFC6" w14:textId="739FEED0" w:rsidR="00322623" w:rsidRDefault="00322623" w:rsidP="005F6AB1">
      <w:pPr>
        <w:rPr>
          <w:lang w:val="ru-RU"/>
        </w:rPr>
      </w:pPr>
      <w:r>
        <w:rPr>
          <w:lang w:val="ru-RU"/>
        </w:rPr>
        <w:t>[?] – Эй, я думала у тебя уже есть родственная душа, фу. – Сделала обиженный вид девушка. – Да ты даже не знаешь, как её зовут.</w:t>
      </w:r>
    </w:p>
    <w:p w14:paraId="6E4F4F3E" w14:textId="20A0C958" w:rsidR="00322623" w:rsidRDefault="00322623" w:rsidP="005F6AB1">
      <w:pPr>
        <w:rPr>
          <w:lang w:val="ru-RU"/>
        </w:rPr>
      </w:pPr>
      <w:r>
        <w:rPr>
          <w:lang w:val="ru-RU"/>
        </w:rPr>
        <w:t xml:space="preserve">[Фс] – </w:t>
      </w:r>
      <w:r w:rsidR="00DD0137">
        <w:rPr>
          <w:lang w:val="ru-RU"/>
        </w:rPr>
        <w:t>Павшая</w:t>
      </w:r>
      <w:r>
        <w:rPr>
          <w:lang w:val="ru-RU"/>
        </w:rPr>
        <w:t xml:space="preserve"> Звезда. – Почти инстинктивно ответила Фолленстар.</w:t>
      </w:r>
    </w:p>
    <w:p w14:paraId="73F3F647" w14:textId="77777777" w:rsidR="00322623" w:rsidRDefault="00322623" w:rsidP="005F6AB1">
      <w:pPr>
        <w:rPr>
          <w:lang w:val="ru-RU"/>
        </w:rPr>
      </w:pPr>
      <w:r>
        <w:rPr>
          <w:lang w:val="ru-RU"/>
        </w:rPr>
        <w:t>[?] – А ты уверена, что это не кличка? – Удивлённо спросил парень.</w:t>
      </w:r>
    </w:p>
    <w:p w14:paraId="371BC276" w14:textId="6AA1C3ED" w:rsidR="00322623" w:rsidRDefault="00322623" w:rsidP="005F6AB1">
      <w:pPr>
        <w:rPr>
          <w:lang w:val="ru-RU"/>
        </w:rPr>
      </w:pPr>
      <w:r>
        <w:rPr>
          <w:lang w:val="ru-RU"/>
        </w:rPr>
        <w:t>[Фс] – Почему ты это подумал? И вообще, кто вы такие и где я? – Резко спросила она, стряхивая с себя руку и принимая вертикальное положение. – Где мой меч?</w:t>
      </w:r>
    </w:p>
    <w:p w14:paraId="536EE6D6" w14:textId="464981F5" w:rsidR="00322623" w:rsidRDefault="00322623" w:rsidP="005F6AB1">
      <w:pPr>
        <w:rPr>
          <w:lang w:val="ru-RU"/>
        </w:rPr>
      </w:pPr>
      <w:r>
        <w:rPr>
          <w:lang w:val="ru-RU"/>
        </w:rPr>
        <w:t>[?] – А, ну ты и конечно вцепилась в эту штуку, мы ели выдрали его у тебя из руки. – Взгляд Фолленстар дал ему понять, что она не оценила эту попытку поднять настроение. – Он всё ещё</w:t>
      </w:r>
      <w:r w:rsidR="004C0132">
        <w:rPr>
          <w:lang w:val="ru-RU"/>
        </w:rPr>
        <w:t xml:space="preserve"> лежит</w:t>
      </w:r>
      <w:r>
        <w:rPr>
          <w:lang w:val="ru-RU"/>
        </w:rPr>
        <w:t xml:space="preserve"> в стыковочном шлюзе, потому что никто</w:t>
      </w:r>
      <w:r w:rsidR="004C0132">
        <w:rPr>
          <w:lang w:val="ru-RU"/>
        </w:rPr>
        <w:t xml:space="preserve"> не смог</w:t>
      </w:r>
      <w:r>
        <w:rPr>
          <w:lang w:val="ru-RU"/>
        </w:rPr>
        <w:t xml:space="preserve"> поднять его.</w:t>
      </w:r>
    </w:p>
    <w:p w14:paraId="5AE659BA" w14:textId="6B0A2B21" w:rsidR="00322623" w:rsidRDefault="00322623" w:rsidP="005F6AB1">
      <w:pPr>
        <w:rPr>
          <w:lang w:val="ru-RU"/>
        </w:rPr>
      </w:pPr>
      <w:r>
        <w:rPr>
          <w:lang w:val="ru-RU"/>
        </w:rPr>
        <w:t>[?] – Да, как только касаешься рукояти – руку как молнией отнимает, а всё что касается лезвия – плавится. Ты не потрудишься объяснить, что это за сверхъестественная штука такая?</w:t>
      </w:r>
      <w:r w:rsidR="004C0132">
        <w:rPr>
          <w:lang w:val="ru-RU"/>
        </w:rPr>
        <w:t xml:space="preserve"> – Требовательно спросила девушка.</w:t>
      </w:r>
    </w:p>
    <w:p w14:paraId="11AE1883" w14:textId="40F59C0B" w:rsidR="00322623" w:rsidRDefault="00322623" w:rsidP="005F6AB1">
      <w:pPr>
        <w:rPr>
          <w:lang w:val="ru-RU"/>
        </w:rPr>
      </w:pPr>
      <w:r>
        <w:rPr>
          <w:lang w:val="ru-RU"/>
        </w:rPr>
        <w:t>[Фс] – Даже если бы я попыталась, вы бы не поняли. – Холодно ответила она, чувствуя, что возвращается контроль над телом. – Да и если честно, я сама не особо помню. Моя память сейчас будто решето, вижу только фрагменты, но не могу собрать цельную картину.</w:t>
      </w:r>
    </w:p>
    <w:p w14:paraId="297027B7" w14:textId="5FF78786" w:rsidR="00322623" w:rsidRDefault="00322623" w:rsidP="005F6AB1">
      <w:pPr>
        <w:rPr>
          <w:lang w:val="ru-RU"/>
        </w:rPr>
      </w:pPr>
      <w:r>
        <w:rPr>
          <w:lang w:val="ru-RU"/>
        </w:rPr>
        <w:t xml:space="preserve">[?] – Это то и понятно, столько проболтаться в пустоте. Но вот </w:t>
      </w:r>
      <w:r w:rsidR="004C0132">
        <w:rPr>
          <w:lang w:val="ru-RU"/>
        </w:rPr>
        <w:t>странно</w:t>
      </w:r>
      <w:r>
        <w:rPr>
          <w:lang w:val="ru-RU"/>
        </w:rPr>
        <w:t>,</w:t>
      </w:r>
      <w:r w:rsidR="004C0132">
        <w:rPr>
          <w:lang w:val="ru-RU"/>
        </w:rPr>
        <w:t xml:space="preserve"> что,</w:t>
      </w:r>
      <w:r>
        <w:rPr>
          <w:lang w:val="ru-RU"/>
        </w:rPr>
        <w:t xml:space="preserve"> когда наш захват подтаскивал тебя к шлюзу, камеры показывали, что ты находилась будто… в светящемся коконе. Я не знаю, как это по-другому описать, могу запись показать. Но мы не нашли на тебе ничего</w:t>
      </w:r>
      <w:r w:rsidR="004C0132">
        <w:rPr>
          <w:lang w:val="ru-RU"/>
        </w:rPr>
        <w:t xml:space="preserve"> технологичного</w:t>
      </w:r>
      <w:r>
        <w:rPr>
          <w:lang w:val="ru-RU"/>
        </w:rPr>
        <w:t>, кроме меча. Можешь попытаться это как-то объяснить</w:t>
      </w:r>
      <w:r w:rsidR="004C0132">
        <w:rPr>
          <w:lang w:val="ru-RU"/>
        </w:rPr>
        <w:t xml:space="preserve"> это «магическое» поле</w:t>
      </w:r>
      <w:r>
        <w:rPr>
          <w:lang w:val="ru-RU"/>
        </w:rPr>
        <w:t>?</w:t>
      </w:r>
    </w:p>
    <w:p w14:paraId="425A1C81" w14:textId="6A077229" w:rsidR="00322623" w:rsidRDefault="00322623" w:rsidP="005F6AB1">
      <w:pPr>
        <w:rPr>
          <w:lang w:val="ru-RU"/>
        </w:rPr>
      </w:pPr>
      <w:r>
        <w:rPr>
          <w:lang w:val="ru-RU"/>
        </w:rPr>
        <w:t>[Фс] – Нет. – Просто ответила Звезда.</w:t>
      </w:r>
    </w:p>
    <w:p w14:paraId="3AB37F36" w14:textId="1B12B379" w:rsidR="00322623" w:rsidRDefault="00322623" w:rsidP="005F6AB1">
      <w:pPr>
        <w:rPr>
          <w:lang w:val="ru-RU"/>
        </w:rPr>
      </w:pPr>
      <w:r>
        <w:rPr>
          <w:lang w:val="ru-RU"/>
        </w:rPr>
        <w:t>[?] – Врёшь. – Просто сказала девушка.</w:t>
      </w:r>
    </w:p>
    <w:p w14:paraId="377BF6BC" w14:textId="6CEBA44A" w:rsidR="00322623" w:rsidRDefault="00322623" w:rsidP="005F6AB1">
      <w:pPr>
        <w:rPr>
          <w:lang w:val="ru-RU"/>
        </w:rPr>
      </w:pPr>
      <w:r>
        <w:rPr>
          <w:lang w:val="ru-RU"/>
        </w:rPr>
        <w:t xml:space="preserve">Тут Фоллен почувствовала, что всё это время её сознание пытались </w:t>
      </w:r>
      <w:r w:rsidR="004C0132">
        <w:rPr>
          <w:lang w:val="ru-RU"/>
        </w:rPr>
        <w:t>было под сторонним влиянием</w:t>
      </w:r>
      <w:r>
        <w:rPr>
          <w:lang w:val="ru-RU"/>
        </w:rPr>
        <w:t xml:space="preserve">. Она автоматически поставила блок – этого оказалось достаточно, чтобы выкинуть чужое присутствие. Выражение лица девушки тут же смутилось, а механические уши зашевелились, будто пытаясь </w:t>
      </w:r>
      <w:r w:rsidR="0063760F">
        <w:rPr>
          <w:lang w:val="ru-RU"/>
        </w:rPr>
        <w:t>настроиться</w:t>
      </w:r>
      <w:r>
        <w:rPr>
          <w:lang w:val="ru-RU"/>
        </w:rPr>
        <w:t xml:space="preserve"> на потерянную волну.</w:t>
      </w:r>
    </w:p>
    <w:p w14:paraId="7D9E6E91" w14:textId="72EE6FD2" w:rsidR="00322623" w:rsidRDefault="00322623" w:rsidP="005F6AB1">
      <w:pPr>
        <w:rPr>
          <w:lang w:val="ru-RU"/>
        </w:rPr>
      </w:pPr>
      <w:r>
        <w:rPr>
          <w:lang w:val="ru-RU"/>
        </w:rPr>
        <w:t>[Фс] – Значит это твой голос я слышала, пока была без сознания.</w:t>
      </w:r>
    </w:p>
    <w:p w14:paraId="09B9BBF8" w14:textId="3ED7A66C" w:rsidR="00322623" w:rsidRDefault="00322623" w:rsidP="005F6AB1">
      <w:pPr>
        <w:rPr>
          <w:lang w:val="ru-RU"/>
        </w:rPr>
      </w:pPr>
      <w:r>
        <w:rPr>
          <w:lang w:val="ru-RU"/>
        </w:rPr>
        <w:lastRenderedPageBreak/>
        <w:t>[?] – Если ты была в состоянии меня слышать, то значит сознание у тебя уже было? – Добродушно ответила девушка. – Но вот почему сейчас…</w:t>
      </w:r>
    </w:p>
    <w:p w14:paraId="721864C8" w14:textId="690AD327" w:rsidR="00322623" w:rsidRDefault="00322623" w:rsidP="005F6AB1">
      <w:pPr>
        <w:rPr>
          <w:lang w:val="ru-RU"/>
        </w:rPr>
      </w:pPr>
      <w:r>
        <w:rPr>
          <w:lang w:val="ru-RU"/>
        </w:rPr>
        <w:t>[Фс] – Спонтанно читать чьи-то мысли – это не самый дружелюбный жест. – Сказав это Звезда ощутила сильное чувство дежавю.</w:t>
      </w:r>
    </w:p>
    <w:p w14:paraId="5F535CE7" w14:textId="4D963D2C" w:rsidR="00322623" w:rsidRDefault="00322623" w:rsidP="005F6AB1">
      <w:pPr>
        <w:rPr>
          <w:lang w:val="ru-RU"/>
        </w:rPr>
      </w:pPr>
      <w:r>
        <w:rPr>
          <w:lang w:val="ru-RU"/>
        </w:rPr>
        <w:t>[?] – Та да, – протянул парень, – вот тебе и вся секретность.</w:t>
      </w:r>
    </w:p>
    <w:p w14:paraId="17B5A744" w14:textId="61C4E3AB" w:rsidR="00322623" w:rsidRDefault="00322623" w:rsidP="005F6AB1">
      <w:pPr>
        <w:rPr>
          <w:lang w:val="ru-RU"/>
        </w:rPr>
      </w:pPr>
      <w:r>
        <w:rPr>
          <w:lang w:val="ru-RU"/>
        </w:rPr>
        <w:t>[?] – Почему сейчас я не могу тебя слышать? – Всё же закончила вопрос девушка.</w:t>
      </w:r>
    </w:p>
    <w:p w14:paraId="595EFBF9" w14:textId="1B9820F1" w:rsidR="00322623" w:rsidRDefault="00322623" w:rsidP="005F6AB1">
      <w:pPr>
        <w:rPr>
          <w:lang w:val="ru-RU"/>
        </w:rPr>
      </w:pPr>
      <w:r>
        <w:rPr>
          <w:lang w:val="ru-RU"/>
        </w:rPr>
        <w:t xml:space="preserve">[Фс] – Потому что я блокирую твоё сознание. Слушайте, я благодарна за то, что вы меня вытащили, но вторгаться в сознание, когда я была </w:t>
      </w:r>
      <w:r w:rsidR="004C0132">
        <w:rPr>
          <w:lang w:val="ru-RU"/>
        </w:rPr>
        <w:t>бессильна</w:t>
      </w:r>
      <w:r>
        <w:rPr>
          <w:lang w:val="ru-RU"/>
        </w:rPr>
        <w:t xml:space="preserve"> – не самый лучший старт для </w:t>
      </w:r>
      <w:r w:rsidR="004C0132">
        <w:rPr>
          <w:lang w:val="ru-RU"/>
        </w:rPr>
        <w:t>взаимных отношений</w:t>
      </w:r>
      <w:r>
        <w:rPr>
          <w:lang w:val="ru-RU"/>
        </w:rPr>
        <w:t>. Тем более что я вас спросила, где я и кто вы, а ответа я до сих пор не услышала.</w:t>
      </w:r>
    </w:p>
    <w:p w14:paraId="57213631" w14:textId="3CD4D0CD" w:rsidR="00322623" w:rsidRDefault="00322623" w:rsidP="005F6AB1">
      <w:pPr>
        <w:rPr>
          <w:lang w:val="ru-RU"/>
        </w:rPr>
      </w:pPr>
      <w:r>
        <w:rPr>
          <w:lang w:val="ru-RU"/>
        </w:rPr>
        <w:t>Эти двое переглянулись.</w:t>
      </w:r>
    </w:p>
    <w:p w14:paraId="33CD9A80" w14:textId="77777777" w:rsidR="00322623" w:rsidRDefault="00322623" w:rsidP="005F6AB1">
      <w:pPr>
        <w:rPr>
          <w:lang w:val="ru-RU"/>
        </w:rPr>
      </w:pPr>
      <w:r>
        <w:rPr>
          <w:lang w:val="ru-RU"/>
        </w:rPr>
        <w:t>[?] – Ты находишься на борту крейсера Крыло Ангела, относящегося к Торговой Ассоциации Коалиции. Я капитан этого судна, можешь звать меня Алексом. А это Лили – мой главный помощник.</w:t>
      </w:r>
    </w:p>
    <w:p w14:paraId="34BD85B2" w14:textId="77777777" w:rsidR="00322623" w:rsidRDefault="00322623" w:rsidP="005F6AB1">
      <w:pPr>
        <w:rPr>
          <w:lang w:val="ru-RU"/>
        </w:rPr>
      </w:pPr>
      <w:r>
        <w:rPr>
          <w:lang w:val="ru-RU"/>
        </w:rPr>
        <w:t>[Фс] – Торговая Ассоциация Коалиции? Какой ещё Коалиции?</w:t>
      </w:r>
    </w:p>
    <w:p w14:paraId="4B5B2F20" w14:textId="562171FE" w:rsidR="00322623" w:rsidRDefault="00322623" w:rsidP="005F6AB1">
      <w:pPr>
        <w:rPr>
          <w:lang w:val="ru-RU"/>
        </w:rPr>
      </w:pPr>
      <w:r>
        <w:rPr>
          <w:lang w:val="ru-RU"/>
        </w:rPr>
        <w:t>[Ал] – Как какой? Галактическая Коалиция Разумных Рас? Нет, не слышала? Дорогая, ты из другого мира свалилась что ли, хм? – При этом оба они как-то странно замялись и посмотрели друг на друга.</w:t>
      </w:r>
    </w:p>
    <w:p w14:paraId="142984CB" w14:textId="0C10C921" w:rsidR="00322623" w:rsidRDefault="00322623" w:rsidP="005F6AB1">
      <w:pPr>
        <w:rPr>
          <w:lang w:val="ru-RU"/>
        </w:rPr>
      </w:pPr>
      <w:r>
        <w:rPr>
          <w:lang w:val="ru-RU"/>
        </w:rPr>
        <w:t>[Фс] – Я только что сказала, что моя память очень фрагментарна. Я могу не помнить некоторые вещи. – Попыталась объяснить она.</w:t>
      </w:r>
    </w:p>
    <w:p w14:paraId="7B00A49E" w14:textId="7CB48FA7" w:rsidR="00322623" w:rsidRDefault="00322623" w:rsidP="005F6AB1">
      <w:pPr>
        <w:rPr>
          <w:lang w:val="ru-RU"/>
        </w:rPr>
      </w:pPr>
      <w:r>
        <w:rPr>
          <w:lang w:val="ru-RU"/>
        </w:rPr>
        <w:t>[Ли] – И что ты нам предложишь с тобой делать, а, Звезда? – Спросила Лили.</w:t>
      </w:r>
    </w:p>
    <w:p w14:paraId="35F7E557" w14:textId="657CBA35" w:rsidR="00322623" w:rsidRDefault="00322623" w:rsidP="005F6AB1">
      <w:pPr>
        <w:rPr>
          <w:lang w:val="ru-RU"/>
        </w:rPr>
      </w:pPr>
      <w:r>
        <w:rPr>
          <w:lang w:val="ru-RU"/>
        </w:rPr>
        <w:t>[Фс] – А какие мои варианты?</w:t>
      </w:r>
    </w:p>
    <w:p w14:paraId="7D00639C" w14:textId="703534E6" w:rsidR="00322623" w:rsidRDefault="00322623" w:rsidP="005F6AB1">
      <w:pPr>
        <w:rPr>
          <w:lang w:val="ru-RU"/>
        </w:rPr>
      </w:pPr>
      <w:r>
        <w:rPr>
          <w:lang w:val="ru-RU"/>
        </w:rPr>
        <w:t>[Ал] – Ну, на самом деле их всего два. Мы можем тебя сбросить на ближайшей станции или планете, или же ты можешь остаться с нами пока твоя память не восстановится. – Рассудительно ответил Алекс.</w:t>
      </w:r>
    </w:p>
    <w:p w14:paraId="443B541D" w14:textId="6CFCA4D7" w:rsidR="00322623" w:rsidRDefault="00322623" w:rsidP="005F6AB1">
      <w:pPr>
        <w:rPr>
          <w:lang w:val="ru-RU"/>
        </w:rPr>
      </w:pPr>
      <w:r>
        <w:rPr>
          <w:lang w:val="ru-RU"/>
        </w:rPr>
        <w:t>[Фс] – А вы согласитесь меня оставить здесь? – Смущённо спросила Стар.</w:t>
      </w:r>
    </w:p>
    <w:p w14:paraId="334CC26C" w14:textId="0F093F16" w:rsidR="00322623" w:rsidRDefault="00322623" w:rsidP="005F6AB1">
      <w:pPr>
        <w:rPr>
          <w:lang w:val="ru-RU"/>
        </w:rPr>
      </w:pPr>
      <w:r>
        <w:rPr>
          <w:lang w:val="ru-RU"/>
        </w:rPr>
        <w:t>[Ал] – Если ты уберёшь эту штуку из нашего шлюза, то считай, что ты получила временную приписку на борту Ангеллады. – На удивление серьёзно сказал капитан.</w:t>
      </w:r>
    </w:p>
    <w:p w14:paraId="33734623" w14:textId="77777777" w:rsidR="00322623" w:rsidRDefault="00322623" w:rsidP="005F6AB1">
      <w:pPr>
        <w:rPr>
          <w:lang w:val="ru-RU"/>
        </w:rPr>
      </w:pPr>
      <w:r>
        <w:rPr>
          <w:lang w:val="ru-RU"/>
        </w:rPr>
        <w:t>[Фс] – Ангеллады?..</w:t>
      </w:r>
    </w:p>
    <w:p w14:paraId="578B6EFA" w14:textId="36347D77" w:rsidR="00322623" w:rsidRDefault="00322623" w:rsidP="005F6AB1">
      <w:pPr>
        <w:rPr>
          <w:lang w:val="ru-RU"/>
        </w:rPr>
      </w:pPr>
      <w:r>
        <w:rPr>
          <w:lang w:val="ru-RU"/>
        </w:rPr>
        <w:t>[Ли] – Ой, это Крыло Ангела на каком-то ксеноязыке. Так назывался корабль, когда мы его… экспроприировали. – Ответила ей Лили.</w:t>
      </w:r>
    </w:p>
    <w:p w14:paraId="4E2C9509" w14:textId="4C11B016" w:rsidR="00322623" w:rsidRDefault="00322623" w:rsidP="005F6AB1">
      <w:pPr>
        <w:rPr>
          <w:lang w:val="ru-RU"/>
        </w:rPr>
      </w:pPr>
      <w:r>
        <w:rPr>
          <w:lang w:val="ru-RU"/>
        </w:rPr>
        <w:t>[Фс] – Звучит как предложение, от которого нельзя отказаться… – Двое странно на неё посмотрели. – Тогда я и не стану от него отказываться.</w:t>
      </w:r>
    </w:p>
    <w:p w14:paraId="515E4646" w14:textId="4238C962" w:rsidR="00322623" w:rsidRDefault="00322623" w:rsidP="00322623">
      <w:pPr>
        <w:pStyle w:val="Heading2"/>
        <w:rPr>
          <w:lang w:val="ru-RU"/>
        </w:rPr>
      </w:pPr>
      <w:bookmarkStart w:id="4" w:name="_Toc143039646"/>
      <w:r>
        <w:rPr>
          <w:lang w:val="ru-RU"/>
        </w:rPr>
        <w:t>Разговор 3</w:t>
      </w:r>
      <w:bookmarkEnd w:id="4"/>
    </w:p>
    <w:p w14:paraId="6955F350" w14:textId="15552039" w:rsidR="00322623" w:rsidRDefault="00322623" w:rsidP="005F6AB1">
      <w:pPr>
        <w:rPr>
          <w:lang w:val="ru-RU"/>
        </w:rPr>
      </w:pPr>
      <w:r>
        <w:rPr>
          <w:lang w:val="ru-RU"/>
        </w:rPr>
        <w:t>Сложно было описать, насколько это видение потрясло Мунлайт. Даже когда оно закончилось, то она ещё какое-то время сидела, вытянув копыто вперёд, пытаясь осознать увиденное.</w:t>
      </w:r>
    </w:p>
    <w:p w14:paraId="7DC1EA65" w14:textId="0F1AB085" w:rsidR="004C0132" w:rsidRDefault="004C0132" w:rsidP="005F6AB1">
      <w:pPr>
        <w:rPr>
          <w:lang w:val="ru-RU"/>
        </w:rPr>
      </w:pPr>
      <w:r>
        <w:rPr>
          <w:lang w:val="ru-RU"/>
        </w:rPr>
        <w:t>[Мш] – Ты потеряла память после?..</w:t>
      </w:r>
    </w:p>
    <w:p w14:paraId="0DF2A713" w14:textId="37B6BAFC" w:rsidR="004C0132" w:rsidRDefault="004C0132" w:rsidP="005F6AB1">
      <w:pPr>
        <w:rPr>
          <w:lang w:val="ru-RU"/>
        </w:rPr>
      </w:pPr>
      <w:r>
        <w:rPr>
          <w:lang w:val="ru-RU"/>
        </w:rPr>
        <w:lastRenderedPageBreak/>
        <w:t>[Фс] – Да, я не вышла из того столкновения невредимой. Она нанесла мне удар, подобный тому, из-за которого начался Катаклизм. Но, к счастью, Хелия была уже ослаблена тогда, и она смогла только повредить мою память. Как можешь заметить, я до сих пор не могу вспомнить всего.</w:t>
      </w:r>
    </w:p>
    <w:p w14:paraId="102A7AA6" w14:textId="6E7A3AC6" w:rsidR="00C16A77" w:rsidRDefault="004C0132" w:rsidP="005F6AB1">
      <w:pPr>
        <w:rPr>
          <w:lang w:val="ru-RU"/>
        </w:rPr>
      </w:pPr>
      <w:r>
        <w:rPr>
          <w:lang w:val="ru-RU"/>
        </w:rPr>
        <w:t>[Мш] – Тогда то, как ты сама смогла обрести силы аликорна, и потом научила меня, это…</w:t>
      </w:r>
    </w:p>
    <w:p w14:paraId="622DA3FB" w14:textId="67A2C87E" w:rsidR="004C0132" w:rsidRDefault="004C0132" w:rsidP="005F6AB1">
      <w:pPr>
        <w:rPr>
          <w:lang w:val="ru-RU"/>
        </w:rPr>
      </w:pPr>
      <w:r>
        <w:rPr>
          <w:lang w:val="ru-RU"/>
        </w:rPr>
        <w:t>[Фс] – Да, я смогла вспомнить фрагменты знаний, полученных от неё.</w:t>
      </w:r>
    </w:p>
    <w:p w14:paraId="6AF26B1A" w14:textId="3DE548E8" w:rsidR="004C0132" w:rsidRDefault="004C0132" w:rsidP="005F6AB1">
      <w:pPr>
        <w:rPr>
          <w:lang w:val="ru-RU"/>
        </w:rPr>
      </w:pPr>
      <w:r>
        <w:rPr>
          <w:lang w:val="ru-RU"/>
        </w:rPr>
        <w:t>Мунлайт очень сильно задумалась. Увидев всё это глазами Фолленстар, она не могла сложить концы с концами. Однако единственное было точным – внезапно, она стала чувствовать себя такой маленькой. И то, что все пони называли «Концом Света», на самом деле была лишь небольшой проблемой в одном мирке на краю вселенной.</w:t>
      </w:r>
    </w:p>
    <w:p w14:paraId="202ABA95" w14:textId="026A43A5" w:rsidR="004C0132" w:rsidRDefault="004C0132" w:rsidP="005F6AB1">
      <w:pPr>
        <w:rPr>
          <w:lang w:val="ru-RU"/>
        </w:rPr>
      </w:pPr>
      <w:r>
        <w:rPr>
          <w:lang w:val="ru-RU"/>
        </w:rPr>
        <w:t>[Мш] – Я… Я не знаю, как реагировать на это… Твайлайт знает об этом?</w:t>
      </w:r>
    </w:p>
    <w:p w14:paraId="41B1B821" w14:textId="0FEFA8E2" w:rsidR="00A776E5" w:rsidRDefault="00A776E5" w:rsidP="005F6AB1">
      <w:pPr>
        <w:rPr>
          <w:lang w:val="ru-RU"/>
        </w:rPr>
      </w:pPr>
      <w:r>
        <w:rPr>
          <w:lang w:val="ru-RU"/>
        </w:rPr>
        <w:t>[Фс] – Какая из них?</w:t>
      </w:r>
    </w:p>
    <w:p w14:paraId="782E9F1F" w14:textId="22509DA6" w:rsidR="00A776E5" w:rsidRDefault="00A776E5" w:rsidP="005F6AB1">
      <w:pPr>
        <w:rPr>
          <w:lang w:val="ru-RU"/>
        </w:rPr>
      </w:pPr>
      <w:r>
        <w:rPr>
          <w:lang w:val="ru-RU"/>
        </w:rPr>
        <w:t>[Мш] – Другая.</w:t>
      </w:r>
    </w:p>
    <w:p w14:paraId="09BCA69A" w14:textId="22195F40" w:rsidR="00A776E5" w:rsidRDefault="00A776E5" w:rsidP="005F6AB1">
      <w:pPr>
        <w:rPr>
          <w:lang w:val="ru-RU"/>
        </w:rPr>
      </w:pPr>
      <w:r>
        <w:rPr>
          <w:lang w:val="ru-RU"/>
        </w:rPr>
        <w:t>[Фс] – Нет, она была привязана к этому миру и не знала ничего о том, что происходило снаружи. А когда мы вернулись… то да, она знает меньше, чем ты могла бы подумать.</w:t>
      </w:r>
    </w:p>
    <w:p w14:paraId="17473718" w14:textId="7B07B7A0" w:rsidR="00A776E5" w:rsidRDefault="00A776E5" w:rsidP="005F6AB1">
      <w:pPr>
        <w:rPr>
          <w:lang w:val="ru-RU"/>
        </w:rPr>
      </w:pPr>
      <w:r>
        <w:rPr>
          <w:lang w:val="ru-RU"/>
        </w:rPr>
        <w:t>Только сейчас принцесса поняла, что это всё означало.</w:t>
      </w:r>
    </w:p>
    <w:p w14:paraId="721C7074" w14:textId="26E1E60A" w:rsidR="00A776E5" w:rsidRDefault="00A776E5" w:rsidP="005F6AB1">
      <w:pPr>
        <w:rPr>
          <w:lang w:val="ru-RU"/>
        </w:rPr>
      </w:pPr>
      <w:r>
        <w:rPr>
          <w:lang w:val="ru-RU"/>
        </w:rPr>
        <w:t xml:space="preserve">[Мш] – Так вы собираетесь… Ты это </w:t>
      </w:r>
      <w:r w:rsidR="00E91291">
        <w:rPr>
          <w:lang w:val="ru-RU"/>
        </w:rPr>
        <w:t>имела в виду</w:t>
      </w:r>
      <w:r>
        <w:rPr>
          <w:lang w:val="ru-RU"/>
        </w:rPr>
        <w:t>, под придёт время уйти?</w:t>
      </w:r>
    </w:p>
    <w:p w14:paraId="46CA927C" w14:textId="15391E62" w:rsidR="00A776E5" w:rsidRDefault="00A776E5" w:rsidP="005F6AB1">
      <w:pPr>
        <w:rPr>
          <w:lang w:val="ru-RU"/>
        </w:rPr>
      </w:pPr>
      <w:r>
        <w:rPr>
          <w:lang w:val="ru-RU"/>
        </w:rPr>
        <w:t xml:space="preserve">Фолленстар посмотрела вдаль. Её лицо приняло </w:t>
      </w:r>
      <w:r w:rsidR="009F1F82">
        <w:rPr>
          <w:lang w:val="ru-RU"/>
        </w:rPr>
        <w:t>очень грустный и усталый вид.</w:t>
      </w:r>
    </w:p>
    <w:p w14:paraId="4B4F4CD3" w14:textId="52B7BC84" w:rsidR="009F1F82" w:rsidRDefault="009F1F82" w:rsidP="005F6AB1">
      <w:pPr>
        <w:rPr>
          <w:lang w:val="ru-RU"/>
        </w:rPr>
      </w:pPr>
      <w:r>
        <w:rPr>
          <w:lang w:val="ru-RU"/>
        </w:rPr>
        <w:t>[Фс] – Я не знаю Мун</w:t>
      </w:r>
      <w:r w:rsidR="004B27F5">
        <w:rPr>
          <w:lang w:val="ru-RU"/>
        </w:rPr>
        <w:t>, я</w:t>
      </w:r>
      <w:r>
        <w:rPr>
          <w:lang w:val="ru-RU"/>
        </w:rPr>
        <w:t xml:space="preserve"> честно не знаю. Тогда я сказала, что нужно завершить начатое. Теперь, Эквестрия родилась заново, обрела будущее, и я здесь больше не нужна. Лилит была права, действительно, везде, где ступает моё копыто – везде разрушение и смерть. </w:t>
      </w:r>
    </w:p>
    <w:p w14:paraId="16C61948" w14:textId="3133A6DA" w:rsidR="009F1F82" w:rsidRDefault="009F1F82" w:rsidP="005F6AB1">
      <w:pPr>
        <w:rPr>
          <w:lang w:val="ru-RU"/>
        </w:rPr>
      </w:pPr>
      <w:r>
        <w:rPr>
          <w:lang w:val="ru-RU"/>
        </w:rPr>
        <w:t>[Мш] – Не правда! Мы это уже с тобой проходили, ты знаешь моё мнение.</w:t>
      </w:r>
    </w:p>
    <w:p w14:paraId="2594B6B7" w14:textId="79124BE3" w:rsidR="009F1F82" w:rsidRDefault="009F1F82" w:rsidP="005F6AB1">
      <w:pPr>
        <w:rPr>
          <w:lang w:val="ru-RU"/>
        </w:rPr>
      </w:pPr>
      <w:r>
        <w:rPr>
          <w:lang w:val="ru-RU"/>
        </w:rPr>
        <w:t>[Фс] – Д</w:t>
      </w:r>
      <w:r w:rsidR="004B27F5">
        <w:rPr>
          <w:lang w:val="ru-RU"/>
        </w:rPr>
        <w:t>а, конечно</w:t>
      </w:r>
      <w:r>
        <w:rPr>
          <w:lang w:val="ru-RU"/>
        </w:rPr>
        <w:t>, и ты знаешь моё.</w:t>
      </w:r>
    </w:p>
    <w:p w14:paraId="3790EC0F" w14:textId="64849A22" w:rsidR="00364538" w:rsidRDefault="00364538" w:rsidP="005F6AB1">
      <w:pPr>
        <w:rPr>
          <w:lang w:val="ru-RU"/>
        </w:rPr>
      </w:pPr>
      <w:r>
        <w:rPr>
          <w:lang w:val="ru-RU"/>
        </w:rPr>
        <w:t>[Мш] – Но почему, почему?! – Воскликнула Мунлайт.</w:t>
      </w:r>
    </w:p>
    <w:p w14:paraId="1B090F35" w14:textId="524C2BA8" w:rsidR="00364538" w:rsidRDefault="006641D7" w:rsidP="005F6AB1">
      <w:pPr>
        <w:rPr>
          <w:lang w:val="ru-RU"/>
        </w:rPr>
      </w:pPr>
      <w:r>
        <w:rPr>
          <w:lang w:val="ru-RU"/>
        </w:rPr>
        <w:t>[Фс] – Другие миры тоже требуют нашей помощи. Я и Твайлайт попытаемся продолжить то, чем мы должны заниматься – плести нити будущего, чтобы все миры смогли обрести покой.</w:t>
      </w:r>
    </w:p>
    <w:p w14:paraId="4F33B66E" w14:textId="3D49D46A" w:rsidR="006641D7" w:rsidRDefault="006641D7" w:rsidP="005F6AB1">
      <w:pPr>
        <w:rPr>
          <w:lang w:val="ru-RU"/>
        </w:rPr>
      </w:pPr>
      <w:r>
        <w:rPr>
          <w:lang w:val="ru-RU"/>
        </w:rPr>
        <w:t>[Мш] – Хелия</w:t>
      </w:r>
      <w:r w:rsidR="004B27F5">
        <w:rPr>
          <w:lang w:val="ru-RU"/>
        </w:rPr>
        <w:t xml:space="preserve"> помогала другим</w:t>
      </w:r>
      <w:r>
        <w:rPr>
          <w:lang w:val="ru-RU"/>
        </w:rPr>
        <w:t>?</w:t>
      </w:r>
      <w:r w:rsidR="004B27F5">
        <w:rPr>
          <w:lang w:val="ru-RU"/>
        </w:rPr>
        <w:t xml:space="preserve"> – Внезапно спросила принцесса.</w:t>
      </w:r>
    </w:p>
    <w:p w14:paraId="4B3CC7CF" w14:textId="1E6D2CAD" w:rsidR="006641D7" w:rsidRDefault="006641D7" w:rsidP="005F6AB1">
      <w:pPr>
        <w:rPr>
          <w:lang w:val="ru-RU"/>
        </w:rPr>
      </w:pPr>
      <w:r>
        <w:rPr>
          <w:lang w:val="ru-RU"/>
        </w:rPr>
        <w:t>[Фс] – Она могла бы этим заниматься, но она воспринимала вселенную как свой эксперимент по созданию идеального существа, на замену утерянного творителя. Нет, ей было по большей части всё равно на судьбы отдельных живых существ или целых миров.</w:t>
      </w:r>
    </w:p>
    <w:p w14:paraId="45C9808D" w14:textId="48EEF6D2" w:rsidR="009F1F82" w:rsidRDefault="009F1F82" w:rsidP="005F6AB1">
      <w:pPr>
        <w:rPr>
          <w:lang w:val="ru-RU"/>
        </w:rPr>
      </w:pPr>
      <w:r>
        <w:rPr>
          <w:lang w:val="ru-RU"/>
        </w:rPr>
        <w:t>Они обе замолчали, и только поднявшийся ветер создавал шум среди ветвей. Фолленстар сама не хотела уходить, это было очевидно. Но даже несмотря на это, её решение уже было непоколебимым.</w:t>
      </w:r>
    </w:p>
    <w:p w14:paraId="67ABDCF6" w14:textId="137B9B24" w:rsidR="009F1F82" w:rsidRDefault="009F1F82" w:rsidP="005F6AB1">
      <w:pPr>
        <w:rPr>
          <w:lang w:val="ru-RU"/>
        </w:rPr>
      </w:pPr>
      <w:r>
        <w:rPr>
          <w:lang w:val="ru-RU"/>
        </w:rPr>
        <w:t>[Мш] – Но тогда могу я…</w:t>
      </w:r>
    </w:p>
    <w:p w14:paraId="07FB7CEA" w14:textId="3BD68964" w:rsidR="009F1F82" w:rsidRDefault="009F1F82" w:rsidP="005F6AB1">
      <w:pPr>
        <w:rPr>
          <w:lang w:val="ru-RU"/>
        </w:rPr>
      </w:pPr>
      <w:r>
        <w:rPr>
          <w:lang w:val="ru-RU"/>
        </w:rPr>
        <w:lastRenderedPageBreak/>
        <w:t>[Фс] – Нет, дорогая, не можешь. Им нужна принцесса, Саари нужна ты. Эквестрия теперь в твоих сильных копытах, и не думай, что это простая ноша</w:t>
      </w:r>
      <w:r w:rsidR="004B27F5">
        <w:rPr>
          <w:lang w:val="ru-RU"/>
        </w:rPr>
        <w:t>,</w:t>
      </w:r>
      <w:r>
        <w:rPr>
          <w:lang w:val="ru-RU"/>
        </w:rPr>
        <w:t xml:space="preserve"> – </w:t>
      </w:r>
      <w:r w:rsidR="004B27F5">
        <w:rPr>
          <w:lang w:val="ru-RU"/>
        </w:rPr>
        <w:t>о</w:t>
      </w:r>
      <w:r>
        <w:rPr>
          <w:lang w:val="ru-RU"/>
        </w:rPr>
        <w:t>на стала задумчивой</w:t>
      </w:r>
      <w:r w:rsidR="004B27F5">
        <w:rPr>
          <w:lang w:val="ru-RU"/>
        </w:rPr>
        <w:t>,</w:t>
      </w:r>
      <w:r>
        <w:rPr>
          <w:lang w:val="ru-RU"/>
        </w:rPr>
        <w:t xml:space="preserve"> – </w:t>
      </w:r>
      <w:r w:rsidR="004B27F5">
        <w:rPr>
          <w:lang w:val="ru-RU"/>
        </w:rPr>
        <w:t>м</w:t>
      </w:r>
      <w:r>
        <w:rPr>
          <w:lang w:val="ru-RU"/>
        </w:rPr>
        <w:t xml:space="preserve">ожет быть… </w:t>
      </w:r>
      <w:r w:rsidR="004B27F5">
        <w:rPr>
          <w:lang w:val="ru-RU"/>
        </w:rPr>
        <w:t>м</w:t>
      </w:r>
      <w:r>
        <w:rPr>
          <w:lang w:val="ru-RU"/>
        </w:rPr>
        <w:t>ожет когда-нибудь, ты присоединишься к нам, но пока, ты нужна здесь.</w:t>
      </w:r>
    </w:p>
    <w:p w14:paraId="63FB6B9A" w14:textId="6283D1BB" w:rsidR="009F1F82" w:rsidRDefault="009F1F82" w:rsidP="005F6AB1">
      <w:pPr>
        <w:rPr>
          <w:lang w:val="ru-RU"/>
        </w:rPr>
      </w:pPr>
      <w:r>
        <w:rPr>
          <w:lang w:val="ru-RU"/>
        </w:rPr>
        <w:t>Мунлайт ели сдержала подкатившиеся слёзы. Она всё ещё не могла смириться с этим её решением.</w:t>
      </w:r>
    </w:p>
    <w:p w14:paraId="7611CC65" w14:textId="66DE579F" w:rsidR="009F1F82" w:rsidRDefault="009F1F82" w:rsidP="005F6AB1">
      <w:pPr>
        <w:rPr>
          <w:lang w:val="ru-RU"/>
        </w:rPr>
      </w:pPr>
      <w:r>
        <w:rPr>
          <w:lang w:val="ru-RU"/>
        </w:rPr>
        <w:t>[Мш] – Ладно, мне нужно обдумать всё это. Я не могу сейчас нормально вести диалог на эту тему. Скажи мне, кто это были в конце воспоминания, кто тебя спас?</w:t>
      </w:r>
    </w:p>
    <w:p w14:paraId="7AD46E49" w14:textId="6FCE3B94" w:rsidR="009F1F82" w:rsidRDefault="009F1F82" w:rsidP="005F6AB1">
      <w:pPr>
        <w:rPr>
          <w:lang w:val="ru-RU"/>
        </w:rPr>
      </w:pPr>
      <w:r>
        <w:rPr>
          <w:lang w:val="ru-RU"/>
        </w:rPr>
        <w:t xml:space="preserve">[Фс] – Хах, – её настроение тоже прояснилось при упоминании этих людей, – очень интересные персонажи, я в итоге с ними </w:t>
      </w:r>
      <w:r w:rsidR="00ED7950">
        <w:rPr>
          <w:lang w:val="ru-RU"/>
        </w:rPr>
        <w:t>оставалась</w:t>
      </w:r>
      <w:r>
        <w:rPr>
          <w:lang w:val="ru-RU"/>
        </w:rPr>
        <w:t xml:space="preserve"> очень </w:t>
      </w:r>
      <w:r w:rsidR="00ED7950">
        <w:rPr>
          <w:lang w:val="ru-RU"/>
        </w:rPr>
        <w:t>долго</w:t>
      </w:r>
      <w:r>
        <w:rPr>
          <w:lang w:val="ru-RU"/>
        </w:rPr>
        <w:t xml:space="preserve"> и многое прошла, пока ко мне возвращалась память.</w:t>
      </w:r>
    </w:p>
    <w:p w14:paraId="1732763A" w14:textId="7BEF12FB" w:rsidR="009F1F82" w:rsidRDefault="009F1F82" w:rsidP="005F6AB1">
      <w:pPr>
        <w:rPr>
          <w:lang w:val="ru-RU"/>
        </w:rPr>
      </w:pPr>
      <w:r>
        <w:rPr>
          <w:lang w:val="ru-RU"/>
        </w:rPr>
        <w:t>[Мш] – Покажешь, каково это было?</w:t>
      </w:r>
      <w:r w:rsidR="00ED7950">
        <w:rPr>
          <w:lang w:val="ru-RU"/>
        </w:rPr>
        <w:t xml:space="preserve"> – С интересом спросила Мунлайт.</w:t>
      </w:r>
    </w:p>
    <w:p w14:paraId="636DFD42" w14:textId="63F6DA76" w:rsidR="009F1F82" w:rsidRPr="00A0013D" w:rsidRDefault="009F1F82" w:rsidP="005F6AB1">
      <w:pPr>
        <w:rPr>
          <w:lang w:val="ru-RU"/>
        </w:rPr>
      </w:pPr>
      <w:r>
        <w:rPr>
          <w:lang w:val="ru-RU"/>
        </w:rPr>
        <w:t>[Фс] – Ну, это очень длинная история, и всё показывать особого смысла нет</w:t>
      </w:r>
      <w:r w:rsidR="00ED7950">
        <w:rPr>
          <w:lang w:val="ru-RU"/>
        </w:rPr>
        <w:t>…</w:t>
      </w:r>
      <w:r>
        <w:rPr>
          <w:lang w:val="ru-RU"/>
        </w:rPr>
        <w:t xml:space="preserve"> но я могу припомнить интересные моменты.</w:t>
      </w:r>
    </w:p>
    <w:p w14:paraId="38828C37" w14:textId="77777777" w:rsidR="004C0132" w:rsidRPr="00C16A77" w:rsidRDefault="004C0132" w:rsidP="005F6AB1">
      <w:pPr>
        <w:rPr>
          <w:rStyle w:val="SubtleEmphasis"/>
          <w:i w:val="0"/>
          <w:iCs w:val="0"/>
          <w:color w:val="auto"/>
        </w:rPr>
      </w:pPr>
    </w:p>
    <w:p w14:paraId="3FAD3E4A" w14:textId="53688888" w:rsidR="001B5C41" w:rsidRDefault="001B5C41" w:rsidP="001B5C41">
      <w:pPr>
        <w:pStyle w:val="Heading1"/>
        <w:rPr>
          <w:lang w:val="ru-RU"/>
        </w:rPr>
      </w:pPr>
      <w:bookmarkStart w:id="5" w:name="_Toc143039647"/>
      <w:r>
        <w:rPr>
          <w:lang w:val="ru-RU"/>
        </w:rPr>
        <w:lastRenderedPageBreak/>
        <w:t>Сказочная Ночь</w:t>
      </w:r>
      <w:bookmarkEnd w:id="5"/>
    </w:p>
    <w:p w14:paraId="6C4AA92A" w14:textId="6D4ABCB2" w:rsidR="001B5C41" w:rsidRDefault="001B5C41" w:rsidP="001B5C41">
      <w:pPr>
        <w:pStyle w:val="Heading2"/>
        <w:rPr>
          <w:lang w:val="ru-RU"/>
        </w:rPr>
      </w:pPr>
      <w:bookmarkStart w:id="6" w:name="_Toc143039648"/>
      <w:r>
        <w:rPr>
          <w:lang w:val="ru-RU"/>
        </w:rPr>
        <w:t>Пролог</w:t>
      </w:r>
      <w:bookmarkEnd w:id="6"/>
    </w:p>
    <w:p w14:paraId="48C961F7" w14:textId="1EF4EC41" w:rsidR="001B5C41" w:rsidRPr="001B5C41" w:rsidRDefault="001B5C41" w:rsidP="001B5C41">
      <w:pPr>
        <w:rPr>
          <w:lang w:val="ru-RU"/>
        </w:rPr>
      </w:pPr>
      <w:r w:rsidRPr="001B5C41">
        <w:rPr>
          <w:lang w:val="ru-RU"/>
        </w:rPr>
        <w:t>День выдался одновременно и продуктивными, и паршивым. С одной стороны, Шадоу безусловно смогла обнаружить источник проблем местных зебр. Этот факт давал возможность планировать, что делать дальше и как разрешить эту ситуацию. С другой стороны, Мунлайт эта информация досталась не бесплатно. Постоянные провалы в сознании, что предшествовали сценам из чьих-то воспоминаний, нарушения в ориентации, что привели к её длительному блужданию по лесу прежде, чем она вышла к деревне. И конечно же, невозможно забыть эти постоянные рассказы и возмущения в голове или же на краю слуха. Из всех возможных проклятий ей конечно же должно было попасться именно разговорчи</w:t>
      </w:r>
      <w:r>
        <w:rPr>
          <w:lang w:val="ru-RU"/>
        </w:rPr>
        <w:t>вое</w:t>
      </w:r>
      <w:r w:rsidRPr="001B5C41">
        <w:rPr>
          <w:lang w:val="ru-RU"/>
        </w:rPr>
        <w:t>…</w:t>
      </w:r>
    </w:p>
    <w:p w14:paraId="70C027D4" w14:textId="77777777" w:rsidR="001B5C41" w:rsidRPr="001B5C41" w:rsidRDefault="001B5C41" w:rsidP="001B5C41">
      <w:pPr>
        <w:rPr>
          <w:rStyle w:val="SubtleEmphasis"/>
        </w:rPr>
      </w:pPr>
      <w:r w:rsidRPr="001B5C41">
        <w:rPr>
          <w:rStyle w:val="SubtleEmphasis"/>
        </w:rPr>
        <w:t>Тебе разве не было одиноко всё это время?..</w:t>
      </w:r>
    </w:p>
    <w:p w14:paraId="16C4EDD3" w14:textId="05DA8FE0" w:rsidR="001B5C41" w:rsidRPr="001B5C41" w:rsidRDefault="001B5C41" w:rsidP="001B5C41">
      <w:pPr>
        <w:rPr>
          <w:lang w:val="ru-RU"/>
        </w:rPr>
      </w:pPr>
      <w:r w:rsidRPr="001B5C41">
        <w:rPr>
          <w:lang w:val="ru-RU"/>
        </w:rPr>
        <w:t xml:space="preserve">Мунлайт отмахнулась от чужой мысли, что заполонила её сознание, отдаваясь эхом в ушах. Она инстинктивно прижала их к голове, будто </w:t>
      </w:r>
      <w:r>
        <w:rPr>
          <w:lang w:val="ru-RU"/>
        </w:rPr>
        <w:t>приготовившись</w:t>
      </w:r>
      <w:r w:rsidRPr="001B5C41">
        <w:rPr>
          <w:lang w:val="ru-RU"/>
        </w:rPr>
        <w:t xml:space="preserve"> к засаде. </w:t>
      </w:r>
    </w:p>
    <w:p w14:paraId="1BE46A3B" w14:textId="6FE0E41F" w:rsidR="001B5C41" w:rsidRPr="001B5C41" w:rsidRDefault="009A1B2D" w:rsidP="001B5C41">
      <w:pPr>
        <w:rPr>
          <w:lang w:val="ru-RU"/>
        </w:rPr>
      </w:pPr>
      <w:r>
        <w:rPr>
          <w:lang w:val="ru-RU"/>
        </w:rPr>
        <w:t>[Мш]</w:t>
      </w:r>
      <w:r w:rsidR="001B5C41" w:rsidRPr="001B5C41">
        <w:rPr>
          <w:lang w:val="ru-RU"/>
        </w:rPr>
        <w:t xml:space="preserve"> </w:t>
      </w:r>
      <w:r w:rsidR="001B5C41">
        <w:rPr>
          <w:lang w:val="ru-RU"/>
        </w:rPr>
        <w:t>–</w:t>
      </w:r>
      <w:r w:rsidR="001B5C41" w:rsidRPr="001B5C41">
        <w:rPr>
          <w:lang w:val="ru-RU"/>
        </w:rPr>
        <w:t xml:space="preserve"> Нужно скорее найти способ избавится от </w:t>
      </w:r>
      <w:r w:rsidR="001B5C41">
        <w:rPr>
          <w:lang w:val="ru-RU"/>
        </w:rPr>
        <w:t>проклятия</w:t>
      </w:r>
      <w:r w:rsidR="001B5C41" w:rsidRPr="001B5C41">
        <w:rPr>
          <w:lang w:val="ru-RU"/>
        </w:rPr>
        <w:t>. Разговоров с мечом достаточно, иллюзорные собеседники</w:t>
      </w:r>
      <w:r w:rsidR="001B5C41">
        <w:rPr>
          <w:lang w:val="ru-RU"/>
        </w:rPr>
        <w:t xml:space="preserve"> –</w:t>
      </w:r>
      <w:r w:rsidR="001B5C41" w:rsidRPr="001B5C41">
        <w:rPr>
          <w:lang w:val="ru-RU"/>
        </w:rPr>
        <w:t xml:space="preserve"> это уже перебор. </w:t>
      </w:r>
      <w:r w:rsidR="001B5C41">
        <w:rPr>
          <w:lang w:val="ru-RU"/>
        </w:rPr>
        <w:t>–</w:t>
      </w:r>
      <w:r w:rsidR="001B5C41" w:rsidRPr="001B5C41">
        <w:rPr>
          <w:lang w:val="ru-RU"/>
        </w:rPr>
        <w:t xml:space="preserve"> Сказала она вслух, зная, что её слышат.</w:t>
      </w:r>
    </w:p>
    <w:p w14:paraId="24CC2437" w14:textId="27096E65" w:rsidR="001B5C41" w:rsidRPr="001B5C41" w:rsidRDefault="001B5C41" w:rsidP="001B5C41">
      <w:pPr>
        <w:rPr>
          <w:lang w:val="ru-RU"/>
        </w:rPr>
      </w:pPr>
      <w:r w:rsidRPr="001B5C41">
        <w:rPr>
          <w:lang w:val="ru-RU"/>
        </w:rPr>
        <w:t xml:space="preserve">Ответа на это никакого не последовало и это даже немного обрадовало молодую Шадоу. Чувствуя усталость после дня заклинаний и загадок, она решила, что хватит на сегодня и начала готовится ко сну. </w:t>
      </w:r>
    </w:p>
    <w:p w14:paraId="46961019" w14:textId="7330690F" w:rsidR="001B5C41" w:rsidRPr="001B5C41" w:rsidRDefault="001B5C41" w:rsidP="001B5C41">
      <w:pPr>
        <w:rPr>
          <w:lang w:val="ru-RU"/>
        </w:rPr>
      </w:pPr>
      <w:r w:rsidRPr="001B5C41">
        <w:rPr>
          <w:lang w:val="ru-RU"/>
        </w:rPr>
        <w:t>Сам шатёр не представлял из себя ничего необычного. Очевидн</w:t>
      </w:r>
      <w:r>
        <w:rPr>
          <w:lang w:val="ru-RU"/>
        </w:rPr>
        <w:t>о</w:t>
      </w:r>
      <w:r w:rsidRPr="001B5C41">
        <w:rPr>
          <w:lang w:val="ru-RU"/>
        </w:rPr>
        <w:t xml:space="preserve">, что он был предназначен для большего количества пони, возможно семьи. На это намекали разделения на сектора, что выполняли занавески, расходящиеся из центральной мачты в разные стороны, создавая импровизированные комнаты. Сразу за входом было просторное пространство, что занимало большую часть шатра. Тут можно было найти небольшую, но </w:t>
      </w:r>
      <w:r>
        <w:rPr>
          <w:lang w:val="ru-RU"/>
        </w:rPr>
        <w:t>неплохо</w:t>
      </w:r>
      <w:r w:rsidRPr="001B5C41">
        <w:rPr>
          <w:lang w:val="ru-RU"/>
        </w:rPr>
        <w:t xml:space="preserve"> сложенную печь, труба которой выходила вверх. Мунлайт не требовалось готовить еду на открытом огне </w:t>
      </w:r>
      <w:r>
        <w:rPr>
          <w:lang w:val="ru-RU"/>
        </w:rPr>
        <w:t>–</w:t>
      </w:r>
      <w:r w:rsidRPr="001B5C41">
        <w:rPr>
          <w:lang w:val="ru-RU"/>
        </w:rPr>
        <w:t xml:space="preserve"> вся её провизия состояла из такого, что не требовало приготовления, а если нужно, то всегда можно было разогреть</w:t>
      </w:r>
      <w:r>
        <w:rPr>
          <w:lang w:val="ru-RU"/>
        </w:rPr>
        <w:t xml:space="preserve"> еду</w:t>
      </w:r>
      <w:r w:rsidRPr="001B5C41">
        <w:rPr>
          <w:lang w:val="ru-RU"/>
        </w:rPr>
        <w:t xml:space="preserve"> с помощью магии. Предыдущие хозяева, очевидно, не имели такой возможности, да и согревать сам шатёр по ночам всё же стоило, Мунлайт это</w:t>
      </w:r>
      <w:r>
        <w:rPr>
          <w:lang w:val="ru-RU"/>
        </w:rPr>
        <w:t xml:space="preserve"> уже</w:t>
      </w:r>
      <w:r w:rsidRPr="001B5C41">
        <w:rPr>
          <w:lang w:val="ru-RU"/>
        </w:rPr>
        <w:t xml:space="preserve"> поняла, продрожав всю прошлую ночь. Сегодня она выходила налегке, и её небольшие походные сумки всё так же стояли прислонённые к центральной стойке шатра, а свёрток с едой валялся на небольшом столике, стоявшем со стороны. Особое заклинание, начерченное в виде фраз на магическом наречии вдоль краёв, защищало содержимое от естественного разложения </w:t>
      </w:r>
      <w:r>
        <w:rPr>
          <w:lang w:val="ru-RU"/>
        </w:rPr>
        <w:t>–</w:t>
      </w:r>
      <w:r w:rsidRPr="001B5C41">
        <w:rPr>
          <w:lang w:val="ru-RU"/>
        </w:rPr>
        <w:t xml:space="preserve"> подарок от пони, что перевозил её в землю драконов, в самом начале её пути. Эта штука оказалась крайне полезной, потому что без неё она бы, наверное, мучилась от голода большую часть дороги.</w:t>
      </w:r>
    </w:p>
    <w:p w14:paraId="05F458D1" w14:textId="757A0EE4" w:rsidR="001B5C41" w:rsidRPr="001B5C41" w:rsidRDefault="001B5C41" w:rsidP="001B5C41">
      <w:pPr>
        <w:rPr>
          <w:lang w:val="ru-RU"/>
        </w:rPr>
      </w:pPr>
      <w:r w:rsidRPr="001B5C41">
        <w:rPr>
          <w:lang w:val="ru-RU"/>
        </w:rPr>
        <w:t xml:space="preserve">Пройдя мимо всего этого, Мунлайт обратила внимание лишь на печь, быстро прошептав формулу, что после короткой вспышки магии оставила небольшой огонёк внутри. Она помнила, что там </w:t>
      </w:r>
      <w:r>
        <w:rPr>
          <w:lang w:val="ru-RU"/>
        </w:rPr>
        <w:t>ещё</w:t>
      </w:r>
      <w:r w:rsidRPr="001B5C41">
        <w:rPr>
          <w:lang w:val="ru-RU"/>
        </w:rPr>
        <w:t xml:space="preserve"> </w:t>
      </w:r>
      <w:r>
        <w:rPr>
          <w:lang w:val="ru-RU"/>
        </w:rPr>
        <w:t>лежало</w:t>
      </w:r>
      <w:r w:rsidRPr="001B5C41">
        <w:rPr>
          <w:lang w:val="ru-RU"/>
        </w:rPr>
        <w:t xml:space="preserve"> какое-то топливо, но проверять не было сейчас никакого желания. Отодвинув занавеску в ограждённую </w:t>
      </w:r>
      <w:r>
        <w:rPr>
          <w:lang w:val="ru-RU"/>
        </w:rPr>
        <w:t>«</w:t>
      </w:r>
      <w:r w:rsidRPr="001B5C41">
        <w:rPr>
          <w:lang w:val="ru-RU"/>
        </w:rPr>
        <w:t>комнату</w:t>
      </w:r>
      <w:r>
        <w:rPr>
          <w:lang w:val="ru-RU"/>
        </w:rPr>
        <w:t>»</w:t>
      </w:r>
      <w:r w:rsidRPr="001B5C41">
        <w:rPr>
          <w:lang w:val="ru-RU"/>
        </w:rPr>
        <w:t>, она на ходу снимала с себя сначала меч с ножнами, что упали прямо рядом с лежанкой, выступавше</w:t>
      </w:r>
      <w:r>
        <w:rPr>
          <w:lang w:val="ru-RU"/>
        </w:rPr>
        <w:t>й</w:t>
      </w:r>
      <w:r w:rsidRPr="001B5C41">
        <w:rPr>
          <w:lang w:val="ru-RU"/>
        </w:rPr>
        <w:t xml:space="preserve"> тут кроватью. Пару секунд спустя, она сбросила импровизированные обмотки, что служили ей защитой от ушибов и порезов во время приключений в лесу, и</w:t>
      </w:r>
      <w:r>
        <w:rPr>
          <w:lang w:val="ru-RU"/>
        </w:rPr>
        <w:t xml:space="preserve">, чувствуя одолевавшую усталость, </w:t>
      </w:r>
      <w:r w:rsidRPr="001B5C41">
        <w:rPr>
          <w:lang w:val="ru-RU"/>
        </w:rPr>
        <w:t>Мунлайт Шадоу упала лицом прямо в подушку из сена.</w:t>
      </w:r>
    </w:p>
    <w:p w14:paraId="09FFF337" w14:textId="77777777" w:rsidR="001B5C41" w:rsidRPr="004562EB" w:rsidRDefault="001B5C41" w:rsidP="001B5C41">
      <w:pPr>
        <w:rPr>
          <w:rStyle w:val="SubtleEmphasis"/>
        </w:rPr>
      </w:pPr>
      <w:r w:rsidRPr="004562EB">
        <w:rPr>
          <w:rStyle w:val="SubtleEmphasis"/>
        </w:rPr>
        <w:t>Ну что, довольна собой? Узнала тайны этого места? Бесполезная трата времени, если ты меня спросишь…</w:t>
      </w:r>
    </w:p>
    <w:p w14:paraId="3B223BAE" w14:textId="070CE8AC" w:rsidR="001B5C41" w:rsidRPr="001B5C41" w:rsidRDefault="009A1B2D" w:rsidP="001B5C41">
      <w:pPr>
        <w:rPr>
          <w:lang w:val="ru-RU"/>
        </w:rPr>
      </w:pPr>
      <w:r>
        <w:rPr>
          <w:lang w:val="ru-RU"/>
        </w:rPr>
        <w:lastRenderedPageBreak/>
        <w:t>[Мш]</w:t>
      </w:r>
      <w:r w:rsidR="001B5C41" w:rsidRPr="001B5C41">
        <w:rPr>
          <w:lang w:val="ru-RU"/>
        </w:rPr>
        <w:t xml:space="preserve"> </w:t>
      </w:r>
      <w:r w:rsidR="004562EB">
        <w:rPr>
          <w:lang w:val="ru-RU"/>
        </w:rPr>
        <w:t>–</w:t>
      </w:r>
      <w:r w:rsidR="001B5C41" w:rsidRPr="001B5C41">
        <w:rPr>
          <w:lang w:val="ru-RU"/>
        </w:rPr>
        <w:t xml:space="preserve"> Я тебя не спрашиваю. </w:t>
      </w:r>
      <w:r w:rsidR="004562EB">
        <w:rPr>
          <w:lang w:val="ru-RU"/>
        </w:rPr>
        <w:t>–</w:t>
      </w:r>
      <w:r w:rsidR="001B5C41" w:rsidRPr="001B5C41">
        <w:rPr>
          <w:lang w:val="ru-RU"/>
        </w:rPr>
        <w:t xml:space="preserve"> Ответила Мунлайт вслух, но подушка заглушила её голос. </w:t>
      </w:r>
    </w:p>
    <w:p w14:paraId="2B584C9E" w14:textId="42F4236E" w:rsidR="001B5C41" w:rsidRPr="001B5C41" w:rsidRDefault="001B5C41" w:rsidP="001B5C41">
      <w:pPr>
        <w:rPr>
          <w:lang w:val="ru-RU"/>
        </w:rPr>
      </w:pPr>
      <w:r w:rsidRPr="001B5C41">
        <w:rPr>
          <w:lang w:val="ru-RU"/>
        </w:rPr>
        <w:t xml:space="preserve">Кашлянув несколько раз </w:t>
      </w:r>
      <w:r w:rsidR="004562EB">
        <w:rPr>
          <w:lang w:val="ru-RU"/>
        </w:rPr>
        <w:t>из-за</w:t>
      </w:r>
      <w:r w:rsidRPr="001B5C41">
        <w:rPr>
          <w:lang w:val="ru-RU"/>
        </w:rPr>
        <w:t xml:space="preserve"> пыли, что</w:t>
      </w:r>
      <w:r w:rsidR="004562EB">
        <w:rPr>
          <w:lang w:val="ru-RU"/>
        </w:rPr>
        <w:t xml:space="preserve"> она</w:t>
      </w:r>
      <w:r w:rsidRPr="001B5C41">
        <w:rPr>
          <w:lang w:val="ru-RU"/>
        </w:rPr>
        <w:t xml:space="preserve"> невольно вдохнула,</w:t>
      </w:r>
      <w:r w:rsidR="004562EB">
        <w:rPr>
          <w:lang w:val="ru-RU"/>
        </w:rPr>
        <w:t xml:space="preserve"> Мунлайт</w:t>
      </w:r>
      <w:r w:rsidRPr="001B5C41">
        <w:rPr>
          <w:lang w:val="ru-RU"/>
        </w:rPr>
        <w:t xml:space="preserve"> нашла в себе силы перевернуться и </w:t>
      </w:r>
      <w:r w:rsidR="004562EB" w:rsidRPr="001B5C41">
        <w:rPr>
          <w:lang w:val="ru-RU"/>
        </w:rPr>
        <w:t>теперь лежала,</w:t>
      </w:r>
      <w:r w:rsidRPr="001B5C41">
        <w:rPr>
          <w:lang w:val="ru-RU"/>
        </w:rPr>
        <w:t xml:space="preserve"> уставившись в слабо колыхавшуюся крышу шатра. Это движение в некотором смысле завораживало.</w:t>
      </w:r>
    </w:p>
    <w:p w14:paraId="75800B08" w14:textId="58EA50C0" w:rsidR="001B5C41" w:rsidRPr="001B5C41" w:rsidRDefault="009A1B2D" w:rsidP="001B5C41">
      <w:pPr>
        <w:rPr>
          <w:lang w:val="ru-RU"/>
        </w:rPr>
      </w:pPr>
      <w:r>
        <w:rPr>
          <w:lang w:val="ru-RU"/>
        </w:rPr>
        <w:t>[Мш]</w:t>
      </w:r>
      <w:r w:rsidR="001B5C41" w:rsidRPr="001B5C41">
        <w:rPr>
          <w:lang w:val="ru-RU"/>
        </w:rPr>
        <w:t xml:space="preserve"> </w:t>
      </w:r>
      <w:r w:rsidR="004562EB">
        <w:rPr>
          <w:lang w:val="ru-RU"/>
        </w:rPr>
        <w:t>–</w:t>
      </w:r>
      <w:r w:rsidR="001B5C41" w:rsidRPr="001B5C41">
        <w:rPr>
          <w:lang w:val="ru-RU"/>
        </w:rPr>
        <w:t xml:space="preserve"> Не вижу смысла вести диалоги с иллюзией. Ты всё равно, не можешь сказать мне ничего, что я уже не знаю. </w:t>
      </w:r>
      <w:r w:rsidR="004562EB">
        <w:rPr>
          <w:lang w:val="ru-RU"/>
        </w:rPr>
        <w:t>–</w:t>
      </w:r>
      <w:r w:rsidR="001B5C41" w:rsidRPr="001B5C41">
        <w:rPr>
          <w:lang w:val="ru-RU"/>
        </w:rPr>
        <w:t xml:space="preserve"> Более ясным и жёстким голосом сказала она.</w:t>
      </w:r>
    </w:p>
    <w:p w14:paraId="4C34369B" w14:textId="7C5FAA99" w:rsidR="001B5C41" w:rsidRPr="004562EB" w:rsidRDefault="001B5C41" w:rsidP="001B5C41">
      <w:pPr>
        <w:rPr>
          <w:rStyle w:val="SubtleEmphasis"/>
        </w:rPr>
      </w:pPr>
      <w:r w:rsidRPr="004562EB">
        <w:rPr>
          <w:rStyle w:val="SubtleEmphasis"/>
        </w:rPr>
        <w:t xml:space="preserve">Пф, я думала ты умнее чем другие представители твоего вида. Что же, все вы одинаковы </w:t>
      </w:r>
      <w:r w:rsidR="004562EB">
        <w:rPr>
          <w:rStyle w:val="SubtleEmphasis"/>
        </w:rPr>
        <w:t>–</w:t>
      </w:r>
      <w:r w:rsidRPr="004562EB">
        <w:rPr>
          <w:rStyle w:val="SubtleEmphasis"/>
        </w:rPr>
        <w:t xml:space="preserve"> разочарование…</w:t>
      </w:r>
    </w:p>
    <w:p w14:paraId="0A1FA62A" w14:textId="25BF5031" w:rsidR="001B5C41" w:rsidRPr="001B5C41" w:rsidRDefault="009A1B2D" w:rsidP="001B5C41">
      <w:pPr>
        <w:rPr>
          <w:lang w:val="ru-RU"/>
        </w:rPr>
      </w:pPr>
      <w:r>
        <w:rPr>
          <w:lang w:val="ru-RU"/>
        </w:rPr>
        <w:t>[Мш]</w:t>
      </w:r>
      <w:r w:rsidR="001B5C41" w:rsidRPr="001B5C41">
        <w:rPr>
          <w:lang w:val="ru-RU"/>
        </w:rPr>
        <w:t xml:space="preserve"> - Ни тебе мне рассказывать кто я</w:t>
      </w:r>
      <w:r w:rsidR="004562EB">
        <w:rPr>
          <w:lang w:val="ru-RU"/>
        </w:rPr>
        <w:t xml:space="preserve"> такая</w:t>
      </w:r>
      <w:r w:rsidR="001B5C41" w:rsidRPr="001B5C41">
        <w:rPr>
          <w:lang w:val="ru-RU"/>
        </w:rPr>
        <w:t>. А теперь исчезни, пока я снова не познакомила тебя со Слабостью. В прошлый раз тебе это не понравилось.</w:t>
      </w:r>
    </w:p>
    <w:p w14:paraId="7B36422A" w14:textId="6D12A55A" w:rsidR="001B5C41" w:rsidRPr="001B5C41" w:rsidRDefault="001B5C41" w:rsidP="001B5C41">
      <w:pPr>
        <w:rPr>
          <w:lang w:val="ru-RU"/>
        </w:rPr>
      </w:pPr>
      <w:r w:rsidRPr="001B5C41">
        <w:rPr>
          <w:lang w:val="ru-RU"/>
        </w:rPr>
        <w:t>Шипение заполонило комнату, и Мунлайт инстинктивно повернула голову в сторону звука. Со стороны лежанки,</w:t>
      </w:r>
      <w:r w:rsidR="00325098">
        <w:rPr>
          <w:lang w:val="ru-RU"/>
        </w:rPr>
        <w:t xml:space="preserve"> с другой стороны</w:t>
      </w:r>
      <w:r w:rsidRPr="001B5C41">
        <w:rPr>
          <w:lang w:val="ru-RU"/>
        </w:rPr>
        <w:t xml:space="preserve"> от лежавшего оружия, стояла её воображаемая собеседница. Внутри было темно, но свет луны снаружи и постоянное сияние меча</w:t>
      </w:r>
      <w:r w:rsidR="004562EB">
        <w:rPr>
          <w:lang w:val="ru-RU"/>
        </w:rPr>
        <w:t xml:space="preserve"> </w:t>
      </w:r>
      <w:r w:rsidRPr="001B5C41">
        <w:rPr>
          <w:lang w:val="ru-RU"/>
        </w:rPr>
        <w:t>давало достаточно света, чтобы она смогла разглядеть. Пони, что была похоже чернее чем тьма вокруг</w:t>
      </w:r>
      <w:r w:rsidR="004562EB">
        <w:rPr>
          <w:lang w:val="ru-RU"/>
        </w:rPr>
        <w:t>,</w:t>
      </w:r>
      <w:r w:rsidRPr="001B5C41">
        <w:rPr>
          <w:lang w:val="ru-RU"/>
        </w:rPr>
        <w:t xml:space="preserve"> с хищными жёлтыми глазами. Позади неё были </w:t>
      </w:r>
      <w:r w:rsidR="004562EB" w:rsidRPr="001B5C41">
        <w:rPr>
          <w:lang w:val="ru-RU"/>
        </w:rPr>
        <w:t>полураскрытые крылья,</w:t>
      </w:r>
      <w:r w:rsidRPr="001B5C41">
        <w:rPr>
          <w:lang w:val="ru-RU"/>
        </w:rPr>
        <w:t xml:space="preserve"> и сама она приняла позу, буд</w:t>
      </w:r>
      <w:r w:rsidR="004562EB">
        <w:rPr>
          <w:lang w:val="ru-RU"/>
        </w:rPr>
        <w:t>т</w:t>
      </w:r>
      <w:r w:rsidRPr="001B5C41">
        <w:rPr>
          <w:lang w:val="ru-RU"/>
        </w:rPr>
        <w:t>о была готова набросится на источник света в комнате.</w:t>
      </w:r>
    </w:p>
    <w:p w14:paraId="6B954C34" w14:textId="7DCB5301" w:rsidR="001B5C41" w:rsidRPr="001B5C41" w:rsidRDefault="009A1B2D" w:rsidP="001B5C41">
      <w:pPr>
        <w:rPr>
          <w:lang w:val="ru-RU"/>
        </w:rPr>
      </w:pPr>
      <w:r>
        <w:rPr>
          <w:lang w:val="ru-RU"/>
        </w:rPr>
        <w:t>[Мш]</w:t>
      </w:r>
      <w:r w:rsidR="001B5C41" w:rsidRPr="001B5C41">
        <w:rPr>
          <w:lang w:val="ru-RU"/>
        </w:rPr>
        <w:t xml:space="preserve"> </w:t>
      </w:r>
      <w:r w:rsidR="00CA7685">
        <w:rPr>
          <w:lang w:val="ru-RU"/>
        </w:rPr>
        <w:t>–</w:t>
      </w:r>
      <w:r w:rsidR="001B5C41" w:rsidRPr="001B5C41">
        <w:rPr>
          <w:lang w:val="ru-RU"/>
        </w:rPr>
        <w:t xml:space="preserve"> Я так и думала, что ты это запомнила.</w:t>
      </w:r>
    </w:p>
    <w:p w14:paraId="599945F9" w14:textId="1DF2A28A" w:rsidR="001B5C41" w:rsidRPr="001B5C41" w:rsidRDefault="001B5C41" w:rsidP="001B5C41">
      <w:pPr>
        <w:rPr>
          <w:lang w:val="ru-RU"/>
        </w:rPr>
      </w:pPr>
      <w:r w:rsidRPr="001B5C41">
        <w:rPr>
          <w:lang w:val="ru-RU"/>
        </w:rPr>
        <w:t xml:space="preserve">[?] </w:t>
      </w:r>
      <w:r w:rsidR="00CA7685">
        <w:rPr>
          <w:lang w:val="ru-RU"/>
        </w:rPr>
        <w:t>–</w:t>
      </w:r>
      <w:r w:rsidRPr="001B5C41">
        <w:rPr>
          <w:lang w:val="ru-RU"/>
        </w:rPr>
        <w:t xml:space="preserve"> Ты должна быть или очень смелой или очень глупой чтобы угрожать мне Её оружием, при этом понятия не имея, что у тебя в копытах. </w:t>
      </w:r>
      <w:r w:rsidR="00CA7685">
        <w:rPr>
          <w:lang w:val="ru-RU"/>
        </w:rPr>
        <w:t>–</w:t>
      </w:r>
      <w:r w:rsidRPr="001B5C41">
        <w:rPr>
          <w:lang w:val="ru-RU"/>
        </w:rPr>
        <w:t xml:space="preserve"> Тень приняла более расслабленную позу и направила свой взгляд на Мунлайт. </w:t>
      </w:r>
      <w:r w:rsidR="00CA7685">
        <w:rPr>
          <w:lang w:val="ru-RU"/>
        </w:rPr>
        <w:t>–</w:t>
      </w:r>
      <w:r w:rsidRPr="001B5C41">
        <w:rPr>
          <w:lang w:val="ru-RU"/>
        </w:rPr>
        <w:t xml:space="preserve"> К</w:t>
      </w:r>
      <w:r w:rsidR="00CA7685">
        <w:rPr>
          <w:lang w:val="ru-RU"/>
        </w:rPr>
        <w:t>ем же являешься ты</w:t>
      </w:r>
      <w:r w:rsidRPr="001B5C41">
        <w:rPr>
          <w:lang w:val="ru-RU"/>
        </w:rPr>
        <w:t>, мы увидим очень скоро.</w:t>
      </w:r>
    </w:p>
    <w:p w14:paraId="681E4EA0" w14:textId="2D84875D" w:rsidR="001B5C41" w:rsidRPr="001B5C41" w:rsidRDefault="009A1B2D" w:rsidP="001B5C41">
      <w:pPr>
        <w:rPr>
          <w:lang w:val="ru-RU"/>
        </w:rPr>
      </w:pPr>
      <w:r>
        <w:rPr>
          <w:lang w:val="ru-RU"/>
        </w:rPr>
        <w:t>[Мш]</w:t>
      </w:r>
      <w:r w:rsidR="001B5C41" w:rsidRPr="001B5C41">
        <w:rPr>
          <w:lang w:val="ru-RU"/>
        </w:rPr>
        <w:t xml:space="preserve"> </w:t>
      </w:r>
      <w:r w:rsidR="00CA7685">
        <w:rPr>
          <w:lang w:val="ru-RU"/>
        </w:rPr>
        <w:t>–</w:t>
      </w:r>
      <w:r w:rsidR="001B5C41" w:rsidRPr="001B5C41">
        <w:rPr>
          <w:lang w:val="ru-RU"/>
        </w:rPr>
        <w:t xml:space="preserve"> Её оружие? Что же ты знаешь о Ней?</w:t>
      </w:r>
    </w:p>
    <w:p w14:paraId="6DBB42EA" w14:textId="0C5F3FAE" w:rsidR="001B5C41" w:rsidRPr="001B5C41" w:rsidRDefault="001B5C41" w:rsidP="001B5C41">
      <w:pPr>
        <w:rPr>
          <w:lang w:val="ru-RU"/>
        </w:rPr>
      </w:pPr>
      <w:r w:rsidRPr="001B5C41">
        <w:rPr>
          <w:lang w:val="ru-RU"/>
        </w:rPr>
        <w:t xml:space="preserve">[?] </w:t>
      </w:r>
      <w:r w:rsidR="00CA7685">
        <w:rPr>
          <w:lang w:val="ru-RU"/>
        </w:rPr>
        <w:t>–</w:t>
      </w:r>
      <w:r w:rsidRPr="001B5C41">
        <w:rPr>
          <w:lang w:val="ru-RU"/>
        </w:rPr>
        <w:t xml:space="preserve"> </w:t>
      </w:r>
      <w:r w:rsidR="00CA7685">
        <w:rPr>
          <w:lang w:val="ru-RU"/>
        </w:rPr>
        <w:t>«</w:t>
      </w:r>
      <w:r w:rsidRPr="001B5C41">
        <w:rPr>
          <w:lang w:val="ru-RU"/>
        </w:rPr>
        <w:t>Ты всё равно не можешь мне ничего рассказать, что я не знаю</w:t>
      </w:r>
      <w:r w:rsidR="00CA7685">
        <w:rPr>
          <w:lang w:val="ru-RU"/>
        </w:rPr>
        <w:t>.» –</w:t>
      </w:r>
      <w:r w:rsidRPr="001B5C41">
        <w:rPr>
          <w:lang w:val="ru-RU"/>
        </w:rPr>
        <w:t xml:space="preserve"> Тень передразнила голос Мунлайт, при этом изобразив странную гримасу.</w:t>
      </w:r>
    </w:p>
    <w:p w14:paraId="4402EF56" w14:textId="371381FA" w:rsidR="001B5C41" w:rsidRPr="001B5C41" w:rsidRDefault="009A1B2D" w:rsidP="001B5C41">
      <w:pPr>
        <w:rPr>
          <w:lang w:val="ru-RU"/>
        </w:rPr>
      </w:pPr>
      <w:r>
        <w:rPr>
          <w:lang w:val="ru-RU"/>
        </w:rPr>
        <w:t>[Мш]</w:t>
      </w:r>
      <w:r w:rsidR="001B5C41" w:rsidRPr="001B5C41">
        <w:rPr>
          <w:lang w:val="ru-RU"/>
        </w:rPr>
        <w:t xml:space="preserve"> </w:t>
      </w:r>
      <w:r w:rsidR="00CA7685">
        <w:rPr>
          <w:lang w:val="ru-RU"/>
        </w:rPr>
        <w:t>–</w:t>
      </w:r>
      <w:r w:rsidR="001B5C41" w:rsidRPr="001B5C41">
        <w:rPr>
          <w:lang w:val="ru-RU"/>
        </w:rPr>
        <w:t xml:space="preserve"> Вот и исчезни тогда, не мешай мне думать.</w:t>
      </w:r>
    </w:p>
    <w:p w14:paraId="3FA49879" w14:textId="71A24AC8" w:rsidR="001B5C41" w:rsidRPr="001B5C41" w:rsidRDefault="00CA7685" w:rsidP="001B5C41">
      <w:pPr>
        <w:rPr>
          <w:lang w:val="ru-RU"/>
        </w:rPr>
      </w:pPr>
      <w:r>
        <w:rPr>
          <w:lang w:val="ru-RU"/>
        </w:rPr>
        <w:t>«</w:t>
      </w:r>
      <w:r w:rsidR="001B5C41" w:rsidRPr="001B5C41">
        <w:rPr>
          <w:lang w:val="ru-RU"/>
        </w:rPr>
        <w:t>Пф</w:t>
      </w:r>
      <w:r>
        <w:rPr>
          <w:lang w:val="ru-RU"/>
        </w:rPr>
        <w:t>»</w:t>
      </w:r>
      <w:r w:rsidR="001B5C41" w:rsidRPr="001B5C41">
        <w:rPr>
          <w:lang w:val="ru-RU"/>
        </w:rPr>
        <w:t xml:space="preserve"> услышала возмущённый голос из того места, где пространство стало светлее, а жёлтые глаза исчезли. Мунлайт расположила голову поудобнее и наконец закрыла глаза, надеясь, что она сможет спокойно поспать.</w:t>
      </w:r>
    </w:p>
    <w:p w14:paraId="287A38D1" w14:textId="7BBD4769" w:rsidR="001B5C41" w:rsidRPr="001B5C41" w:rsidRDefault="001B5C41" w:rsidP="001B5C41">
      <w:pPr>
        <w:rPr>
          <w:lang w:val="ru-RU"/>
        </w:rPr>
      </w:pPr>
      <w:r w:rsidRPr="001B5C41">
        <w:rPr>
          <w:lang w:val="ru-RU"/>
        </w:rPr>
        <w:t>Загадок действительно за сегодня было достаточно. Вспоминая события дня, Мунлайт прокрутила в голове</w:t>
      </w:r>
      <w:r w:rsidR="00CA7685">
        <w:rPr>
          <w:lang w:val="ru-RU"/>
        </w:rPr>
        <w:t xml:space="preserve"> эти</w:t>
      </w:r>
      <w:r w:rsidRPr="001B5C41">
        <w:rPr>
          <w:lang w:val="ru-RU"/>
        </w:rPr>
        <w:t xml:space="preserve"> странны</w:t>
      </w:r>
      <w:r w:rsidR="00CA7685">
        <w:rPr>
          <w:lang w:val="ru-RU"/>
        </w:rPr>
        <w:t>е</w:t>
      </w:r>
      <w:r w:rsidRPr="001B5C41">
        <w:rPr>
          <w:lang w:val="ru-RU"/>
        </w:rPr>
        <w:t xml:space="preserve"> видени</w:t>
      </w:r>
      <w:r w:rsidR="00CA7685">
        <w:rPr>
          <w:lang w:val="ru-RU"/>
        </w:rPr>
        <w:t>я</w:t>
      </w:r>
      <w:r w:rsidRPr="001B5C41">
        <w:rPr>
          <w:lang w:val="ru-RU"/>
        </w:rPr>
        <w:t>, что посещали её, периодически. Она не могла найти причину их появления, потому что случились они в совсем разных местах, но, очевидно, были связными между собой,</w:t>
      </w:r>
      <w:r w:rsidR="00CA7685">
        <w:rPr>
          <w:lang w:val="ru-RU"/>
        </w:rPr>
        <w:t xml:space="preserve"> так как</w:t>
      </w:r>
      <w:r w:rsidRPr="001B5C41">
        <w:rPr>
          <w:lang w:val="ru-RU"/>
        </w:rPr>
        <w:t xml:space="preserve"> описыва</w:t>
      </w:r>
      <w:r w:rsidR="00CA7685">
        <w:rPr>
          <w:lang w:val="ru-RU"/>
        </w:rPr>
        <w:t>ли</w:t>
      </w:r>
      <w:r w:rsidRPr="001B5C41">
        <w:rPr>
          <w:lang w:val="ru-RU"/>
        </w:rPr>
        <w:t xml:space="preserve"> одни и те же события. Ещё поведение и слова зебр не добавляли ясности ситуации. Они были под воздействием какого-то заклинания, это было понятно, но кто его наложил? Камень, что она обнаружила был похоже связан с видениями, </w:t>
      </w:r>
      <w:r w:rsidR="00CA7685" w:rsidRPr="001B5C41">
        <w:rPr>
          <w:lang w:val="ru-RU"/>
        </w:rPr>
        <w:t>и, возможно,</w:t>
      </w:r>
      <w:r w:rsidRPr="001B5C41">
        <w:rPr>
          <w:lang w:val="ru-RU"/>
        </w:rPr>
        <w:t xml:space="preserve"> был одним и тем же объектом, что создавали там. Но он был совсем не похож, и в видениях она испытала сильное облегчение от присутствия камня,</w:t>
      </w:r>
      <w:r w:rsidR="00CA7685">
        <w:rPr>
          <w:lang w:val="ru-RU"/>
        </w:rPr>
        <w:t xml:space="preserve"> а</w:t>
      </w:r>
      <w:r w:rsidRPr="001B5C41">
        <w:rPr>
          <w:lang w:val="ru-RU"/>
        </w:rPr>
        <w:t xml:space="preserve"> здесь было совсем </w:t>
      </w:r>
      <w:r w:rsidR="00CA7685" w:rsidRPr="001B5C41">
        <w:rPr>
          <w:lang w:val="ru-RU"/>
        </w:rPr>
        <w:t>по-другому</w:t>
      </w:r>
      <w:r w:rsidRPr="001B5C41">
        <w:rPr>
          <w:lang w:val="ru-RU"/>
        </w:rPr>
        <w:t xml:space="preserve">. Но даже если это так, то значит за этими проклятиями и тенями стоит кто-то из тех аликорнов из видений? Других зацепок у неё не было, и как Мунлайт не обдумывала всё известное ей, то другого вывода она не могла получить. На связь с силами аликорнов указывала так же статуя в храме, но пони, изображённая в ней, не была похожа ни на кого из видений. Она была уверена в любом случае, что кто-то живой стоял за всеми этими сверхъестественными событиями. Артефакт влиял на реальность </w:t>
      </w:r>
      <w:r w:rsidRPr="001B5C41">
        <w:rPr>
          <w:lang w:val="ru-RU"/>
        </w:rPr>
        <w:lastRenderedPageBreak/>
        <w:t xml:space="preserve">определённым образом, Мунлайт не могла пока сказать как конкретно, но видения и проклятия </w:t>
      </w:r>
      <w:r w:rsidR="00CA7685" w:rsidRPr="001B5C41">
        <w:rPr>
          <w:lang w:val="ru-RU"/>
        </w:rPr>
        <w:t>— это</w:t>
      </w:r>
      <w:r w:rsidRPr="001B5C41">
        <w:rPr>
          <w:lang w:val="ru-RU"/>
        </w:rPr>
        <w:t xml:space="preserve"> дело чьих-то копыт.</w:t>
      </w:r>
    </w:p>
    <w:p w14:paraId="73E2821D" w14:textId="55F1D40D" w:rsidR="001B5C41" w:rsidRPr="001B5C41" w:rsidRDefault="009A1B2D" w:rsidP="001B5C41">
      <w:pPr>
        <w:rPr>
          <w:lang w:val="ru-RU"/>
        </w:rPr>
      </w:pPr>
      <w:r>
        <w:rPr>
          <w:lang w:val="ru-RU"/>
        </w:rPr>
        <w:t>[Мш]</w:t>
      </w:r>
      <w:r w:rsidR="001B5C41" w:rsidRPr="001B5C41">
        <w:rPr>
          <w:lang w:val="ru-RU"/>
        </w:rPr>
        <w:t xml:space="preserve"> </w:t>
      </w:r>
      <w:r w:rsidR="00CA7685">
        <w:rPr>
          <w:lang w:val="ru-RU"/>
        </w:rPr>
        <w:t>–</w:t>
      </w:r>
      <w:r w:rsidR="001B5C41" w:rsidRPr="001B5C41">
        <w:rPr>
          <w:lang w:val="ru-RU"/>
        </w:rPr>
        <w:t xml:space="preserve"> Нет… Какие аликорны… Их нет за пределами Эквестрии… </w:t>
      </w:r>
      <w:r w:rsidR="00CA7685">
        <w:rPr>
          <w:lang w:val="ru-RU"/>
        </w:rPr>
        <w:t>–</w:t>
      </w:r>
      <w:r w:rsidR="001B5C41" w:rsidRPr="001B5C41">
        <w:rPr>
          <w:lang w:val="ru-RU"/>
        </w:rPr>
        <w:t xml:space="preserve"> Пробормотала она про себя, уже засыпая.</w:t>
      </w:r>
    </w:p>
    <w:p w14:paraId="6735F9B0" w14:textId="63109889" w:rsidR="001B5C41" w:rsidRDefault="001B5C41" w:rsidP="001B5C41">
      <w:pPr>
        <w:rPr>
          <w:lang w:val="ru-RU"/>
        </w:rPr>
      </w:pPr>
      <w:r w:rsidRPr="001B5C41">
        <w:rPr>
          <w:lang w:val="ru-RU"/>
        </w:rPr>
        <w:t xml:space="preserve">Завтра она уже доберётся до дна этого всего, избавится от иллюзии и отправится дальше, если это никак не связано… Если же связано, </w:t>
      </w:r>
      <w:r w:rsidR="00CA7685" w:rsidRPr="001B5C41">
        <w:rPr>
          <w:lang w:val="ru-RU"/>
        </w:rPr>
        <w:t>то, возможно,</w:t>
      </w:r>
      <w:r w:rsidRPr="001B5C41">
        <w:rPr>
          <w:lang w:val="ru-RU"/>
        </w:rPr>
        <w:t xml:space="preserve"> конец её путешествия ближе</w:t>
      </w:r>
      <w:r w:rsidR="00CA7685">
        <w:rPr>
          <w:lang w:val="ru-RU"/>
        </w:rPr>
        <w:t>,</w:t>
      </w:r>
      <w:r w:rsidRPr="001B5C41">
        <w:rPr>
          <w:lang w:val="ru-RU"/>
        </w:rPr>
        <w:t xml:space="preserve"> чем она думала…</w:t>
      </w:r>
    </w:p>
    <w:p w14:paraId="0EB8B124" w14:textId="7D5AE87F" w:rsidR="00CA7685" w:rsidRDefault="00EF1E2B" w:rsidP="00EF1E2B">
      <w:pPr>
        <w:pStyle w:val="Heading2"/>
        <w:rPr>
          <w:lang w:val="ru-RU"/>
        </w:rPr>
      </w:pPr>
      <w:bookmarkStart w:id="7" w:name="_Toc143039649"/>
      <w:r>
        <w:rPr>
          <w:lang w:val="ru-RU"/>
        </w:rPr>
        <w:t>Сон Разума</w:t>
      </w:r>
      <w:bookmarkEnd w:id="7"/>
    </w:p>
    <w:p w14:paraId="2DE50F70" w14:textId="77777777" w:rsidR="00EF1E2B" w:rsidRPr="00EF1E2B" w:rsidRDefault="00EF1E2B" w:rsidP="00EF1E2B">
      <w:pPr>
        <w:rPr>
          <w:rStyle w:val="SubtleEmphasis"/>
        </w:rPr>
      </w:pPr>
      <w:r w:rsidRPr="00EF1E2B">
        <w:rPr>
          <w:rStyle w:val="SubtleEmphasis"/>
        </w:rPr>
        <w:t>Принцесса сияет ярко этой ночью…</w:t>
      </w:r>
    </w:p>
    <w:p w14:paraId="478E0857" w14:textId="513FFBAE" w:rsidR="00EF1E2B" w:rsidRPr="00EF1E2B" w:rsidRDefault="00EF1E2B" w:rsidP="00EF1E2B">
      <w:pPr>
        <w:rPr>
          <w:lang w:val="ru-RU"/>
        </w:rPr>
      </w:pPr>
      <w:r w:rsidRPr="00EF1E2B">
        <w:rPr>
          <w:lang w:val="ru-RU"/>
        </w:rPr>
        <w:t xml:space="preserve">Мунлайт резко вдохнула воздух и открыла глаза, услышав эти странные слова, что будто были сказаны прямо </w:t>
      </w:r>
      <w:r>
        <w:rPr>
          <w:lang w:val="ru-RU"/>
        </w:rPr>
        <w:t>над её ухом</w:t>
      </w:r>
      <w:r w:rsidRPr="00EF1E2B">
        <w:rPr>
          <w:lang w:val="ru-RU"/>
        </w:rPr>
        <w:t xml:space="preserve">. То, что предстало перед её взглядом заставило быстро встать и подробнее оглядеться по сторонам. Прилив страха и чего-то ещё </w:t>
      </w:r>
      <w:r>
        <w:rPr>
          <w:lang w:val="ru-RU"/>
        </w:rPr>
        <w:t>окончательно</w:t>
      </w:r>
      <w:r w:rsidRPr="00EF1E2B">
        <w:rPr>
          <w:lang w:val="ru-RU"/>
        </w:rPr>
        <w:t xml:space="preserve"> смыл остатки сонливости, и, через мгновение, молодой маг</w:t>
      </w:r>
      <w:r>
        <w:rPr>
          <w:lang w:val="ru-RU"/>
        </w:rPr>
        <w:t>,</w:t>
      </w:r>
      <w:r w:rsidRPr="00EF1E2B">
        <w:rPr>
          <w:lang w:val="ru-RU"/>
        </w:rPr>
        <w:t xml:space="preserve"> уже стоя на всех четырёх</w:t>
      </w:r>
      <w:r>
        <w:rPr>
          <w:lang w:val="ru-RU"/>
        </w:rPr>
        <w:t>, оглядывалась вокруг</w:t>
      </w:r>
      <w:r w:rsidRPr="00EF1E2B">
        <w:rPr>
          <w:lang w:val="ru-RU"/>
        </w:rPr>
        <w:t xml:space="preserve"> острым взглядом, ища угрозу. Окружение в свою очередь не было на первый взгляд опасным, напротив, даже уютным, но инстинкты, выработанные за луны путешествий, не давали ей расслабится.</w:t>
      </w:r>
    </w:p>
    <w:p w14:paraId="2EE2C47A" w14:textId="77777777" w:rsidR="00EF1E2B" w:rsidRPr="00EF1E2B" w:rsidRDefault="00EF1E2B" w:rsidP="00EF1E2B">
      <w:pPr>
        <w:rPr>
          <w:lang w:val="ru-RU"/>
        </w:rPr>
      </w:pPr>
      <w:r w:rsidRPr="00EF1E2B">
        <w:rPr>
          <w:lang w:val="ru-RU"/>
        </w:rPr>
        <w:t>Широкий проём полупрозрачного стекла запускал в помещение мягкое ночное свечение снаружи. Стены и потолок были выполнены из какого-то матового материала, что никак не отражал свет, а наоборот, скорее распространял его вокруг. Из-за этого даже при таком слабом освещении Мунлайт могла прекрасно видеть убранство помещения, от не сильно роскошной, но удобной кровати, на которой она сейчас стояла, до шкафов с… одеждой? Тут ещё стояли другие предметы, но их назначение она не могла понять. Слабости рядом не оказалось.</w:t>
      </w:r>
    </w:p>
    <w:p w14:paraId="4C98521D" w14:textId="73A0B936" w:rsidR="00EF1E2B" w:rsidRPr="00EF1E2B" w:rsidRDefault="00EF1E2B" w:rsidP="00EF1E2B">
      <w:pPr>
        <w:rPr>
          <w:lang w:val="ru-RU"/>
        </w:rPr>
      </w:pPr>
      <w:r w:rsidRPr="00EF1E2B">
        <w:rPr>
          <w:lang w:val="ru-RU"/>
        </w:rPr>
        <w:t>Шадоу аккуратно сошла на пол, что оказался тёплым, в отличие от холодных земли и камней, к которым она привыкла. Осторожно, стараясь издавать меньше звуков, она прошла в центр помещения и тут же остолбенела. Стекло, только что пропуск</w:t>
      </w:r>
      <w:r>
        <w:rPr>
          <w:lang w:val="ru-RU"/>
        </w:rPr>
        <w:t>авшее</w:t>
      </w:r>
      <w:r w:rsidRPr="00EF1E2B">
        <w:rPr>
          <w:lang w:val="ru-RU"/>
        </w:rPr>
        <w:t xml:space="preserve"> немного света стало абсолютно чёрным, на мгновение погрузив окружение в темноту. В этот же момент впереди засветились линии, очерчивающие бывшее окно, а также арку, что похоже была дверью. Всё больше непонятных огоньков и линий загоралось вокруг, покрывая ручьями света мебель и, казалось, всё вокруг. </w:t>
      </w:r>
      <w:r w:rsidR="00E91291" w:rsidRPr="00EF1E2B">
        <w:rPr>
          <w:lang w:val="ru-RU"/>
        </w:rPr>
        <w:t>Спустя секунду</w:t>
      </w:r>
      <w:r w:rsidRPr="00EF1E2B">
        <w:rPr>
          <w:lang w:val="ru-RU"/>
        </w:rPr>
        <w:t xml:space="preserve"> сфера вверху комнаты зажглась мягким холодным </w:t>
      </w:r>
      <w:r>
        <w:rPr>
          <w:lang w:val="ru-RU"/>
        </w:rPr>
        <w:t>сиянием</w:t>
      </w:r>
      <w:r w:rsidRPr="00EF1E2B">
        <w:rPr>
          <w:lang w:val="ru-RU"/>
        </w:rPr>
        <w:t xml:space="preserve">, резко сделав всё вокруг почти плоским, потому что ничего не отбрасывало теней. Мунлайт зажмурилась, быстро адаптируясь к яркости и стараясь не потерять ориентацию. </w:t>
      </w:r>
    </w:p>
    <w:p w14:paraId="0A92FB8E" w14:textId="392F73FE" w:rsidR="00EF1E2B" w:rsidRPr="00EF1E2B" w:rsidRDefault="00EF1E2B" w:rsidP="00EF1E2B">
      <w:pPr>
        <w:rPr>
          <w:lang w:val="ru-RU"/>
        </w:rPr>
      </w:pPr>
      <w:r w:rsidRPr="00EF1E2B">
        <w:rPr>
          <w:lang w:val="ru-RU"/>
        </w:rPr>
        <w:t xml:space="preserve">Ей определённо это не нравилось. Помещение, что живёт своей жизнью? Это определённо не к добру, нужно выбираться отсюда. Тут же в её сознании возник образ той светящейся арки, и она повернулась к ней. Сделав несколько шагов, Мунлайт оказалась прямо перед </w:t>
      </w:r>
      <w:r>
        <w:rPr>
          <w:lang w:val="ru-RU"/>
        </w:rPr>
        <w:t>«</w:t>
      </w:r>
      <w:r w:rsidRPr="00EF1E2B">
        <w:rPr>
          <w:lang w:val="ru-RU"/>
        </w:rPr>
        <w:t>дверью</w:t>
      </w:r>
      <w:r>
        <w:rPr>
          <w:lang w:val="ru-RU"/>
        </w:rPr>
        <w:t>»</w:t>
      </w:r>
      <w:r w:rsidRPr="00EF1E2B">
        <w:rPr>
          <w:lang w:val="ru-RU"/>
        </w:rPr>
        <w:t>, что тут же посветлела при приближении пони. До неё оставался один шаг, когда проём замерцал, после чего буквально растворился, будто его и не было вовсе, открыв</w:t>
      </w:r>
      <w:r>
        <w:rPr>
          <w:lang w:val="ru-RU"/>
        </w:rPr>
        <w:t>ая</w:t>
      </w:r>
      <w:r w:rsidRPr="00EF1E2B">
        <w:rPr>
          <w:lang w:val="ru-RU"/>
        </w:rPr>
        <w:t xml:space="preserve"> путь в слабо освещённый коридор. Шадоу решила не испытывать судьбу и быстро проскочила в </w:t>
      </w:r>
      <w:r>
        <w:rPr>
          <w:lang w:val="ru-RU"/>
        </w:rPr>
        <w:t>этот</w:t>
      </w:r>
      <w:r w:rsidRPr="00EF1E2B">
        <w:rPr>
          <w:lang w:val="ru-RU"/>
        </w:rPr>
        <w:t xml:space="preserve"> проход, пока была возможность. Позади неё сияние исчезло.</w:t>
      </w:r>
    </w:p>
    <w:p w14:paraId="43C921F8" w14:textId="6B865840" w:rsidR="00EF1E2B" w:rsidRPr="00EF1E2B" w:rsidRDefault="00EF1E2B" w:rsidP="00EF1E2B">
      <w:pPr>
        <w:rPr>
          <w:lang w:val="ru-RU"/>
        </w:rPr>
      </w:pPr>
      <w:r w:rsidRPr="00EF1E2B">
        <w:rPr>
          <w:lang w:val="ru-RU"/>
        </w:rPr>
        <w:t xml:space="preserve">Оказавшись в коридоре, что тут же начал загораться огоньками, она обернулась, увидев, как </w:t>
      </w:r>
      <w:r>
        <w:rPr>
          <w:lang w:val="ru-RU"/>
        </w:rPr>
        <w:t>«</w:t>
      </w:r>
      <w:r w:rsidRPr="00EF1E2B">
        <w:rPr>
          <w:lang w:val="ru-RU"/>
        </w:rPr>
        <w:t>дверь</w:t>
      </w:r>
      <w:r>
        <w:rPr>
          <w:lang w:val="ru-RU"/>
        </w:rPr>
        <w:t>»</w:t>
      </w:r>
      <w:r w:rsidRPr="00EF1E2B">
        <w:rPr>
          <w:lang w:val="ru-RU"/>
        </w:rPr>
        <w:t xml:space="preserve"> материализовалась снова, образовав единое со стеной. Только свечение в виде дверной арки вновь намекало, что тут есть проход.</w:t>
      </w:r>
    </w:p>
    <w:p w14:paraId="16290774" w14:textId="77777777" w:rsidR="00EF1E2B" w:rsidRPr="00EF1E2B" w:rsidRDefault="00EF1E2B" w:rsidP="00EF1E2B">
      <w:pPr>
        <w:rPr>
          <w:rStyle w:val="SubtleEmphasis"/>
        </w:rPr>
      </w:pPr>
      <w:r w:rsidRPr="00EF1E2B">
        <w:rPr>
          <w:rStyle w:val="SubtleEmphasis"/>
        </w:rPr>
        <w:t>Хах, неужели простая смена окружения приносит тебе столько смятения? Мне всегда казалось, что ты более открыта к изменениям.</w:t>
      </w:r>
    </w:p>
    <w:p w14:paraId="3F0FB73F" w14:textId="539DFC6F" w:rsidR="00EF1E2B" w:rsidRPr="00EF1E2B" w:rsidRDefault="009A1B2D" w:rsidP="00EF1E2B">
      <w:pPr>
        <w:rPr>
          <w:lang w:val="ru-RU"/>
        </w:rPr>
      </w:pPr>
      <w:r>
        <w:rPr>
          <w:lang w:val="ru-RU"/>
        </w:rPr>
        <w:lastRenderedPageBreak/>
        <w:t>[Мш]</w:t>
      </w:r>
      <w:r w:rsidR="00EF1E2B" w:rsidRPr="00EF1E2B">
        <w:rPr>
          <w:lang w:val="ru-RU"/>
        </w:rPr>
        <w:t xml:space="preserve"> </w:t>
      </w:r>
      <w:r w:rsidR="00EF1E2B">
        <w:rPr>
          <w:lang w:val="ru-RU"/>
        </w:rPr>
        <w:t>–</w:t>
      </w:r>
      <w:r w:rsidR="00EF1E2B" w:rsidRPr="00EF1E2B">
        <w:rPr>
          <w:lang w:val="ru-RU"/>
        </w:rPr>
        <w:t xml:space="preserve"> По-твоему такие иллюзии — это смешно?! </w:t>
      </w:r>
      <w:r w:rsidR="00EF1E2B">
        <w:rPr>
          <w:lang w:val="ru-RU"/>
        </w:rPr>
        <w:t>–</w:t>
      </w:r>
      <w:r w:rsidR="00EF1E2B" w:rsidRPr="00EF1E2B">
        <w:rPr>
          <w:lang w:val="ru-RU"/>
        </w:rPr>
        <w:t xml:space="preserve"> Выкрикнула Мунлайт, оборачиваясь на месте, ожидая увидеть перед собой фигуру тени с её постоянной ухмылкой, но вместо этого застыла на месте. </w:t>
      </w:r>
    </w:p>
    <w:p w14:paraId="58F5B803" w14:textId="4867D4D9" w:rsidR="00EF1E2B" w:rsidRPr="00EF1E2B" w:rsidRDefault="00EF1E2B" w:rsidP="00EF1E2B">
      <w:pPr>
        <w:rPr>
          <w:lang w:val="ru-RU"/>
        </w:rPr>
      </w:pPr>
      <w:r w:rsidRPr="00EF1E2B">
        <w:rPr>
          <w:lang w:val="ru-RU"/>
        </w:rPr>
        <w:t>На неё смотрели холодные глаза, зрачки которых были замыленны</w:t>
      </w:r>
      <w:r>
        <w:rPr>
          <w:lang w:val="ru-RU"/>
        </w:rPr>
        <w:t>ми</w:t>
      </w:r>
      <w:r w:rsidRPr="00EF1E2B">
        <w:rPr>
          <w:lang w:val="ru-RU"/>
        </w:rPr>
        <w:t>, и несмотря на это ясно видели.</w:t>
      </w:r>
    </w:p>
    <w:p w14:paraId="65A139E8" w14:textId="234AE4CD" w:rsidR="00EF1E2B" w:rsidRPr="00EF1E2B" w:rsidRDefault="009A1B2D" w:rsidP="00EF1E2B">
      <w:pPr>
        <w:rPr>
          <w:lang w:val="ru-RU"/>
        </w:rPr>
      </w:pPr>
      <w:r>
        <w:rPr>
          <w:lang w:val="ru-RU"/>
        </w:rPr>
        <w:t>[Мш]</w:t>
      </w:r>
      <w:r w:rsidR="00EF1E2B" w:rsidRPr="00EF1E2B">
        <w:rPr>
          <w:lang w:val="ru-RU"/>
        </w:rPr>
        <w:t xml:space="preserve"> </w:t>
      </w:r>
      <w:r w:rsidR="00EF1E2B">
        <w:rPr>
          <w:lang w:val="ru-RU"/>
        </w:rPr>
        <w:t>–</w:t>
      </w:r>
      <w:r w:rsidR="00EF1E2B" w:rsidRPr="00EF1E2B">
        <w:rPr>
          <w:lang w:val="ru-RU"/>
        </w:rPr>
        <w:t xml:space="preserve"> Ты…</w:t>
      </w:r>
    </w:p>
    <w:p w14:paraId="75376BEB" w14:textId="3E99D0E5" w:rsidR="00EF1E2B" w:rsidRPr="00EF1E2B" w:rsidRDefault="009A1B2D" w:rsidP="00EF1E2B">
      <w:pPr>
        <w:rPr>
          <w:lang w:val="ru-RU"/>
        </w:rPr>
      </w:pPr>
      <w:r>
        <w:rPr>
          <w:lang w:val="ru-RU"/>
        </w:rPr>
        <w:t>[Фс]</w:t>
      </w:r>
      <w:r w:rsidR="00EF1E2B" w:rsidRPr="00EF1E2B">
        <w:rPr>
          <w:lang w:val="ru-RU"/>
        </w:rPr>
        <w:t xml:space="preserve"> </w:t>
      </w:r>
      <w:r w:rsidR="00EF1E2B">
        <w:rPr>
          <w:lang w:val="ru-RU"/>
        </w:rPr>
        <w:t>–</w:t>
      </w:r>
      <w:r w:rsidR="00EF1E2B" w:rsidRPr="00EF1E2B">
        <w:rPr>
          <w:lang w:val="ru-RU"/>
        </w:rPr>
        <w:t xml:space="preserve"> Почему у меня ощущение, что ты ожидала увидеть</w:t>
      </w:r>
      <w:r w:rsidR="00EF1E2B">
        <w:rPr>
          <w:lang w:val="ru-RU"/>
        </w:rPr>
        <w:t xml:space="preserve"> кого-то другого</w:t>
      </w:r>
      <w:r w:rsidR="00EF1E2B" w:rsidRPr="00EF1E2B">
        <w:rPr>
          <w:lang w:val="ru-RU"/>
        </w:rPr>
        <w:t xml:space="preserve">. Хм. </w:t>
      </w:r>
      <w:r w:rsidR="00EF1E2B">
        <w:rPr>
          <w:lang w:val="ru-RU"/>
        </w:rPr>
        <w:t>–</w:t>
      </w:r>
      <w:r w:rsidR="00EF1E2B" w:rsidRPr="00EF1E2B">
        <w:rPr>
          <w:lang w:val="ru-RU"/>
        </w:rPr>
        <w:t xml:space="preserve"> Прозвучал ничего не выражающий голос.</w:t>
      </w:r>
    </w:p>
    <w:p w14:paraId="6A341320" w14:textId="0D0D647F" w:rsidR="00EF1E2B" w:rsidRPr="00EF1E2B" w:rsidRDefault="009A1B2D" w:rsidP="00EF1E2B">
      <w:pPr>
        <w:rPr>
          <w:lang w:val="ru-RU"/>
        </w:rPr>
      </w:pPr>
      <w:r>
        <w:rPr>
          <w:lang w:val="ru-RU"/>
        </w:rPr>
        <w:t>[Мш]</w:t>
      </w:r>
      <w:r w:rsidR="00EF1E2B" w:rsidRPr="00EF1E2B">
        <w:rPr>
          <w:lang w:val="ru-RU"/>
        </w:rPr>
        <w:t xml:space="preserve"> </w:t>
      </w:r>
      <w:r w:rsidR="00EF1E2B">
        <w:rPr>
          <w:lang w:val="ru-RU"/>
        </w:rPr>
        <w:t>–</w:t>
      </w:r>
      <w:r w:rsidR="00EF1E2B" w:rsidRPr="00EF1E2B">
        <w:rPr>
          <w:lang w:val="ru-RU"/>
        </w:rPr>
        <w:t xml:space="preserve"> Ещё одна иллюзия, да когда вы уже все меня оставите в покое и дадите просто отдохнуть!</w:t>
      </w:r>
    </w:p>
    <w:p w14:paraId="6ACE9D19" w14:textId="60B8F5A5" w:rsidR="00EF1E2B" w:rsidRPr="00EF1E2B" w:rsidRDefault="009A1B2D" w:rsidP="00EF1E2B">
      <w:pPr>
        <w:rPr>
          <w:lang w:val="ru-RU"/>
        </w:rPr>
      </w:pPr>
      <w:r>
        <w:rPr>
          <w:lang w:val="ru-RU"/>
        </w:rPr>
        <w:t>[Фс]</w:t>
      </w:r>
      <w:r w:rsidR="00EF1E2B" w:rsidRPr="00EF1E2B">
        <w:rPr>
          <w:lang w:val="ru-RU"/>
        </w:rPr>
        <w:t xml:space="preserve"> </w:t>
      </w:r>
      <w:r w:rsidR="00EF1E2B">
        <w:rPr>
          <w:lang w:val="ru-RU"/>
        </w:rPr>
        <w:t>–</w:t>
      </w:r>
      <w:r w:rsidR="00EF1E2B" w:rsidRPr="00EF1E2B">
        <w:rPr>
          <w:lang w:val="ru-RU"/>
        </w:rPr>
        <w:t xml:space="preserve"> Я не думаю, что ты сейчас ощущаешь усталость</w:t>
      </w:r>
      <w:r w:rsidR="00EF1E2B">
        <w:rPr>
          <w:lang w:val="ru-RU"/>
        </w:rPr>
        <w:t xml:space="preserve"> –</w:t>
      </w:r>
      <w:r w:rsidR="00EF1E2B" w:rsidRPr="00EF1E2B">
        <w:rPr>
          <w:lang w:val="ru-RU"/>
        </w:rPr>
        <w:t xml:space="preserve"> </w:t>
      </w:r>
      <w:r w:rsidR="00EF1E2B">
        <w:rPr>
          <w:lang w:val="ru-RU"/>
        </w:rPr>
        <w:t>э</w:t>
      </w:r>
      <w:r w:rsidR="00EF1E2B" w:rsidRPr="00EF1E2B">
        <w:rPr>
          <w:lang w:val="ru-RU"/>
        </w:rPr>
        <w:t xml:space="preserve">то невозможно здесь. </w:t>
      </w:r>
      <w:r w:rsidR="00EF1E2B">
        <w:rPr>
          <w:lang w:val="ru-RU"/>
        </w:rPr>
        <w:t>–</w:t>
      </w:r>
      <w:r w:rsidR="00EF1E2B" w:rsidRPr="00EF1E2B">
        <w:rPr>
          <w:lang w:val="ru-RU"/>
        </w:rPr>
        <w:t xml:space="preserve"> Она посмотрела наверх, немного откинув голову назад. </w:t>
      </w:r>
      <w:r w:rsidR="00EF1E2B">
        <w:rPr>
          <w:lang w:val="ru-RU"/>
        </w:rPr>
        <w:t>–</w:t>
      </w:r>
      <w:r w:rsidR="00EF1E2B" w:rsidRPr="00EF1E2B">
        <w:rPr>
          <w:lang w:val="ru-RU"/>
        </w:rPr>
        <w:t xml:space="preserve"> Свет </w:t>
      </w:r>
      <w:r w:rsidR="00EF1E2B">
        <w:rPr>
          <w:lang w:val="ru-RU"/>
        </w:rPr>
        <w:t>–</w:t>
      </w:r>
      <w:r w:rsidR="00EF1E2B" w:rsidRPr="00EF1E2B">
        <w:rPr>
          <w:lang w:val="ru-RU"/>
        </w:rPr>
        <w:t xml:space="preserve"> это жизнь. Он замещает твою, не давая проснуться.</w:t>
      </w:r>
    </w:p>
    <w:p w14:paraId="136DA632" w14:textId="77777777" w:rsidR="00EF1E2B" w:rsidRPr="00EF1E2B" w:rsidRDefault="00EF1E2B" w:rsidP="00EF1E2B">
      <w:pPr>
        <w:rPr>
          <w:lang w:val="ru-RU"/>
        </w:rPr>
      </w:pPr>
      <w:r w:rsidRPr="00EF1E2B">
        <w:rPr>
          <w:lang w:val="ru-RU"/>
        </w:rPr>
        <w:t>Мунлайт озадачила эта фраза.</w:t>
      </w:r>
    </w:p>
    <w:p w14:paraId="708D8508" w14:textId="6C42EEFF" w:rsidR="00EF1E2B" w:rsidRPr="00EF1E2B" w:rsidRDefault="009A1B2D" w:rsidP="00EF1E2B">
      <w:pPr>
        <w:rPr>
          <w:lang w:val="ru-RU"/>
        </w:rPr>
      </w:pPr>
      <w:r>
        <w:rPr>
          <w:lang w:val="ru-RU"/>
        </w:rPr>
        <w:t>[Мш]</w:t>
      </w:r>
      <w:r w:rsidR="00EF1E2B" w:rsidRPr="00EF1E2B">
        <w:rPr>
          <w:lang w:val="ru-RU"/>
        </w:rPr>
        <w:t xml:space="preserve"> </w:t>
      </w:r>
      <w:r w:rsidR="00EF1E2B">
        <w:rPr>
          <w:lang w:val="ru-RU"/>
        </w:rPr>
        <w:t>–</w:t>
      </w:r>
      <w:r w:rsidR="00EF1E2B" w:rsidRPr="00EF1E2B">
        <w:rPr>
          <w:lang w:val="ru-RU"/>
        </w:rPr>
        <w:t xml:space="preserve"> Ты всё так же говоришь загадками.</w:t>
      </w:r>
    </w:p>
    <w:p w14:paraId="00357EF1" w14:textId="58CD1F83" w:rsidR="00EF1E2B" w:rsidRPr="00EF1E2B" w:rsidRDefault="009A1B2D" w:rsidP="00EF1E2B">
      <w:pPr>
        <w:rPr>
          <w:lang w:val="ru-RU"/>
        </w:rPr>
      </w:pPr>
      <w:r>
        <w:rPr>
          <w:lang w:val="ru-RU"/>
        </w:rPr>
        <w:t>[Фс]</w:t>
      </w:r>
      <w:r w:rsidR="00EF1E2B" w:rsidRPr="00EF1E2B">
        <w:rPr>
          <w:lang w:val="ru-RU"/>
        </w:rPr>
        <w:t xml:space="preserve"> </w:t>
      </w:r>
      <w:r w:rsidR="00EF1E2B">
        <w:rPr>
          <w:lang w:val="ru-RU"/>
        </w:rPr>
        <w:t>–</w:t>
      </w:r>
      <w:r w:rsidR="00EF1E2B" w:rsidRPr="00EF1E2B">
        <w:rPr>
          <w:lang w:val="ru-RU"/>
        </w:rPr>
        <w:t xml:space="preserve"> Загадок не существует, только путь вперёд.</w:t>
      </w:r>
    </w:p>
    <w:p w14:paraId="1F53A0EB" w14:textId="0E1DBEC2" w:rsidR="00EF1E2B" w:rsidRPr="00EF1E2B" w:rsidRDefault="009A1B2D" w:rsidP="00EF1E2B">
      <w:pPr>
        <w:rPr>
          <w:lang w:val="ru-RU"/>
        </w:rPr>
      </w:pPr>
      <w:r>
        <w:rPr>
          <w:lang w:val="ru-RU"/>
        </w:rPr>
        <w:t>[Мш]</w:t>
      </w:r>
      <w:r w:rsidR="00EF1E2B" w:rsidRPr="00EF1E2B">
        <w:rPr>
          <w:lang w:val="ru-RU"/>
        </w:rPr>
        <w:t xml:space="preserve"> </w:t>
      </w:r>
      <w:r w:rsidR="00EF1E2B">
        <w:rPr>
          <w:lang w:val="ru-RU"/>
        </w:rPr>
        <w:t>–</w:t>
      </w:r>
      <w:r w:rsidR="00EF1E2B" w:rsidRPr="00EF1E2B">
        <w:rPr>
          <w:lang w:val="ru-RU"/>
        </w:rPr>
        <w:t xml:space="preserve"> И куда он меня ведёт?</w:t>
      </w:r>
    </w:p>
    <w:p w14:paraId="66512825" w14:textId="12B1CCE9" w:rsidR="00EF1E2B" w:rsidRPr="00EF1E2B" w:rsidRDefault="009A1B2D" w:rsidP="00EF1E2B">
      <w:pPr>
        <w:rPr>
          <w:lang w:val="ru-RU"/>
        </w:rPr>
      </w:pPr>
      <w:r>
        <w:rPr>
          <w:lang w:val="ru-RU"/>
        </w:rPr>
        <w:t>[Фс]</w:t>
      </w:r>
      <w:r w:rsidR="00EF1E2B" w:rsidRPr="00EF1E2B">
        <w:rPr>
          <w:lang w:val="ru-RU"/>
        </w:rPr>
        <w:t xml:space="preserve"> </w:t>
      </w:r>
      <w:r w:rsidR="00EF1E2B">
        <w:rPr>
          <w:lang w:val="ru-RU"/>
        </w:rPr>
        <w:t>–</w:t>
      </w:r>
      <w:r w:rsidR="00EF1E2B" w:rsidRPr="00EF1E2B">
        <w:rPr>
          <w:lang w:val="ru-RU"/>
        </w:rPr>
        <w:t xml:space="preserve"> </w:t>
      </w:r>
      <w:r w:rsidR="00EF1E2B">
        <w:rPr>
          <w:lang w:val="ru-RU"/>
        </w:rPr>
        <w:t>В</w:t>
      </w:r>
      <w:r w:rsidR="00EF1E2B" w:rsidRPr="00EF1E2B">
        <w:rPr>
          <w:lang w:val="ru-RU"/>
        </w:rPr>
        <w:t xml:space="preserve"> конец</w:t>
      </w:r>
      <w:r w:rsidR="00EF1E2B">
        <w:rPr>
          <w:lang w:val="ru-RU"/>
        </w:rPr>
        <w:t xml:space="preserve"> этого</w:t>
      </w:r>
      <w:r w:rsidR="00EF1E2B" w:rsidRPr="00EF1E2B">
        <w:rPr>
          <w:lang w:val="ru-RU"/>
        </w:rPr>
        <w:t xml:space="preserve"> коридора.</w:t>
      </w:r>
    </w:p>
    <w:p w14:paraId="527DF453" w14:textId="1716D293" w:rsidR="00EF1E2B" w:rsidRPr="00EF1E2B" w:rsidRDefault="00EF1E2B" w:rsidP="00EF1E2B">
      <w:pPr>
        <w:rPr>
          <w:lang w:val="ru-RU"/>
        </w:rPr>
      </w:pPr>
      <w:r w:rsidRPr="00EF1E2B">
        <w:rPr>
          <w:lang w:val="ru-RU"/>
        </w:rPr>
        <w:t>Шадоу посмотрела куда указывала Фолленстар. Не так далеко была такая же арка, как та, из которой она только что вышла</w:t>
      </w:r>
      <w:r>
        <w:rPr>
          <w:lang w:val="ru-RU"/>
        </w:rPr>
        <w:t>, разве что</w:t>
      </w:r>
      <w:r w:rsidRPr="00EF1E2B">
        <w:rPr>
          <w:lang w:val="ru-RU"/>
        </w:rPr>
        <w:t xml:space="preserve"> эта была чуть больше и… более украшенная?</w:t>
      </w:r>
    </w:p>
    <w:p w14:paraId="4512E8AC" w14:textId="7BBD2478" w:rsidR="00EF1E2B" w:rsidRPr="00EF1E2B" w:rsidRDefault="009A1B2D" w:rsidP="00EF1E2B">
      <w:pPr>
        <w:rPr>
          <w:lang w:val="ru-RU"/>
        </w:rPr>
      </w:pPr>
      <w:r>
        <w:rPr>
          <w:lang w:val="ru-RU"/>
        </w:rPr>
        <w:t>[Мш]</w:t>
      </w:r>
      <w:r w:rsidR="00EF1E2B" w:rsidRPr="00EF1E2B">
        <w:rPr>
          <w:lang w:val="ru-RU"/>
        </w:rPr>
        <w:t xml:space="preserve"> </w:t>
      </w:r>
      <w:r w:rsidR="00EF1E2B">
        <w:rPr>
          <w:lang w:val="ru-RU"/>
        </w:rPr>
        <w:t>–</w:t>
      </w:r>
      <w:r w:rsidR="00EF1E2B" w:rsidRPr="00EF1E2B">
        <w:rPr>
          <w:lang w:val="ru-RU"/>
        </w:rPr>
        <w:t xml:space="preserve"> Где мы? - Почти несознательно спросила Мунлайт.</w:t>
      </w:r>
    </w:p>
    <w:p w14:paraId="0174E422" w14:textId="34572E4B" w:rsidR="00EF1E2B" w:rsidRPr="00EF1E2B" w:rsidRDefault="009A1B2D" w:rsidP="00EF1E2B">
      <w:pPr>
        <w:rPr>
          <w:lang w:val="ru-RU"/>
        </w:rPr>
      </w:pPr>
      <w:r>
        <w:rPr>
          <w:lang w:val="ru-RU"/>
        </w:rPr>
        <w:t>[Фс]</w:t>
      </w:r>
      <w:r w:rsidR="00EF1E2B" w:rsidRPr="00EF1E2B">
        <w:rPr>
          <w:lang w:val="ru-RU"/>
        </w:rPr>
        <w:t xml:space="preserve"> </w:t>
      </w:r>
      <w:r w:rsidR="00EF1E2B">
        <w:rPr>
          <w:lang w:val="ru-RU"/>
        </w:rPr>
        <w:t>–</w:t>
      </w:r>
      <w:r w:rsidR="00EF1E2B" w:rsidRPr="00EF1E2B">
        <w:rPr>
          <w:lang w:val="ru-RU"/>
        </w:rPr>
        <w:t xml:space="preserve"> Во сне не случившегося будущего. </w:t>
      </w:r>
      <w:r w:rsidR="00EF1E2B">
        <w:rPr>
          <w:lang w:val="ru-RU"/>
        </w:rPr>
        <w:t>–</w:t>
      </w:r>
      <w:r w:rsidR="00EF1E2B" w:rsidRPr="00EF1E2B">
        <w:rPr>
          <w:lang w:val="ru-RU"/>
        </w:rPr>
        <w:t xml:space="preserve"> Так же неопределённо ответили ей.</w:t>
      </w:r>
    </w:p>
    <w:p w14:paraId="7C609110" w14:textId="35F4B495" w:rsidR="00EF1E2B" w:rsidRPr="00EF1E2B" w:rsidRDefault="009A1B2D" w:rsidP="00EF1E2B">
      <w:pPr>
        <w:rPr>
          <w:lang w:val="ru-RU"/>
        </w:rPr>
      </w:pPr>
      <w:r>
        <w:rPr>
          <w:lang w:val="ru-RU"/>
        </w:rPr>
        <w:t>[Мш]</w:t>
      </w:r>
      <w:r w:rsidR="00EF1E2B" w:rsidRPr="00EF1E2B">
        <w:rPr>
          <w:lang w:val="ru-RU"/>
        </w:rPr>
        <w:t xml:space="preserve"> </w:t>
      </w:r>
      <w:r w:rsidR="00EF1E2B">
        <w:rPr>
          <w:lang w:val="ru-RU"/>
        </w:rPr>
        <w:t>–</w:t>
      </w:r>
      <w:r w:rsidR="00EF1E2B" w:rsidRPr="00EF1E2B">
        <w:rPr>
          <w:lang w:val="ru-RU"/>
        </w:rPr>
        <w:t xml:space="preserve"> Не случившегося? Почему?</w:t>
      </w:r>
    </w:p>
    <w:p w14:paraId="1FAA132B" w14:textId="4CD49FFA" w:rsidR="00EF1E2B" w:rsidRPr="00EF1E2B" w:rsidRDefault="009A1B2D" w:rsidP="00EF1E2B">
      <w:pPr>
        <w:rPr>
          <w:lang w:val="ru-RU"/>
        </w:rPr>
      </w:pPr>
      <w:r>
        <w:rPr>
          <w:lang w:val="ru-RU"/>
        </w:rPr>
        <w:t>[Фс]</w:t>
      </w:r>
      <w:r w:rsidR="00EF1E2B" w:rsidRPr="00EF1E2B">
        <w:rPr>
          <w:lang w:val="ru-RU"/>
        </w:rPr>
        <w:t xml:space="preserve"> </w:t>
      </w:r>
      <w:r w:rsidR="00EF1E2B">
        <w:rPr>
          <w:lang w:val="ru-RU"/>
        </w:rPr>
        <w:t>–</w:t>
      </w:r>
      <w:r w:rsidR="00EF1E2B" w:rsidRPr="00EF1E2B">
        <w:rPr>
          <w:lang w:val="ru-RU"/>
        </w:rPr>
        <w:t xml:space="preserve"> Это даже мне неизвестно. </w:t>
      </w:r>
      <w:r w:rsidR="00EF1E2B">
        <w:rPr>
          <w:lang w:val="ru-RU"/>
        </w:rPr>
        <w:t>–</w:t>
      </w:r>
      <w:r w:rsidR="00EF1E2B" w:rsidRPr="00EF1E2B">
        <w:rPr>
          <w:lang w:val="ru-RU"/>
        </w:rPr>
        <w:t xml:space="preserve"> Фолленстар сделала паузу. </w:t>
      </w:r>
      <w:r w:rsidR="00EF1E2B">
        <w:rPr>
          <w:lang w:val="ru-RU"/>
        </w:rPr>
        <w:t>–</w:t>
      </w:r>
      <w:r w:rsidR="00EF1E2B" w:rsidRPr="00EF1E2B">
        <w:rPr>
          <w:lang w:val="ru-RU"/>
        </w:rPr>
        <w:t xml:space="preserve"> Шадоу, оставь тяжёлые мысли, как я уже сказала, Принцесса сияет ярко этой ночью. Не хотелось бы потратить её временность на вечные вопросы.</w:t>
      </w:r>
    </w:p>
    <w:p w14:paraId="5AAE1D7B" w14:textId="00F8A4E9" w:rsidR="00EF1E2B" w:rsidRPr="00EF1E2B" w:rsidRDefault="00EF1E2B" w:rsidP="00EF1E2B">
      <w:pPr>
        <w:rPr>
          <w:lang w:val="ru-RU"/>
        </w:rPr>
      </w:pPr>
      <w:r w:rsidRPr="00EF1E2B">
        <w:rPr>
          <w:lang w:val="ru-RU"/>
        </w:rPr>
        <w:t xml:space="preserve">Ещё не закончив говорить, она прошла мимо Мунлайт, направляясь прямо к </w:t>
      </w:r>
      <w:r>
        <w:rPr>
          <w:lang w:val="ru-RU"/>
        </w:rPr>
        <w:t>«</w:t>
      </w:r>
      <w:r w:rsidRPr="00EF1E2B">
        <w:rPr>
          <w:lang w:val="ru-RU"/>
        </w:rPr>
        <w:t>двери</w:t>
      </w:r>
      <w:r>
        <w:rPr>
          <w:lang w:val="ru-RU"/>
        </w:rPr>
        <w:t>»</w:t>
      </w:r>
      <w:r w:rsidRPr="00EF1E2B">
        <w:rPr>
          <w:lang w:val="ru-RU"/>
        </w:rPr>
        <w:t xml:space="preserve"> в конце коридора. Последней ничего не оставалось кроме как последовать за ней. Ей казалось странным, что окружение будто снимало скептицизм и недоверие с её сознания, но, с другой стороны, она никогда не чувствовала себя </w:t>
      </w:r>
      <w:r w:rsidR="00110C9B">
        <w:rPr>
          <w:lang w:val="ru-RU"/>
        </w:rPr>
        <w:t>столь</w:t>
      </w:r>
      <w:r w:rsidRPr="00EF1E2B">
        <w:rPr>
          <w:lang w:val="ru-RU"/>
        </w:rPr>
        <w:t xml:space="preserve"> спокойной уже очень давно…</w:t>
      </w:r>
    </w:p>
    <w:p w14:paraId="64ADCEC0" w14:textId="77777777" w:rsidR="00EF1E2B" w:rsidRPr="00EF1E2B" w:rsidRDefault="00EF1E2B" w:rsidP="00EF1E2B">
      <w:pPr>
        <w:rPr>
          <w:rStyle w:val="SubtleEmphasis"/>
        </w:rPr>
      </w:pPr>
      <w:r w:rsidRPr="00EF1E2B">
        <w:rPr>
          <w:rStyle w:val="SubtleEmphasis"/>
        </w:rPr>
        <w:t>Дверей не существует… Возможно так и к лучшему…</w:t>
      </w:r>
    </w:p>
    <w:p w14:paraId="7AE17822" w14:textId="56855ADC" w:rsidR="00EF1E2B" w:rsidRPr="00EF1E2B" w:rsidRDefault="00EF1E2B" w:rsidP="00EF1E2B">
      <w:pPr>
        <w:rPr>
          <w:lang w:val="ru-RU"/>
        </w:rPr>
      </w:pPr>
      <w:r w:rsidRPr="00EF1E2B">
        <w:rPr>
          <w:lang w:val="ru-RU"/>
        </w:rPr>
        <w:t xml:space="preserve">По ту сторону оказалось просторное помещение, что было заполнено таким же </w:t>
      </w:r>
      <w:r w:rsidR="00110C9B" w:rsidRPr="00EF1E2B">
        <w:rPr>
          <w:lang w:val="ru-RU"/>
        </w:rPr>
        <w:t>ярким,</w:t>
      </w:r>
      <w:r w:rsidRPr="00EF1E2B">
        <w:rPr>
          <w:lang w:val="ru-RU"/>
        </w:rPr>
        <w:t xml:space="preserve"> но не слепящим светом, что и в остальных местах. Когда </w:t>
      </w:r>
      <w:r w:rsidR="00110C9B" w:rsidRPr="00EF1E2B">
        <w:rPr>
          <w:lang w:val="ru-RU"/>
        </w:rPr>
        <w:t>Мунлайт</w:t>
      </w:r>
      <w:r w:rsidRPr="00EF1E2B">
        <w:rPr>
          <w:lang w:val="ru-RU"/>
        </w:rPr>
        <w:t xml:space="preserve"> прошла сквозь исчезнувшую дверь, Фолленстар уже сидела на скамье, смотря </w:t>
      </w:r>
      <w:r w:rsidR="00110C9B" w:rsidRPr="00EF1E2B">
        <w:rPr>
          <w:lang w:val="ru-RU"/>
        </w:rPr>
        <w:t>на картину,</w:t>
      </w:r>
      <w:r w:rsidRPr="00EF1E2B">
        <w:rPr>
          <w:lang w:val="ru-RU"/>
        </w:rPr>
        <w:t xml:space="preserve"> разворачивающуюся внизу. Только сейчас Мунлайт поняла, что коридор вёл на балкон, небольшой уголок, подвешенный высоко над большим залом… в котором шёл праздник?</w:t>
      </w:r>
    </w:p>
    <w:p w14:paraId="36CAAF22" w14:textId="3BA1DAFE" w:rsidR="00EF1E2B" w:rsidRPr="00EF1E2B" w:rsidRDefault="00EF1E2B" w:rsidP="00EF1E2B">
      <w:pPr>
        <w:rPr>
          <w:lang w:val="ru-RU"/>
        </w:rPr>
      </w:pPr>
      <w:r w:rsidRPr="00EF1E2B">
        <w:rPr>
          <w:lang w:val="ru-RU"/>
        </w:rPr>
        <w:t xml:space="preserve">Мунлайт беззвучно заняла место рядом с Фолленстар и принялась рассматривать происходившее внизу. Поначалу это казалось сюрреальным, странным, непонятным. Она уже настолько отвыкла от собраний пони, тем более праздничных, что ей сложно было принять во внимание сразу всё. Перебирая в памяти воспоминания о различных праздниках, она поняла, что перед ней разворачивается ничто иное как празднование в преддверии </w:t>
      </w:r>
      <w:r w:rsidR="00110C9B">
        <w:rPr>
          <w:lang w:val="ru-RU"/>
        </w:rPr>
        <w:t>Д</w:t>
      </w:r>
      <w:r w:rsidRPr="00EF1E2B">
        <w:rPr>
          <w:lang w:val="ru-RU"/>
        </w:rPr>
        <w:t xml:space="preserve">ня </w:t>
      </w:r>
      <w:r w:rsidR="00110C9B">
        <w:rPr>
          <w:lang w:val="ru-RU"/>
        </w:rPr>
        <w:t>Г</w:t>
      </w:r>
      <w:r w:rsidRPr="00EF1E2B">
        <w:rPr>
          <w:lang w:val="ru-RU"/>
        </w:rPr>
        <w:t xml:space="preserve">орящего </w:t>
      </w:r>
      <w:r w:rsidR="00110C9B">
        <w:rPr>
          <w:lang w:val="ru-RU"/>
        </w:rPr>
        <w:t>О</w:t>
      </w:r>
      <w:r w:rsidRPr="00EF1E2B">
        <w:rPr>
          <w:lang w:val="ru-RU"/>
        </w:rPr>
        <w:t xml:space="preserve">чага. На это указывало большое хвойное дерево в центре зала, </w:t>
      </w:r>
      <w:r w:rsidRPr="00EF1E2B">
        <w:rPr>
          <w:lang w:val="ru-RU"/>
        </w:rPr>
        <w:lastRenderedPageBreak/>
        <w:t>что было украшено различными светящимися гирляндами и игрушками. Различные атрибуты этого праздника так же располагались всюду вокруг.</w:t>
      </w:r>
    </w:p>
    <w:p w14:paraId="18AD6BB8" w14:textId="029B3E09"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Сейчас в Эквестрии?.. </w:t>
      </w:r>
      <w:r w:rsidR="00110C9B">
        <w:rPr>
          <w:lang w:val="ru-RU"/>
        </w:rPr>
        <w:t>–</w:t>
      </w:r>
      <w:r w:rsidR="00EF1E2B" w:rsidRPr="00EF1E2B">
        <w:rPr>
          <w:lang w:val="ru-RU"/>
        </w:rPr>
        <w:t xml:space="preserve"> Попыталась спросить Мунлайт, но не смогла закончить. Внезапная волна тоски </w:t>
      </w:r>
      <w:r w:rsidR="00110C9B">
        <w:rPr>
          <w:lang w:val="ru-RU"/>
        </w:rPr>
        <w:t>по</w:t>
      </w:r>
      <w:r w:rsidR="00EF1E2B" w:rsidRPr="00EF1E2B">
        <w:rPr>
          <w:lang w:val="ru-RU"/>
        </w:rPr>
        <w:t xml:space="preserve"> дом</w:t>
      </w:r>
      <w:r w:rsidR="00110C9B">
        <w:rPr>
          <w:lang w:val="ru-RU"/>
        </w:rPr>
        <w:t>у</w:t>
      </w:r>
      <w:r w:rsidR="00EF1E2B" w:rsidRPr="00EF1E2B">
        <w:rPr>
          <w:lang w:val="ru-RU"/>
        </w:rPr>
        <w:t xml:space="preserve"> и всего упущенного накатилась на неё и не отпускала.</w:t>
      </w:r>
    </w:p>
    <w:p w14:paraId="500A2671" w14:textId="6008DE6E"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Нет. Я уже сказала, это будущее. </w:t>
      </w:r>
      <w:r w:rsidR="00110C9B">
        <w:rPr>
          <w:lang w:val="ru-RU"/>
        </w:rPr>
        <w:t>–</w:t>
      </w:r>
      <w:r w:rsidR="00EF1E2B" w:rsidRPr="00EF1E2B">
        <w:rPr>
          <w:lang w:val="ru-RU"/>
        </w:rPr>
        <w:t xml:space="preserve"> Никак не реагируя на надлом в голосе собеседницы ответила Фолленстар.</w:t>
      </w:r>
    </w:p>
    <w:p w14:paraId="3071AA86" w14:textId="701FD646"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Тогда почему я вижу это? </w:t>
      </w:r>
      <w:r w:rsidR="00110C9B">
        <w:rPr>
          <w:lang w:val="ru-RU"/>
        </w:rPr>
        <w:t>–</w:t>
      </w:r>
      <w:r w:rsidR="00EF1E2B" w:rsidRPr="00EF1E2B">
        <w:rPr>
          <w:lang w:val="ru-RU"/>
        </w:rPr>
        <w:t xml:space="preserve"> Всё ещё неокрепшим голосом переспросила она.</w:t>
      </w:r>
    </w:p>
    <w:p w14:paraId="13A7989F" w14:textId="65B2291B"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Потому что это то, что тебе нужно увидеть.</w:t>
      </w:r>
    </w:p>
    <w:p w14:paraId="1F96B93F" w14:textId="77777777" w:rsidR="00EF1E2B" w:rsidRPr="00EF1E2B" w:rsidRDefault="00EF1E2B" w:rsidP="00EF1E2B">
      <w:pPr>
        <w:rPr>
          <w:lang w:val="ru-RU"/>
        </w:rPr>
      </w:pPr>
      <w:r w:rsidRPr="00EF1E2B">
        <w:rPr>
          <w:lang w:val="ru-RU"/>
        </w:rPr>
        <w:t>Мунлайт решила не пытаться расспрашивать дальше, потому что была уверена, что получит ещё один расплывчатый ответ, который поставит больше вопросов. Вместо этого она решила внимательнее рассмотреть происходившее внизу.</w:t>
      </w:r>
    </w:p>
    <w:p w14:paraId="744D632D" w14:textId="77777777" w:rsidR="00EF1E2B" w:rsidRPr="00EF1E2B" w:rsidRDefault="00EF1E2B" w:rsidP="00EF1E2B">
      <w:pPr>
        <w:rPr>
          <w:lang w:val="ru-RU"/>
        </w:rPr>
      </w:pPr>
      <w:r w:rsidRPr="00EF1E2B">
        <w:rPr>
          <w:lang w:val="ru-RU"/>
        </w:rPr>
        <w:t>Дерево было действительно красивым. Вокруг сновали пони, некоторых она знала, а некоторых нет. Отчётливыми были Элементы Гармонии, что стояли группой и обсуждали что-то. Она так же узнала Старлайт, что иногда преподавала у них в школе, но голубую пони, с которой она стояла, Шадоу не могла определить. Внезапная вспышка света, и в комнату телепортировался никто иной как драконикус, бог Хаоса, что называл себя Дискорд. Он тут же вклинился в диалог Элементов, будто не в чём не бывало. Мунлайт это поразило.</w:t>
      </w:r>
    </w:p>
    <w:p w14:paraId="57E2A584" w14:textId="20FF6135"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Они что, друзья?</w:t>
      </w:r>
    </w:p>
    <w:p w14:paraId="2CF48FA6" w14:textId="6E4527BF"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Принцесса дружбы за своё время приобрела много союзников. Не все из них стоят на четырёх ногах.</w:t>
      </w:r>
    </w:p>
    <w:p w14:paraId="3D378CDA" w14:textId="56A75782"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Так же как вот те драконы?</w:t>
      </w:r>
    </w:p>
    <w:p w14:paraId="17234DDB" w14:textId="5DA30643"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Это лорд Эмбер с её свитой. А она мало изменилась, хм. Драконы сильный народ</w:t>
      </w:r>
      <w:r w:rsidR="00110C9B" w:rsidRPr="00EF1E2B">
        <w:rPr>
          <w:lang w:val="ru-RU"/>
        </w:rPr>
        <w:t xml:space="preserve">, </w:t>
      </w:r>
      <w:r w:rsidR="00110C9B">
        <w:rPr>
          <w:lang w:val="ru-RU"/>
        </w:rPr>
        <w:t>оно</w:t>
      </w:r>
      <w:r w:rsidR="00EF1E2B" w:rsidRPr="00EF1E2B">
        <w:rPr>
          <w:lang w:val="ru-RU"/>
        </w:rPr>
        <w:t xml:space="preserve"> даже не оставило на ней видимого следа.</w:t>
      </w:r>
    </w:p>
    <w:p w14:paraId="406E890D" w14:textId="3EFF4843"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Что не оставило?</w:t>
      </w:r>
    </w:p>
    <w:p w14:paraId="6B8C7DEE" w14:textId="77777777" w:rsidR="00EF1E2B" w:rsidRPr="00EF1E2B" w:rsidRDefault="00EF1E2B" w:rsidP="00EF1E2B">
      <w:pPr>
        <w:rPr>
          <w:lang w:val="ru-RU"/>
        </w:rPr>
      </w:pPr>
      <w:r w:rsidRPr="00EF1E2B">
        <w:rPr>
          <w:lang w:val="ru-RU"/>
        </w:rPr>
        <w:t>Но ответа она не услышала.</w:t>
      </w:r>
    </w:p>
    <w:p w14:paraId="07C7F4DF" w14:textId="77777777" w:rsidR="00EF1E2B" w:rsidRPr="00EF1E2B" w:rsidRDefault="00EF1E2B" w:rsidP="00EF1E2B">
      <w:pPr>
        <w:rPr>
          <w:lang w:val="ru-RU"/>
        </w:rPr>
      </w:pPr>
      <w:r w:rsidRPr="00EF1E2B">
        <w:rPr>
          <w:lang w:val="ru-RU"/>
        </w:rPr>
        <w:t>Теперь её внимание привлекла куча подарков, что была под самой елью. Обычно на таких событиях это были просто пустые коробки, но тут в эту кучу с разбегу влетели трое маленьких жеребят, что неслись непонятно зачем. Это столкновение разбросало коробки вокруг, и по инерции их падения Мунлайт чётко поняла, что они не были пустыми… Странно.</w:t>
      </w:r>
    </w:p>
    <w:p w14:paraId="1D09C796" w14:textId="77777777" w:rsidR="00EF1E2B" w:rsidRPr="00EF1E2B" w:rsidRDefault="00EF1E2B" w:rsidP="00EF1E2B">
      <w:pPr>
        <w:rPr>
          <w:lang w:val="ru-RU"/>
        </w:rPr>
      </w:pPr>
      <w:r w:rsidRPr="00EF1E2B">
        <w:rPr>
          <w:lang w:val="ru-RU"/>
        </w:rPr>
        <w:t>Далее они вдвоём наблюдали сцену, в которой Твайлайт, Аплджек, Рарити и Радуга вычитывали лекцию о поведении маленьким пони. Последние же сбились в комочек и смотрели на своих мучителей большими напущено понимающими глазами. В этот момент к ним присоединилась… ещё одна Твайлайт? Только эта носила очки. Она что-то сказала собравшимся и раздался смех, что разнёсся по залу. Далее она что-то шепнула на ухо первой Твайлайт, и та сделала знак, что отпускает провинившихся. Последние издали победоносный визг, будто сейчас победили в битве с чудовищем, и тут же сорвались с места, понёсшись дальше. Обе Твайлайт покачали головой.</w:t>
      </w:r>
    </w:p>
    <w:p w14:paraId="1B3A7E4A" w14:textId="7DFF5BF3"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Их… Двое?</w:t>
      </w:r>
    </w:p>
    <w:p w14:paraId="2E0BAA96" w14:textId="35172473"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Одна.</w:t>
      </w:r>
    </w:p>
    <w:p w14:paraId="109BFDD5" w14:textId="2A203992" w:rsidR="00EF1E2B" w:rsidRPr="00EF1E2B" w:rsidRDefault="009A1B2D" w:rsidP="00EF1E2B">
      <w:pPr>
        <w:rPr>
          <w:lang w:val="ru-RU"/>
        </w:rPr>
      </w:pPr>
      <w:r>
        <w:rPr>
          <w:lang w:val="ru-RU"/>
        </w:rPr>
        <w:lastRenderedPageBreak/>
        <w:t>[Мш]</w:t>
      </w:r>
      <w:r w:rsidR="00EF1E2B" w:rsidRPr="00EF1E2B">
        <w:rPr>
          <w:lang w:val="ru-RU"/>
        </w:rPr>
        <w:t xml:space="preserve"> </w:t>
      </w:r>
      <w:r w:rsidR="00110C9B">
        <w:rPr>
          <w:lang w:val="ru-RU"/>
        </w:rPr>
        <w:t>–</w:t>
      </w:r>
      <w:r w:rsidR="00EF1E2B" w:rsidRPr="00EF1E2B">
        <w:rPr>
          <w:lang w:val="ru-RU"/>
        </w:rPr>
        <w:t xml:space="preserve"> А кто из </w:t>
      </w:r>
      <w:r w:rsidR="00110C9B" w:rsidRPr="00EF1E2B">
        <w:rPr>
          <w:lang w:val="ru-RU"/>
        </w:rPr>
        <w:t>них,</w:t>
      </w:r>
      <w:r w:rsidR="00EF1E2B" w:rsidRPr="00EF1E2B">
        <w:rPr>
          <w:lang w:val="ru-RU"/>
        </w:rPr>
        <w:t xml:space="preserve"> кто тогда?</w:t>
      </w:r>
    </w:p>
    <w:p w14:paraId="4B6596D7" w14:textId="0BB3324D"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Одна Твайлайт и другая Твайлайт, я же сказала, одна.</w:t>
      </w:r>
    </w:p>
    <w:p w14:paraId="1358945E" w14:textId="00881669"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Ты же знаешь, что это не помогает.</w:t>
      </w:r>
    </w:p>
    <w:p w14:paraId="4840A0F5" w14:textId="54770562"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Если я сейчас начну объяснять когерентность судеб и как возможно существование в одном плане реальности двух пересекающихся существований, то я думаю это бы ещё меньше помогло. Если просто, одна из этого мира, другая нет.</w:t>
      </w:r>
    </w:p>
    <w:p w14:paraId="726BA36E" w14:textId="4996FC78" w:rsidR="00EF1E2B" w:rsidRPr="00EF1E2B" w:rsidRDefault="00EF1E2B" w:rsidP="00EF1E2B">
      <w:pPr>
        <w:rPr>
          <w:lang w:val="ru-RU"/>
        </w:rPr>
      </w:pPr>
      <w:r w:rsidRPr="00EF1E2B">
        <w:rPr>
          <w:lang w:val="ru-RU"/>
        </w:rPr>
        <w:t xml:space="preserve">Мунлайт продолжила следить за странной Твайлайт в очках, что отделилась от группы пони и подошла к другой груде предметов. Под елью были подарки, а позади неё, с краю помещения, была ещё одна. Твайлайт с помощью магии подняла непонятный предмет и принялась пристально изучать. Периферийный взгляд Шадоу заметил движение, и она перевела внимание туда, тут же поняв, что она не единственная, кто наблюдает за этой Твайлайт. С другого края зала стояла </w:t>
      </w:r>
      <w:r w:rsidR="00110C9B" w:rsidRPr="00EF1E2B">
        <w:rPr>
          <w:lang w:val="ru-RU"/>
        </w:rPr>
        <w:t>группка</w:t>
      </w:r>
      <w:r w:rsidRPr="00EF1E2B">
        <w:rPr>
          <w:lang w:val="ru-RU"/>
        </w:rPr>
        <w:t xml:space="preserve"> пони, которых она не знала. Похоже они тоже внимательно смотрели на действия пони в очках, при этом даже тихо смеясь.</w:t>
      </w:r>
    </w:p>
    <w:p w14:paraId="2669974B" w14:textId="77A03A3D"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Кто это? И за чем наблюдает Твайлайт?</w:t>
      </w:r>
    </w:p>
    <w:p w14:paraId="3BDDD41D" w14:textId="7411844F"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Тут собрались все, кто так или иначе связан с твоей судьбой. Их ты просто ещё не встретила. А </w:t>
      </w:r>
      <w:r w:rsidR="00110C9B" w:rsidRPr="00EF1E2B">
        <w:rPr>
          <w:lang w:val="ru-RU"/>
        </w:rPr>
        <w:t>Твай, как всегда,</w:t>
      </w:r>
      <w:r w:rsidR="00EF1E2B" w:rsidRPr="00EF1E2B">
        <w:rPr>
          <w:lang w:val="ru-RU"/>
        </w:rPr>
        <w:t xml:space="preserve"> интересуется неизвестным ей.</w:t>
      </w:r>
    </w:p>
    <w:p w14:paraId="481F3B65" w14:textId="77777777" w:rsidR="00EF1E2B" w:rsidRPr="00EF1E2B" w:rsidRDefault="00EF1E2B" w:rsidP="00EF1E2B">
      <w:pPr>
        <w:rPr>
          <w:lang w:val="ru-RU"/>
        </w:rPr>
      </w:pPr>
      <w:r w:rsidRPr="00EF1E2B">
        <w:rPr>
          <w:lang w:val="ru-RU"/>
        </w:rPr>
        <w:t>Уже выучив свой урок, Мунлайт не задавала уточняющих вопросов, довольствуясь этим ответом. Вместо этого она почти инстинктивно произнесла заклинание, что должно было позволить её приближать взгляд. На удивление, эти чары сработали, и через секунду она в подробностях увидела, что за предмет держала перед собой Твайлайт. Это было похоже на шлем, судя по форме, отверстиям для ушей и гривы, и чем-то что должно было закрывать глаза. Её предположение подтвердилось, когда Твайлайт сняла свои очки и надела вместо них этот шлем на голову. Тут же та группа неизвестных пони сорвалась с места и подбежала к Твай, помогая ей сориентироваться и не упасть.</w:t>
      </w:r>
    </w:p>
    <w:p w14:paraId="713669E1" w14:textId="2CE36C0C"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Интерес </w:t>
      </w:r>
      <w:r w:rsidR="00110C9B">
        <w:rPr>
          <w:lang w:val="ru-RU"/>
        </w:rPr>
        <w:t>–</w:t>
      </w:r>
      <w:r w:rsidR="00EF1E2B" w:rsidRPr="00EF1E2B">
        <w:rPr>
          <w:lang w:val="ru-RU"/>
        </w:rPr>
        <w:t xml:space="preserve"> величайшее движение вперёд.</w:t>
      </w:r>
    </w:p>
    <w:p w14:paraId="4F88D4EC" w14:textId="53D675A6" w:rsidR="00EF1E2B" w:rsidRPr="00EF1E2B" w:rsidRDefault="00EF1E2B" w:rsidP="00EF1E2B">
      <w:pPr>
        <w:rPr>
          <w:lang w:val="ru-RU"/>
        </w:rPr>
      </w:pPr>
      <w:r w:rsidRPr="00EF1E2B">
        <w:rPr>
          <w:lang w:val="ru-RU"/>
        </w:rPr>
        <w:t xml:space="preserve">Мунлайт убрала увеличение и посмотрела на сидящую рядом, а </w:t>
      </w:r>
      <w:r w:rsidR="00110C9B" w:rsidRPr="00EF1E2B">
        <w:rPr>
          <w:lang w:val="ru-RU"/>
        </w:rPr>
        <w:t>та,</w:t>
      </w:r>
      <w:r w:rsidRPr="00EF1E2B">
        <w:rPr>
          <w:lang w:val="ru-RU"/>
        </w:rPr>
        <w:t xml:space="preserve"> судя по магическому мерцанию на глазах поступила точно так </w:t>
      </w:r>
      <w:r w:rsidR="00110C9B" w:rsidRPr="00EF1E2B">
        <w:rPr>
          <w:lang w:val="ru-RU"/>
        </w:rPr>
        <w:t>же,</w:t>
      </w:r>
      <w:r w:rsidRPr="00EF1E2B">
        <w:rPr>
          <w:lang w:val="ru-RU"/>
        </w:rPr>
        <w:t xml:space="preserve"> как и Шадоу.</w:t>
      </w:r>
    </w:p>
    <w:p w14:paraId="4F5D490F" w14:textId="3596C824"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Тебя похоже это тоже касается.</w:t>
      </w:r>
    </w:p>
    <w:p w14:paraId="48C8B0CC" w14:textId="55D22AA3"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Я и не отрицала этого.</w:t>
      </w:r>
    </w:p>
    <w:p w14:paraId="56334E9C" w14:textId="20986D85" w:rsidR="00EF1E2B" w:rsidRPr="00EF1E2B" w:rsidRDefault="00EF1E2B" w:rsidP="00EF1E2B">
      <w:pPr>
        <w:rPr>
          <w:lang w:val="ru-RU"/>
        </w:rPr>
      </w:pPr>
      <w:r w:rsidRPr="00EF1E2B">
        <w:rPr>
          <w:lang w:val="ru-RU"/>
        </w:rPr>
        <w:t xml:space="preserve">Оборачиваясь назад, Мунлайт обратила внимание на наличие </w:t>
      </w:r>
      <w:r w:rsidR="00110C9B">
        <w:rPr>
          <w:lang w:val="ru-RU"/>
        </w:rPr>
        <w:t>ещё одного</w:t>
      </w:r>
      <w:r w:rsidRPr="00EF1E2B">
        <w:rPr>
          <w:lang w:val="ru-RU"/>
        </w:rPr>
        <w:t xml:space="preserve"> алькова, по другую сторону стены, на которой находился их балкон. Заклинание тут же адаптировало и приблизило зрение, показав в деталях то, что можно было увидеть. По развивающимся сияющим гривам, высоким фигурам и сверкающим коронам, она не могла не узнать сидящих там. Принцессы, все три если быть точным. Идеальные, как и всегда, будто высечены из камня, нерушимые.</w:t>
      </w:r>
    </w:p>
    <w:p w14:paraId="095BA1F9" w14:textId="427CFDA4"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Погоди, а они что тут делают?</w:t>
      </w:r>
    </w:p>
    <w:p w14:paraId="1B618522" w14:textId="6347F750"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Я уже сказала, тут находятся </w:t>
      </w:r>
      <w:r w:rsidR="00110C9B" w:rsidRPr="00EF1E2B">
        <w:rPr>
          <w:lang w:val="ru-RU"/>
        </w:rPr>
        <w:t>многие пони,</w:t>
      </w:r>
      <w:r w:rsidR="00EF1E2B" w:rsidRPr="00EF1E2B">
        <w:rPr>
          <w:lang w:val="ru-RU"/>
        </w:rPr>
        <w:t xml:space="preserve"> с которыми будет связана твоя судьба. Думаешь попытка получить силы аликорна не привлечёт внимание принцесс?</w:t>
      </w:r>
    </w:p>
    <w:p w14:paraId="073D1B42" w14:textId="77777777" w:rsidR="00EF1E2B" w:rsidRPr="00EF1E2B" w:rsidRDefault="00EF1E2B" w:rsidP="00EF1E2B">
      <w:pPr>
        <w:rPr>
          <w:lang w:val="ru-RU"/>
        </w:rPr>
      </w:pPr>
      <w:r w:rsidRPr="00EF1E2B">
        <w:rPr>
          <w:lang w:val="ru-RU"/>
        </w:rPr>
        <w:t>Смысл этих слов поразил Мунлайт, и она не сразу произнесла то, что было у неё на уме.</w:t>
      </w:r>
    </w:p>
    <w:p w14:paraId="4E4B6567" w14:textId="40C13BB8" w:rsidR="00EF1E2B" w:rsidRPr="00EF1E2B" w:rsidRDefault="009A1B2D" w:rsidP="00EF1E2B">
      <w:pPr>
        <w:rPr>
          <w:lang w:val="ru-RU"/>
        </w:rPr>
      </w:pPr>
      <w:r>
        <w:rPr>
          <w:lang w:val="ru-RU"/>
        </w:rPr>
        <w:t>[Мш]</w:t>
      </w:r>
      <w:r w:rsidR="00EF1E2B" w:rsidRPr="00EF1E2B">
        <w:rPr>
          <w:lang w:val="ru-RU"/>
        </w:rPr>
        <w:t xml:space="preserve"> </w:t>
      </w:r>
      <w:r w:rsidR="00110C9B" w:rsidRPr="00EF1E2B">
        <w:rPr>
          <w:lang w:val="ru-RU"/>
        </w:rPr>
        <w:t>— Это</w:t>
      </w:r>
      <w:r w:rsidR="00EF1E2B" w:rsidRPr="00EF1E2B">
        <w:rPr>
          <w:lang w:val="ru-RU"/>
        </w:rPr>
        <w:t xml:space="preserve"> значит… что у меня получится?</w:t>
      </w:r>
    </w:p>
    <w:p w14:paraId="3D7E03A0" w14:textId="77777777" w:rsidR="00EF1E2B" w:rsidRPr="00EF1E2B" w:rsidRDefault="00EF1E2B" w:rsidP="00EF1E2B">
      <w:pPr>
        <w:rPr>
          <w:lang w:val="ru-RU"/>
        </w:rPr>
      </w:pPr>
      <w:r w:rsidRPr="00EF1E2B">
        <w:rPr>
          <w:lang w:val="ru-RU"/>
        </w:rPr>
        <w:lastRenderedPageBreak/>
        <w:t xml:space="preserve">Ответа не последовало. </w:t>
      </w:r>
    </w:p>
    <w:p w14:paraId="265DD77C" w14:textId="287C73DF" w:rsidR="00EF1E2B" w:rsidRPr="00EF1E2B" w:rsidRDefault="00EF1E2B" w:rsidP="00EF1E2B">
      <w:pPr>
        <w:rPr>
          <w:lang w:val="ru-RU"/>
        </w:rPr>
      </w:pPr>
      <w:r w:rsidRPr="00EF1E2B">
        <w:rPr>
          <w:lang w:val="ru-RU"/>
        </w:rPr>
        <w:t xml:space="preserve">Движение снова отвлекло внимание </w:t>
      </w:r>
      <w:r w:rsidR="00110C9B" w:rsidRPr="00EF1E2B">
        <w:rPr>
          <w:lang w:val="ru-RU"/>
        </w:rPr>
        <w:t>Мунлайт,</w:t>
      </w:r>
      <w:r w:rsidRPr="00EF1E2B">
        <w:rPr>
          <w:lang w:val="ru-RU"/>
        </w:rPr>
        <w:t xml:space="preserve"> и она посмотрела вниз. Там открылось то, что было ничем другим кроме главных ворот в зал. </w:t>
      </w:r>
      <w:r w:rsidR="00110C9B" w:rsidRPr="00EF1E2B">
        <w:rPr>
          <w:lang w:val="ru-RU"/>
        </w:rPr>
        <w:t>Стена,</w:t>
      </w:r>
      <w:r w:rsidRPr="00EF1E2B">
        <w:rPr>
          <w:lang w:val="ru-RU"/>
        </w:rPr>
        <w:t xml:space="preserve"> отмеченная </w:t>
      </w:r>
      <w:r w:rsidR="00110C9B" w:rsidRPr="00EF1E2B">
        <w:rPr>
          <w:lang w:val="ru-RU"/>
        </w:rPr>
        <w:t>искусной аркой,</w:t>
      </w:r>
      <w:r w:rsidRPr="00EF1E2B">
        <w:rPr>
          <w:lang w:val="ru-RU"/>
        </w:rPr>
        <w:t xml:space="preserve"> посветлела, а после растворилась, пропуская пару пони. По тому как они держались, двигались, смотрели друг на друга, она никак не могла это спутать. Мунлайт не знала этих пони, но она точно могла сказать, они любят друг друга. Она уже видела это раз, и мысли вызвали тёмные воспоминания.</w:t>
      </w:r>
    </w:p>
    <w:p w14:paraId="79207906" w14:textId="04C8EF12"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Неужели любовь не может быть счастливой? </w:t>
      </w:r>
      <w:r w:rsidR="00110C9B">
        <w:rPr>
          <w:lang w:val="ru-RU"/>
        </w:rPr>
        <w:t>–</w:t>
      </w:r>
      <w:r w:rsidR="00EF1E2B" w:rsidRPr="00EF1E2B">
        <w:rPr>
          <w:lang w:val="ru-RU"/>
        </w:rPr>
        <w:t xml:space="preserve"> Спросила Фолленстар, будто читая её, как открытую книгу.</w:t>
      </w:r>
    </w:p>
    <w:p w14:paraId="6DCFD83C" w14:textId="7F554C89"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Возможно, но единственную любовь, которую я видела, принесла только боль и страдание. Чистой любви… - Ответила ей Мунлайт, даже не </w:t>
      </w:r>
      <w:r w:rsidR="00110C9B" w:rsidRPr="00EF1E2B">
        <w:rPr>
          <w:lang w:val="ru-RU"/>
        </w:rPr>
        <w:t>замечая,</w:t>
      </w:r>
      <w:r w:rsidR="00EF1E2B" w:rsidRPr="00EF1E2B">
        <w:rPr>
          <w:lang w:val="ru-RU"/>
        </w:rPr>
        <w:t xml:space="preserve"> как Фоллен указала на несказанное, и как в ответ она выдаёт свои самые сокровенные мысли и тайны без второй мысли.</w:t>
      </w:r>
    </w:p>
    <w:p w14:paraId="59A755C7" w14:textId="2502D47D"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Не суди остальных по своему опыту. Эти двое прошли или пройдут через многое для своей любви, чтобы получить ответ на вопрос, которое их сердце знало изначально.</w:t>
      </w:r>
    </w:p>
    <w:p w14:paraId="0392A75C" w14:textId="15347397"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Стоит ли та любовь хоть что-то, если для неё нужно приносить жертвы? Оставлять позади? Причинять страдания?</w:t>
      </w:r>
    </w:p>
    <w:p w14:paraId="2C2B35C3" w14:textId="7381AAED"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Любовь стоит ровно столько, сколько ты готова пожертвовать ради неё. Если это так, как ты рассказываешь, то многое.</w:t>
      </w:r>
    </w:p>
    <w:p w14:paraId="10BA3C4E" w14:textId="77777777" w:rsidR="00EF1E2B" w:rsidRPr="00EF1E2B" w:rsidRDefault="00EF1E2B" w:rsidP="00EF1E2B">
      <w:pPr>
        <w:rPr>
          <w:lang w:val="ru-RU"/>
        </w:rPr>
      </w:pPr>
      <w:r w:rsidRPr="00EF1E2B">
        <w:rPr>
          <w:lang w:val="ru-RU"/>
        </w:rPr>
        <w:t>Мунлайт в сердце была не согласна с Фолленстар, но решила не продолжать разговор. Некоторые раны не заживают никогда, их лучше забыть, и не пытаться вылечить, иначе сделаешь только хуже.</w:t>
      </w:r>
    </w:p>
    <w:p w14:paraId="53A8343B" w14:textId="77777777" w:rsidR="00EF1E2B" w:rsidRPr="00110C9B" w:rsidRDefault="00EF1E2B" w:rsidP="00EF1E2B">
      <w:pPr>
        <w:rPr>
          <w:rStyle w:val="SubtleEmphasis"/>
        </w:rPr>
      </w:pPr>
      <w:r w:rsidRPr="00110C9B">
        <w:rPr>
          <w:rStyle w:val="SubtleEmphasis"/>
        </w:rPr>
        <w:t>Но разве это не противоречит тому, что ты действительно хочешь?..</w:t>
      </w:r>
    </w:p>
    <w:p w14:paraId="76E8A89A" w14:textId="431FAE3F" w:rsidR="00EF1E2B" w:rsidRPr="00EF1E2B" w:rsidRDefault="00EF1E2B" w:rsidP="00EF1E2B">
      <w:pPr>
        <w:rPr>
          <w:lang w:val="ru-RU"/>
        </w:rPr>
      </w:pPr>
      <w:r w:rsidRPr="00EF1E2B">
        <w:rPr>
          <w:lang w:val="ru-RU"/>
        </w:rPr>
        <w:t xml:space="preserve">Сияние от ели внизу, казалось, стало ярче. Мунлайт, чтобы отвлечься от мрачных мыслей вновь посмотрела на то, что происходило внизу. Она увидела, что разрозненные </w:t>
      </w:r>
      <w:r w:rsidR="00110C9B" w:rsidRPr="00EF1E2B">
        <w:rPr>
          <w:lang w:val="ru-RU"/>
        </w:rPr>
        <w:t>группки</w:t>
      </w:r>
      <w:r w:rsidRPr="00EF1E2B">
        <w:rPr>
          <w:lang w:val="ru-RU"/>
        </w:rPr>
        <w:t xml:space="preserve"> пони начали собираться в одну большую вокруг дерева. Внезапно, по залу прокатились несколько аккордов неизвестного ей инструмента. Он звучал не похоже ни на что она знала, но при этом звук был хоть </w:t>
      </w:r>
      <w:r w:rsidR="00110C9B" w:rsidRPr="00EF1E2B">
        <w:rPr>
          <w:lang w:val="ru-RU"/>
        </w:rPr>
        <w:t>чуждым,</w:t>
      </w:r>
      <w:r w:rsidRPr="00EF1E2B">
        <w:rPr>
          <w:lang w:val="ru-RU"/>
        </w:rPr>
        <w:t xml:space="preserve"> но не противным уху. Приблизив зрение, Мунлайт разглядела что на постаменте перед ёлкой расположились двое пони - одна была Пинки Пай, другую же она не знала. Пинки как раз играла на каком-то инструменте, что был похож на гитару, но без струн. Исполнительница копытом водила по какой-то мерцающей поверхности, и в зависимости от положения менялся звук. Вторая же пони имела на голове тот шлем, что Твайлайт в очках пыталась одеть, и что она делала с ним она не могла даже представить. </w:t>
      </w:r>
    </w:p>
    <w:p w14:paraId="56990EBC" w14:textId="6D08F31A"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Канун </w:t>
      </w:r>
      <w:r w:rsidR="00110C9B">
        <w:rPr>
          <w:lang w:val="ru-RU"/>
        </w:rPr>
        <w:t>Д</w:t>
      </w:r>
      <w:r w:rsidR="00EF1E2B" w:rsidRPr="00EF1E2B">
        <w:rPr>
          <w:lang w:val="ru-RU"/>
        </w:rPr>
        <w:t xml:space="preserve">ня </w:t>
      </w:r>
      <w:r w:rsidR="00110C9B">
        <w:rPr>
          <w:lang w:val="ru-RU"/>
        </w:rPr>
        <w:t>Г</w:t>
      </w:r>
      <w:r w:rsidR="00EF1E2B" w:rsidRPr="00EF1E2B">
        <w:rPr>
          <w:lang w:val="ru-RU"/>
        </w:rPr>
        <w:t xml:space="preserve">орящего </w:t>
      </w:r>
      <w:r w:rsidR="00110C9B">
        <w:rPr>
          <w:lang w:val="ru-RU"/>
        </w:rPr>
        <w:t>О</w:t>
      </w:r>
      <w:r w:rsidR="00EF1E2B" w:rsidRPr="00EF1E2B">
        <w:rPr>
          <w:lang w:val="ru-RU"/>
        </w:rPr>
        <w:t>чага у тебя дома был похож на этот?</w:t>
      </w:r>
    </w:p>
    <w:p w14:paraId="48D726A0" w14:textId="640C9289" w:rsidR="00EF1E2B" w:rsidRPr="00EF1E2B" w:rsidRDefault="00EF1E2B" w:rsidP="00EF1E2B">
      <w:pPr>
        <w:rPr>
          <w:lang w:val="ru-RU"/>
        </w:rPr>
      </w:pPr>
      <w:r w:rsidRPr="00EF1E2B">
        <w:rPr>
          <w:lang w:val="ru-RU"/>
        </w:rPr>
        <w:t xml:space="preserve">Внезапный вопрос будто вырвал Мунлайт из транса, но она смогла быстро сориентироваться. Действительно, она </w:t>
      </w:r>
      <w:r w:rsidR="00110C9B" w:rsidRPr="00EF1E2B">
        <w:rPr>
          <w:lang w:val="ru-RU"/>
        </w:rPr>
        <w:t>помнит,</w:t>
      </w:r>
      <w:r w:rsidRPr="00EF1E2B">
        <w:rPr>
          <w:lang w:val="ru-RU"/>
        </w:rPr>
        <w:t xml:space="preserve"> как вместе с родителями она, как высокородная дочь Кантерлота посещала балы в честь этого дня, и там тоже выступали музыканты.</w:t>
      </w:r>
    </w:p>
    <w:p w14:paraId="00F1AA49" w14:textId="0525D532"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Нет. Мы никогда не проводили его дома. Мой отец всегда находил место, где </w:t>
      </w:r>
      <w:r w:rsidR="00325098" w:rsidRPr="00EF1E2B">
        <w:rPr>
          <w:lang w:val="ru-RU"/>
        </w:rPr>
        <w:t>находится,</w:t>
      </w:r>
      <w:r w:rsidR="00EF1E2B" w:rsidRPr="00EF1E2B">
        <w:rPr>
          <w:lang w:val="ru-RU"/>
        </w:rPr>
        <w:t xml:space="preserve"> в этот день было более выгодно для его социального статуса и карьеры.</w:t>
      </w:r>
    </w:p>
    <w:p w14:paraId="521E640C" w14:textId="7416EC42" w:rsidR="00EF1E2B" w:rsidRPr="00EF1E2B" w:rsidRDefault="009A1B2D" w:rsidP="00EF1E2B">
      <w:pPr>
        <w:rPr>
          <w:lang w:val="ru-RU"/>
        </w:rPr>
      </w:pPr>
      <w:r>
        <w:rPr>
          <w:lang w:val="ru-RU"/>
        </w:rPr>
        <w:t>[Фс]</w:t>
      </w:r>
      <w:r w:rsidR="00EF1E2B" w:rsidRPr="00EF1E2B">
        <w:rPr>
          <w:lang w:val="ru-RU"/>
        </w:rPr>
        <w:t xml:space="preserve"> </w:t>
      </w:r>
      <w:r w:rsidR="00110C9B">
        <w:rPr>
          <w:lang w:val="ru-RU"/>
        </w:rPr>
        <w:t>–</w:t>
      </w:r>
      <w:r w:rsidR="00EF1E2B" w:rsidRPr="00EF1E2B">
        <w:rPr>
          <w:lang w:val="ru-RU"/>
        </w:rPr>
        <w:t xml:space="preserve"> Тогда звучит, что ты видела этот фарс, что в Кантерлоте называют праздником. Визуально на самом деле это очень похоже.</w:t>
      </w:r>
    </w:p>
    <w:p w14:paraId="72F0FCAB" w14:textId="4DB7A4FB" w:rsidR="00EF1E2B" w:rsidRPr="00EF1E2B" w:rsidRDefault="009A1B2D" w:rsidP="00EF1E2B">
      <w:pPr>
        <w:rPr>
          <w:lang w:val="ru-RU"/>
        </w:rPr>
      </w:pPr>
      <w:r>
        <w:rPr>
          <w:lang w:val="ru-RU"/>
        </w:rPr>
        <w:lastRenderedPageBreak/>
        <w:t>[Мш]</w:t>
      </w:r>
      <w:r w:rsidR="00EF1E2B" w:rsidRPr="00EF1E2B">
        <w:rPr>
          <w:lang w:val="ru-RU"/>
        </w:rPr>
        <w:t xml:space="preserve"> </w:t>
      </w:r>
      <w:r w:rsidR="00110C9B">
        <w:rPr>
          <w:lang w:val="ru-RU"/>
        </w:rPr>
        <w:t>–</w:t>
      </w:r>
      <w:r w:rsidR="00EF1E2B" w:rsidRPr="00EF1E2B">
        <w:rPr>
          <w:lang w:val="ru-RU"/>
        </w:rPr>
        <w:t xml:space="preserve"> Только визуально и отдалённо. Для полного антуража не хватает этого проклятого оркестра с одной и той же заунывной мелодией, фуршета и кучи пони что не могут сказать два слова без двадцати поклонов и приветствий.</w:t>
      </w:r>
    </w:p>
    <w:p w14:paraId="221A2F66" w14:textId="679A2387" w:rsidR="00EF1E2B" w:rsidRPr="00EF1E2B" w:rsidRDefault="00EF1E2B" w:rsidP="00EF1E2B">
      <w:pPr>
        <w:rPr>
          <w:lang w:val="ru-RU"/>
        </w:rPr>
      </w:pPr>
      <w:r w:rsidRPr="00EF1E2B">
        <w:rPr>
          <w:lang w:val="ru-RU"/>
        </w:rPr>
        <w:t xml:space="preserve">Она сделала </w:t>
      </w:r>
      <w:r w:rsidR="00110C9B" w:rsidRPr="00EF1E2B">
        <w:rPr>
          <w:lang w:val="ru-RU"/>
        </w:rPr>
        <w:t>паузу, прежде чем</w:t>
      </w:r>
      <w:r w:rsidRPr="00EF1E2B">
        <w:rPr>
          <w:lang w:val="ru-RU"/>
        </w:rPr>
        <w:t xml:space="preserve"> продолжить.</w:t>
      </w:r>
    </w:p>
    <w:p w14:paraId="61991885" w14:textId="549110EE" w:rsidR="00EF1E2B" w:rsidRPr="00EF1E2B" w:rsidRDefault="009A1B2D" w:rsidP="00EF1E2B">
      <w:pPr>
        <w:rPr>
          <w:lang w:val="ru-RU"/>
        </w:rPr>
      </w:pPr>
      <w:r>
        <w:rPr>
          <w:lang w:val="ru-RU"/>
        </w:rPr>
        <w:t>[Мш]</w:t>
      </w:r>
      <w:r w:rsidR="00EF1E2B" w:rsidRPr="00EF1E2B">
        <w:rPr>
          <w:lang w:val="ru-RU"/>
        </w:rPr>
        <w:t xml:space="preserve"> </w:t>
      </w:r>
      <w:r w:rsidR="00110C9B">
        <w:rPr>
          <w:lang w:val="ru-RU"/>
        </w:rPr>
        <w:t>–</w:t>
      </w:r>
      <w:r w:rsidR="00EF1E2B" w:rsidRPr="00EF1E2B">
        <w:rPr>
          <w:lang w:val="ru-RU"/>
        </w:rPr>
        <w:t xml:space="preserve"> Нет, это совсем не похоже. </w:t>
      </w:r>
      <w:r w:rsidR="00325098" w:rsidRPr="00EF1E2B">
        <w:rPr>
          <w:lang w:val="ru-RU"/>
        </w:rPr>
        <w:t>Несмотря</w:t>
      </w:r>
      <w:r w:rsidR="00EF1E2B" w:rsidRPr="00EF1E2B">
        <w:rPr>
          <w:lang w:val="ru-RU"/>
        </w:rPr>
        <w:t xml:space="preserve"> на общую грандиозность помещения, и на присутствие таких высокопоставленных пони как принцессы, это собрание выглядит и ощущается… домашним. Я не могу достоверно судить в этом вопросе, поскольку я никогда не видела настоящее семейное празднование, но это очень похоже на то, что мне рассказывали.</w:t>
      </w:r>
    </w:p>
    <w:p w14:paraId="494E968F" w14:textId="7AE89F87" w:rsidR="00EF1E2B" w:rsidRPr="00EF1E2B" w:rsidRDefault="009A1B2D" w:rsidP="00EF1E2B">
      <w:pPr>
        <w:rPr>
          <w:lang w:val="ru-RU"/>
        </w:rPr>
      </w:pPr>
      <w:r>
        <w:rPr>
          <w:lang w:val="ru-RU"/>
        </w:rPr>
        <w:t>[Фс]</w:t>
      </w:r>
      <w:r w:rsidR="00EF1E2B" w:rsidRPr="00EF1E2B">
        <w:rPr>
          <w:lang w:val="ru-RU"/>
        </w:rPr>
        <w:t xml:space="preserve"> </w:t>
      </w:r>
      <w:r w:rsidR="0082039A">
        <w:rPr>
          <w:lang w:val="ru-RU"/>
        </w:rPr>
        <w:t>–</w:t>
      </w:r>
      <w:r w:rsidR="00EF1E2B" w:rsidRPr="00EF1E2B">
        <w:rPr>
          <w:lang w:val="ru-RU"/>
        </w:rPr>
        <w:t xml:space="preserve"> Что же, тогда надеюсь, </w:t>
      </w:r>
      <w:r w:rsidR="0082039A" w:rsidRPr="00EF1E2B">
        <w:rPr>
          <w:lang w:val="ru-RU"/>
        </w:rPr>
        <w:t>что,</w:t>
      </w:r>
      <w:r w:rsidR="00EF1E2B" w:rsidRPr="00EF1E2B">
        <w:rPr>
          <w:lang w:val="ru-RU"/>
        </w:rPr>
        <w:t xml:space="preserve"> когда будущее станет настоящим, ты не будешь сидеть одна, в этом алькове, а присоединишься к пони внизу.</w:t>
      </w:r>
    </w:p>
    <w:p w14:paraId="66F2C988" w14:textId="5817FB6B" w:rsidR="00EF1E2B" w:rsidRPr="00EF1E2B" w:rsidRDefault="009A1B2D" w:rsidP="00EF1E2B">
      <w:pPr>
        <w:rPr>
          <w:lang w:val="ru-RU"/>
        </w:rPr>
      </w:pPr>
      <w:r>
        <w:rPr>
          <w:lang w:val="ru-RU"/>
        </w:rPr>
        <w:t>[Мш]</w:t>
      </w:r>
      <w:r w:rsidR="00EF1E2B" w:rsidRPr="00EF1E2B">
        <w:rPr>
          <w:lang w:val="ru-RU"/>
        </w:rPr>
        <w:t xml:space="preserve"> </w:t>
      </w:r>
      <w:r w:rsidR="0082039A">
        <w:rPr>
          <w:lang w:val="ru-RU"/>
        </w:rPr>
        <w:t>–</w:t>
      </w:r>
      <w:r w:rsidR="00EF1E2B" w:rsidRPr="00EF1E2B">
        <w:rPr>
          <w:lang w:val="ru-RU"/>
        </w:rPr>
        <w:t xml:space="preserve"> Одна?.. </w:t>
      </w:r>
      <w:r w:rsidR="0082039A">
        <w:rPr>
          <w:lang w:val="ru-RU"/>
        </w:rPr>
        <w:t>–</w:t>
      </w:r>
      <w:r w:rsidR="00EF1E2B" w:rsidRPr="00EF1E2B">
        <w:rPr>
          <w:lang w:val="ru-RU"/>
        </w:rPr>
        <w:t xml:space="preserve"> Но получить ответ она не успела.</w:t>
      </w:r>
    </w:p>
    <w:p w14:paraId="0B2A6198" w14:textId="5F6A0F60" w:rsidR="00EF1E2B" w:rsidRPr="00EF1E2B" w:rsidRDefault="00EF1E2B" w:rsidP="00EF1E2B">
      <w:pPr>
        <w:rPr>
          <w:lang w:val="ru-RU"/>
        </w:rPr>
      </w:pPr>
      <w:r w:rsidRPr="00EF1E2B">
        <w:rPr>
          <w:lang w:val="ru-RU"/>
        </w:rPr>
        <w:t xml:space="preserve">Пони внизу хором начали петь песню, которую Мунлайт отдалённо знала. Её исполняли почти все на </w:t>
      </w:r>
      <w:r w:rsidR="0082039A">
        <w:rPr>
          <w:lang w:val="ru-RU"/>
        </w:rPr>
        <w:t>К</w:t>
      </w:r>
      <w:r w:rsidRPr="00EF1E2B">
        <w:rPr>
          <w:lang w:val="ru-RU"/>
        </w:rPr>
        <w:t xml:space="preserve">анун </w:t>
      </w:r>
      <w:r w:rsidR="0082039A">
        <w:rPr>
          <w:lang w:val="ru-RU"/>
        </w:rPr>
        <w:t>Д</w:t>
      </w:r>
      <w:r w:rsidRPr="00EF1E2B">
        <w:rPr>
          <w:lang w:val="ru-RU"/>
        </w:rPr>
        <w:t xml:space="preserve">ня </w:t>
      </w:r>
      <w:r w:rsidR="0082039A">
        <w:rPr>
          <w:lang w:val="ru-RU"/>
        </w:rPr>
        <w:t>Г</w:t>
      </w:r>
      <w:r w:rsidRPr="00EF1E2B">
        <w:rPr>
          <w:lang w:val="ru-RU"/>
        </w:rPr>
        <w:t xml:space="preserve">орящего </w:t>
      </w:r>
      <w:r w:rsidR="0082039A">
        <w:rPr>
          <w:lang w:val="ru-RU"/>
        </w:rPr>
        <w:t>О</w:t>
      </w:r>
      <w:r w:rsidRPr="00EF1E2B">
        <w:rPr>
          <w:lang w:val="ru-RU"/>
        </w:rPr>
        <w:t xml:space="preserve">чага… кроме </w:t>
      </w:r>
      <w:r w:rsidR="0082039A" w:rsidRPr="00EF1E2B">
        <w:rPr>
          <w:lang w:val="ru-RU"/>
        </w:rPr>
        <w:t>высокорождённых</w:t>
      </w:r>
      <w:r w:rsidRPr="00EF1E2B">
        <w:rPr>
          <w:lang w:val="ru-RU"/>
        </w:rPr>
        <w:t xml:space="preserve">. Потому посмотрев вниз, она удивилась, увидев среди толпы развевающиеся гривы принцесс. Более высокий ранг сложно представить, и они позволяют себе участвовать в столь неблагородном деле как петь песни перед елью? </w:t>
      </w:r>
    </w:p>
    <w:p w14:paraId="73EEA901" w14:textId="77777777" w:rsidR="00EF1E2B" w:rsidRPr="00EF1E2B" w:rsidRDefault="00EF1E2B" w:rsidP="00EF1E2B">
      <w:pPr>
        <w:rPr>
          <w:lang w:val="ru-RU"/>
        </w:rPr>
      </w:pPr>
      <w:r w:rsidRPr="00EF1E2B">
        <w:rPr>
          <w:lang w:val="ru-RU"/>
        </w:rPr>
        <w:t xml:space="preserve">А слова мелодии тем временем закрадывались в сознание Мунлайт…  </w:t>
      </w:r>
    </w:p>
    <w:p w14:paraId="25D692B0" w14:textId="77777777" w:rsidR="00EF1E2B" w:rsidRPr="00EF1E2B" w:rsidRDefault="00EF1E2B" w:rsidP="0082039A">
      <w:pPr>
        <w:pStyle w:val="Quote"/>
        <w:rPr>
          <w:lang w:val="ru-RU"/>
        </w:rPr>
      </w:pPr>
      <w:r w:rsidRPr="00EF1E2B">
        <w:rPr>
          <w:lang w:val="ru-RU"/>
        </w:rPr>
        <w:t>Голоса расходятся в ночи,</w:t>
      </w:r>
    </w:p>
    <w:p w14:paraId="33C61F36" w14:textId="77777777" w:rsidR="00EF1E2B" w:rsidRPr="00EF1E2B" w:rsidRDefault="00EF1E2B" w:rsidP="0082039A">
      <w:pPr>
        <w:pStyle w:val="Quote"/>
        <w:rPr>
          <w:lang w:val="ru-RU"/>
        </w:rPr>
      </w:pPr>
      <w:r w:rsidRPr="00EF1E2B">
        <w:rPr>
          <w:lang w:val="ru-RU"/>
        </w:rPr>
        <w:t>Этот день снова настал!</w:t>
      </w:r>
    </w:p>
    <w:p w14:paraId="52A83A13" w14:textId="77777777" w:rsidR="00EF1E2B" w:rsidRPr="00EF1E2B" w:rsidRDefault="00EF1E2B" w:rsidP="0082039A">
      <w:pPr>
        <w:pStyle w:val="Quote"/>
        <w:rPr>
          <w:lang w:val="ru-RU"/>
        </w:rPr>
      </w:pPr>
      <w:r w:rsidRPr="00EF1E2B">
        <w:rPr>
          <w:lang w:val="ru-RU"/>
        </w:rPr>
        <w:t>Сердца так веселы и полны,</w:t>
      </w:r>
    </w:p>
    <w:p w14:paraId="1AC8D47B" w14:textId="77777777" w:rsidR="00EF1E2B" w:rsidRPr="00EF1E2B" w:rsidRDefault="00EF1E2B" w:rsidP="0082039A">
      <w:pPr>
        <w:pStyle w:val="Quote"/>
        <w:rPr>
          <w:lang w:val="ru-RU"/>
        </w:rPr>
      </w:pPr>
      <w:r w:rsidRPr="00EF1E2B">
        <w:rPr>
          <w:lang w:val="ru-RU"/>
        </w:rPr>
        <w:t>Этот день снова настал!</w:t>
      </w:r>
    </w:p>
    <w:p w14:paraId="258C238A" w14:textId="77777777" w:rsidR="00EF1E2B" w:rsidRPr="00EF1E2B" w:rsidRDefault="00EF1E2B" w:rsidP="0082039A">
      <w:pPr>
        <w:pStyle w:val="Quote"/>
        <w:rPr>
          <w:lang w:val="ru-RU"/>
        </w:rPr>
      </w:pPr>
      <w:r w:rsidRPr="00EF1E2B">
        <w:rPr>
          <w:lang w:val="ru-RU"/>
        </w:rPr>
        <w:t>Посмотри на огни,</w:t>
      </w:r>
    </w:p>
    <w:p w14:paraId="0C3C2919" w14:textId="77777777" w:rsidR="00EF1E2B" w:rsidRPr="00EF1E2B" w:rsidRDefault="00EF1E2B" w:rsidP="0082039A">
      <w:pPr>
        <w:pStyle w:val="Quote"/>
        <w:rPr>
          <w:lang w:val="ru-RU"/>
        </w:rPr>
      </w:pPr>
      <w:r w:rsidRPr="00EF1E2B">
        <w:rPr>
          <w:lang w:val="ru-RU"/>
        </w:rPr>
        <w:t>Посмотри на вид,</w:t>
      </w:r>
    </w:p>
    <w:p w14:paraId="7B014DE4" w14:textId="77777777" w:rsidR="00EF1E2B" w:rsidRPr="00EF1E2B" w:rsidRDefault="00EF1E2B" w:rsidP="0082039A">
      <w:pPr>
        <w:pStyle w:val="Quote"/>
        <w:rPr>
          <w:lang w:val="ru-RU"/>
        </w:rPr>
      </w:pPr>
      <w:r w:rsidRPr="00EF1E2B">
        <w:rPr>
          <w:lang w:val="ru-RU"/>
        </w:rPr>
        <w:t>Всё для одного дня,</w:t>
      </w:r>
    </w:p>
    <w:p w14:paraId="7C160B4D" w14:textId="77777777" w:rsidR="00EF1E2B" w:rsidRPr="00EF1E2B" w:rsidRDefault="00EF1E2B" w:rsidP="0082039A">
      <w:pPr>
        <w:pStyle w:val="Quote"/>
        <w:rPr>
          <w:lang w:val="ru-RU"/>
        </w:rPr>
      </w:pPr>
      <w:r w:rsidRPr="00EF1E2B">
        <w:rPr>
          <w:lang w:val="ru-RU"/>
        </w:rPr>
        <w:t>Этот день снова настал!</w:t>
      </w:r>
    </w:p>
    <w:p w14:paraId="74BC8354" w14:textId="77777777" w:rsidR="00EF1E2B" w:rsidRPr="00EF1E2B" w:rsidRDefault="00EF1E2B" w:rsidP="0082039A">
      <w:pPr>
        <w:pStyle w:val="Quote"/>
        <w:rPr>
          <w:lang w:val="ru-RU"/>
        </w:rPr>
      </w:pPr>
      <w:r w:rsidRPr="00EF1E2B">
        <w:rPr>
          <w:lang w:val="ru-RU"/>
        </w:rPr>
        <w:t>Мы оба ждали,</w:t>
      </w:r>
    </w:p>
    <w:p w14:paraId="7F071F2E" w14:textId="77777777" w:rsidR="00EF1E2B" w:rsidRPr="00EF1E2B" w:rsidRDefault="00EF1E2B" w:rsidP="0082039A">
      <w:pPr>
        <w:pStyle w:val="Quote"/>
        <w:rPr>
          <w:lang w:val="ru-RU"/>
        </w:rPr>
      </w:pPr>
      <w:r w:rsidRPr="00EF1E2B">
        <w:rPr>
          <w:lang w:val="ru-RU"/>
        </w:rPr>
        <w:t>Мы оба мечтали…</w:t>
      </w:r>
    </w:p>
    <w:p w14:paraId="4F4416AE" w14:textId="77777777" w:rsidR="00EF1E2B" w:rsidRPr="00EF1E2B" w:rsidRDefault="00EF1E2B" w:rsidP="00EF1E2B">
      <w:pPr>
        <w:rPr>
          <w:lang w:val="ru-RU"/>
        </w:rPr>
      </w:pPr>
      <w:r w:rsidRPr="00EF1E2B">
        <w:rPr>
          <w:lang w:val="ru-RU"/>
        </w:rPr>
        <w:t>Поток песни внезапно разорвала чужая мысль, что заставила её вздрогнуть.</w:t>
      </w:r>
    </w:p>
    <w:p w14:paraId="0226EB81" w14:textId="77777777" w:rsidR="00EF1E2B" w:rsidRPr="0082039A" w:rsidRDefault="00EF1E2B" w:rsidP="00EF1E2B">
      <w:pPr>
        <w:rPr>
          <w:rStyle w:val="SubtleEmphasis"/>
        </w:rPr>
      </w:pPr>
      <w:r w:rsidRPr="0082039A">
        <w:rPr>
          <w:rStyle w:val="SubtleEmphasis"/>
        </w:rPr>
        <w:t>Пойдём, моё присутствие отравляет этот праздник ненавистного добра…</w:t>
      </w:r>
    </w:p>
    <w:p w14:paraId="2A25629F" w14:textId="77777777" w:rsidR="00EF1E2B" w:rsidRPr="00EF1E2B" w:rsidRDefault="00EF1E2B" w:rsidP="00EF1E2B">
      <w:pPr>
        <w:rPr>
          <w:lang w:val="ru-RU"/>
        </w:rPr>
      </w:pPr>
      <w:r w:rsidRPr="00EF1E2B">
        <w:rPr>
          <w:lang w:val="ru-RU"/>
        </w:rPr>
        <w:t>Обернувшись, Мунлайт уже не увидела сидящую рядом с собой Фолленстар, а вместо неё разрывая пространство сочился портал. Она действительно не хотела оставлять это место, и возможно она бы даже хотела присоединиться к тем, кто пел внизу…</w:t>
      </w:r>
    </w:p>
    <w:p w14:paraId="77452E6D" w14:textId="14AE7E2A" w:rsidR="00EF1E2B" w:rsidRPr="00EF1E2B" w:rsidRDefault="00EF1E2B" w:rsidP="00EF1E2B">
      <w:pPr>
        <w:rPr>
          <w:lang w:val="ru-RU"/>
        </w:rPr>
      </w:pPr>
      <w:r w:rsidRPr="00EF1E2B">
        <w:rPr>
          <w:lang w:val="ru-RU"/>
        </w:rPr>
        <w:t>Бросив последний взгляд на идиллию, она встала и сделала шаг, оказавшись</w:t>
      </w:r>
      <w:r w:rsidR="0082039A">
        <w:rPr>
          <w:lang w:val="ru-RU"/>
        </w:rPr>
        <w:t xml:space="preserve"> в</w:t>
      </w:r>
      <w:r w:rsidRPr="00EF1E2B">
        <w:rPr>
          <w:lang w:val="ru-RU"/>
        </w:rPr>
        <w:t xml:space="preserve"> совсем другом месте.</w:t>
      </w:r>
    </w:p>
    <w:p w14:paraId="3412F313" w14:textId="77777777" w:rsidR="00EF1E2B" w:rsidRPr="0082039A" w:rsidRDefault="00EF1E2B" w:rsidP="00EF1E2B">
      <w:pPr>
        <w:rPr>
          <w:rStyle w:val="SubtleEmphasis"/>
          <w:b/>
          <w:bCs/>
        </w:rPr>
      </w:pPr>
      <w:r w:rsidRPr="0082039A">
        <w:rPr>
          <w:rStyle w:val="SubtleEmphasis"/>
          <w:b/>
          <w:bCs/>
        </w:rPr>
        <w:t>Время идёт только вперёд, и это не значит, что впереди будет только торжество зла…</w:t>
      </w:r>
    </w:p>
    <w:p w14:paraId="5603F3E5" w14:textId="77777777" w:rsidR="00EF1E2B" w:rsidRPr="00EF1E2B" w:rsidRDefault="00EF1E2B" w:rsidP="00EF1E2B">
      <w:pPr>
        <w:rPr>
          <w:lang w:val="ru-RU"/>
        </w:rPr>
      </w:pPr>
      <w:r w:rsidRPr="00EF1E2B">
        <w:rPr>
          <w:lang w:val="ru-RU"/>
        </w:rPr>
        <w:lastRenderedPageBreak/>
        <w:t>Вокруг мерцали пушинки снега, но как только она открыла глаза ветер тут же утих, и маленькие звёзды начали мягко падать на землю под копытами. Впереди неё стояла Фолленстар, что тут же повернулась к ней лицом.</w:t>
      </w:r>
    </w:p>
    <w:p w14:paraId="70B089C8" w14:textId="62D69EF8" w:rsidR="00EF1E2B" w:rsidRPr="00EF1E2B" w:rsidRDefault="009A1B2D" w:rsidP="00EF1E2B">
      <w:pPr>
        <w:rPr>
          <w:lang w:val="ru-RU"/>
        </w:rPr>
      </w:pPr>
      <w:r>
        <w:rPr>
          <w:lang w:val="ru-RU"/>
        </w:rPr>
        <w:t>[Мш]</w:t>
      </w:r>
      <w:r w:rsidR="00EF1E2B" w:rsidRPr="00EF1E2B">
        <w:rPr>
          <w:lang w:val="ru-RU"/>
        </w:rPr>
        <w:t xml:space="preserve"> </w:t>
      </w:r>
      <w:r w:rsidR="0082039A">
        <w:rPr>
          <w:lang w:val="ru-RU"/>
        </w:rPr>
        <w:t>–</w:t>
      </w:r>
      <w:r w:rsidR="00EF1E2B" w:rsidRPr="00EF1E2B">
        <w:rPr>
          <w:lang w:val="ru-RU"/>
        </w:rPr>
        <w:t xml:space="preserve"> Зачем всё это? Чтобы вызвать у меня ещё большую тоску по дому? Поздравляю, у тебя получилось. </w:t>
      </w:r>
      <w:r w:rsidR="0082039A" w:rsidRPr="00EF1E2B">
        <w:rPr>
          <w:lang w:val="ru-RU"/>
        </w:rPr>
        <w:t>Надеюсь,</w:t>
      </w:r>
      <w:r w:rsidR="00EF1E2B" w:rsidRPr="00EF1E2B">
        <w:rPr>
          <w:lang w:val="ru-RU"/>
        </w:rPr>
        <w:t xml:space="preserve"> ты довольна. </w:t>
      </w:r>
      <w:r w:rsidR="0082039A">
        <w:rPr>
          <w:lang w:val="ru-RU"/>
        </w:rPr>
        <w:t>–</w:t>
      </w:r>
      <w:r w:rsidR="00EF1E2B" w:rsidRPr="00EF1E2B">
        <w:rPr>
          <w:lang w:val="ru-RU"/>
        </w:rPr>
        <w:t xml:space="preserve"> Резко проговорила только сформированную мысль Мунлайт.</w:t>
      </w:r>
    </w:p>
    <w:p w14:paraId="3FA2A595" w14:textId="77777777" w:rsidR="00EF1E2B" w:rsidRPr="00EF1E2B" w:rsidRDefault="00EF1E2B" w:rsidP="00EF1E2B">
      <w:pPr>
        <w:rPr>
          <w:lang w:val="ru-RU"/>
        </w:rPr>
      </w:pPr>
      <w:r w:rsidRPr="00EF1E2B">
        <w:rPr>
          <w:lang w:val="ru-RU"/>
        </w:rPr>
        <w:t>Фоллен покачала головой.</w:t>
      </w:r>
    </w:p>
    <w:p w14:paraId="5DB71C92" w14:textId="4085D027" w:rsidR="00EF1E2B" w:rsidRPr="00EF1E2B" w:rsidRDefault="009A1B2D" w:rsidP="00EF1E2B">
      <w:pPr>
        <w:rPr>
          <w:lang w:val="ru-RU"/>
        </w:rPr>
      </w:pPr>
      <w:r>
        <w:rPr>
          <w:lang w:val="ru-RU"/>
        </w:rPr>
        <w:t>[Фс]</w:t>
      </w:r>
      <w:r w:rsidR="00EF1E2B" w:rsidRPr="00EF1E2B">
        <w:rPr>
          <w:lang w:val="ru-RU"/>
        </w:rPr>
        <w:t xml:space="preserve"> </w:t>
      </w:r>
      <w:r w:rsidR="0082039A">
        <w:rPr>
          <w:lang w:val="ru-RU"/>
        </w:rPr>
        <w:t>–</w:t>
      </w:r>
      <w:r w:rsidR="00EF1E2B" w:rsidRPr="00EF1E2B">
        <w:rPr>
          <w:lang w:val="ru-RU"/>
        </w:rPr>
        <w:t xml:space="preserve"> Я тебе уже сказала, оставь подобные мысли на утро. А этой ночью Принцесса сияет ярко…</w:t>
      </w:r>
    </w:p>
    <w:p w14:paraId="54CFE5E7" w14:textId="16E5A587" w:rsidR="00EF1E2B" w:rsidRPr="00EF1E2B" w:rsidRDefault="00EF1E2B" w:rsidP="00EF1E2B">
      <w:pPr>
        <w:rPr>
          <w:lang w:val="ru-RU"/>
        </w:rPr>
      </w:pPr>
      <w:r w:rsidRPr="00EF1E2B">
        <w:rPr>
          <w:lang w:val="ru-RU"/>
        </w:rPr>
        <w:t xml:space="preserve">Она бросила взгляд на небо, и Мунлайт инстинктивно повторила этот жест. Тяжёлые облака тут же испарились, будто их и не было вовсе, оголив звёздное небо </w:t>
      </w:r>
      <w:r w:rsidR="0082039A">
        <w:rPr>
          <w:lang w:val="ru-RU"/>
        </w:rPr>
        <w:t>–</w:t>
      </w:r>
      <w:r w:rsidRPr="00EF1E2B">
        <w:rPr>
          <w:lang w:val="ru-RU"/>
        </w:rPr>
        <w:t xml:space="preserve"> путеводитель судеб. Шадоу быстро отыскала созвездие, о котором несколько раз упоминала Фолленстар. Оно было действительно более ясным чем обычно. Звёзды, составлявшие </w:t>
      </w:r>
      <w:r w:rsidR="0082039A" w:rsidRPr="00EF1E2B">
        <w:rPr>
          <w:lang w:val="ru-RU"/>
        </w:rPr>
        <w:t>Принцессу,</w:t>
      </w:r>
      <w:r w:rsidRPr="00EF1E2B">
        <w:rPr>
          <w:lang w:val="ru-RU"/>
        </w:rPr>
        <w:t xml:space="preserve"> были очень слабы и обычно даже ночью невооружённым глазом их было не разглядеть. Но сейчас это созвездие ярко занимало своё место в вышине и… двигалось? Мунлайт моргнула несколько раз, не будучи </w:t>
      </w:r>
      <w:r w:rsidR="0082039A" w:rsidRPr="00EF1E2B">
        <w:rPr>
          <w:lang w:val="ru-RU"/>
        </w:rPr>
        <w:t>уверена,</w:t>
      </w:r>
      <w:r w:rsidRPr="00EF1E2B">
        <w:rPr>
          <w:lang w:val="ru-RU"/>
        </w:rPr>
        <w:t xml:space="preserve"> что это не ошибка зрения. Но действительно, звёзды менялись, будто силуэт аликорна в небе немного менял позу, принимая более удобное положение в своей колыбели из небес.</w:t>
      </w:r>
    </w:p>
    <w:p w14:paraId="46B3B917" w14:textId="58D8DD47" w:rsidR="00EF1E2B" w:rsidRPr="00EF1E2B" w:rsidRDefault="009A1B2D" w:rsidP="00EF1E2B">
      <w:pPr>
        <w:rPr>
          <w:lang w:val="ru-RU"/>
        </w:rPr>
      </w:pPr>
      <w:r>
        <w:rPr>
          <w:lang w:val="ru-RU"/>
        </w:rPr>
        <w:t>[Мш]</w:t>
      </w:r>
      <w:r w:rsidR="00EF1E2B" w:rsidRPr="00EF1E2B">
        <w:rPr>
          <w:lang w:val="ru-RU"/>
        </w:rPr>
        <w:t xml:space="preserve"> </w:t>
      </w:r>
      <w:r w:rsidR="0082039A">
        <w:rPr>
          <w:lang w:val="ru-RU"/>
        </w:rPr>
        <w:t>–</w:t>
      </w:r>
      <w:r w:rsidR="00EF1E2B" w:rsidRPr="00EF1E2B">
        <w:rPr>
          <w:lang w:val="ru-RU"/>
        </w:rPr>
        <w:t xml:space="preserve"> Как… - Невольно вырвалось у неё.</w:t>
      </w:r>
    </w:p>
    <w:p w14:paraId="77D08FF4" w14:textId="5B8DB0C4" w:rsidR="00EF1E2B" w:rsidRPr="00EF1E2B" w:rsidRDefault="009A1B2D" w:rsidP="00EF1E2B">
      <w:pPr>
        <w:rPr>
          <w:lang w:val="ru-RU"/>
        </w:rPr>
      </w:pPr>
      <w:r>
        <w:rPr>
          <w:lang w:val="ru-RU"/>
        </w:rPr>
        <w:t>[Фс]</w:t>
      </w:r>
      <w:r w:rsidR="00EF1E2B" w:rsidRPr="00EF1E2B">
        <w:rPr>
          <w:lang w:val="ru-RU"/>
        </w:rPr>
        <w:t xml:space="preserve"> </w:t>
      </w:r>
      <w:r w:rsidR="0082039A">
        <w:rPr>
          <w:lang w:val="ru-RU"/>
        </w:rPr>
        <w:t>–</w:t>
      </w:r>
      <w:r w:rsidR="00EF1E2B" w:rsidRPr="00EF1E2B">
        <w:rPr>
          <w:lang w:val="ru-RU"/>
        </w:rPr>
        <w:t xml:space="preserve"> Действительно прекрасно, верно</w:t>
      </w:r>
      <w:r w:rsidR="0082039A">
        <w:rPr>
          <w:lang w:val="ru-RU"/>
        </w:rPr>
        <w:t>?</w:t>
      </w:r>
      <w:r w:rsidR="00EF1E2B" w:rsidRPr="00EF1E2B">
        <w:rPr>
          <w:lang w:val="ru-RU"/>
        </w:rPr>
        <w:t xml:space="preserve"> Пускай Принцесса укажет тебе путь, который сможет тебя привести именно к этому будущему. Жаль, если это торжество так и останется </w:t>
      </w:r>
      <w:r w:rsidR="0082039A" w:rsidRPr="00EF1E2B">
        <w:rPr>
          <w:lang w:val="ru-RU"/>
        </w:rPr>
        <w:t>не случившимся</w:t>
      </w:r>
      <w:r w:rsidR="00EF1E2B" w:rsidRPr="00EF1E2B">
        <w:rPr>
          <w:lang w:val="ru-RU"/>
        </w:rPr>
        <w:t>.</w:t>
      </w:r>
    </w:p>
    <w:p w14:paraId="172F735D" w14:textId="328CC54A" w:rsidR="00EF1E2B" w:rsidRPr="00EF1E2B" w:rsidRDefault="009A1B2D" w:rsidP="00EF1E2B">
      <w:pPr>
        <w:rPr>
          <w:lang w:val="ru-RU"/>
        </w:rPr>
      </w:pPr>
      <w:r>
        <w:rPr>
          <w:lang w:val="ru-RU"/>
        </w:rPr>
        <w:t>[Мш]</w:t>
      </w:r>
      <w:r w:rsidR="00EF1E2B" w:rsidRPr="00EF1E2B">
        <w:rPr>
          <w:lang w:val="ru-RU"/>
        </w:rPr>
        <w:t xml:space="preserve"> </w:t>
      </w:r>
      <w:r w:rsidR="0082039A">
        <w:rPr>
          <w:lang w:val="ru-RU"/>
        </w:rPr>
        <w:t>–</w:t>
      </w:r>
      <w:r w:rsidR="00EF1E2B" w:rsidRPr="00EF1E2B">
        <w:rPr>
          <w:lang w:val="ru-RU"/>
        </w:rPr>
        <w:t xml:space="preserve"> Но… Как мне узнать, что я на верном пути?</w:t>
      </w:r>
    </w:p>
    <w:p w14:paraId="126963AC" w14:textId="0EC7919B" w:rsidR="00EF1E2B" w:rsidRPr="00EF1E2B" w:rsidRDefault="009A1B2D" w:rsidP="00EF1E2B">
      <w:pPr>
        <w:rPr>
          <w:lang w:val="ru-RU"/>
        </w:rPr>
      </w:pPr>
      <w:r>
        <w:rPr>
          <w:lang w:val="ru-RU"/>
        </w:rPr>
        <w:t>[Фс]</w:t>
      </w:r>
      <w:r w:rsidR="00EF1E2B" w:rsidRPr="00EF1E2B">
        <w:rPr>
          <w:lang w:val="ru-RU"/>
        </w:rPr>
        <w:t xml:space="preserve"> </w:t>
      </w:r>
      <w:r w:rsidR="0082039A">
        <w:rPr>
          <w:lang w:val="ru-RU"/>
        </w:rPr>
        <w:t>–</w:t>
      </w:r>
      <w:r w:rsidR="00EF1E2B" w:rsidRPr="00EF1E2B">
        <w:rPr>
          <w:lang w:val="ru-RU"/>
        </w:rPr>
        <w:t xml:space="preserve"> Просто, дорогая моя Мунлайт Шадоу. Достаточно просто посмотреть на себя, и всё станет ясно.</w:t>
      </w:r>
    </w:p>
    <w:p w14:paraId="70216964" w14:textId="0F273DFC" w:rsidR="00EF1E2B" w:rsidRPr="00EF1E2B" w:rsidRDefault="00EF1E2B" w:rsidP="00EF1E2B">
      <w:pPr>
        <w:rPr>
          <w:lang w:val="ru-RU"/>
        </w:rPr>
      </w:pPr>
      <w:r w:rsidRPr="00EF1E2B">
        <w:rPr>
          <w:lang w:val="ru-RU"/>
        </w:rPr>
        <w:t xml:space="preserve">Шадоу посмотрела на Фоллен, и увидела, что та наблюдала за ней всё это время. Внезапный порыв ветра заставил её </w:t>
      </w:r>
      <w:r w:rsidR="001B0E28" w:rsidRPr="00EF1E2B">
        <w:rPr>
          <w:lang w:val="ru-RU"/>
        </w:rPr>
        <w:t>зажмуриться</w:t>
      </w:r>
      <w:r w:rsidRPr="00EF1E2B">
        <w:rPr>
          <w:lang w:val="ru-RU"/>
        </w:rPr>
        <w:t>, а когда она открыла глаза, то оказалось, что они стоят на идеально гладкой поверхности льда.</w:t>
      </w:r>
    </w:p>
    <w:p w14:paraId="4CD50C1A" w14:textId="6D62F455" w:rsidR="00EF1E2B" w:rsidRPr="00EF1E2B" w:rsidRDefault="009A1B2D" w:rsidP="00EF1E2B">
      <w:pPr>
        <w:rPr>
          <w:lang w:val="ru-RU"/>
        </w:rPr>
      </w:pPr>
      <w:r>
        <w:rPr>
          <w:lang w:val="ru-RU"/>
        </w:rPr>
        <w:t>[Фс]</w:t>
      </w:r>
      <w:r w:rsidR="00EF1E2B" w:rsidRPr="00EF1E2B">
        <w:rPr>
          <w:lang w:val="ru-RU"/>
        </w:rPr>
        <w:t xml:space="preserve"> </w:t>
      </w:r>
      <w:r w:rsidR="0082039A">
        <w:rPr>
          <w:lang w:val="ru-RU"/>
        </w:rPr>
        <w:t>–</w:t>
      </w:r>
      <w:r w:rsidR="00EF1E2B" w:rsidRPr="00EF1E2B">
        <w:rPr>
          <w:lang w:val="ru-RU"/>
        </w:rPr>
        <w:t xml:space="preserve"> Смотри сама. </w:t>
      </w:r>
      <w:r w:rsidR="0082039A">
        <w:rPr>
          <w:lang w:val="ru-RU"/>
        </w:rPr>
        <w:t>–</w:t>
      </w:r>
      <w:r w:rsidR="00EF1E2B" w:rsidRPr="00EF1E2B">
        <w:rPr>
          <w:lang w:val="ru-RU"/>
        </w:rPr>
        <w:t xml:space="preserve"> Сказала, будто прощаясь Фолленстар.</w:t>
      </w:r>
    </w:p>
    <w:p w14:paraId="23964A32" w14:textId="031845FF" w:rsidR="00EF1E2B" w:rsidRDefault="00EF1E2B" w:rsidP="00EF1E2B">
      <w:pPr>
        <w:rPr>
          <w:lang w:val="ru-RU"/>
        </w:rPr>
      </w:pPr>
      <w:r w:rsidRPr="00EF1E2B">
        <w:rPr>
          <w:lang w:val="ru-RU"/>
        </w:rPr>
        <w:t>Мунлайт опустила голову вниз и увидела своё отражение. Она ясно могла разглядеть всё до мельчайших деталей, но почему-то единственное, что она запомнила, это то, что черты её лица были другими, а на голове сверкала серебром корона, подобная той, что была у принцесс.</w:t>
      </w:r>
    </w:p>
    <w:p w14:paraId="554201EE" w14:textId="302EB39A" w:rsidR="0082039A" w:rsidRDefault="0082039A" w:rsidP="0082039A">
      <w:pPr>
        <w:pStyle w:val="Heading2"/>
        <w:rPr>
          <w:lang w:val="ru-RU"/>
        </w:rPr>
      </w:pPr>
      <w:bookmarkStart w:id="8" w:name="_Toc143039650"/>
      <w:r>
        <w:rPr>
          <w:lang w:val="ru-RU"/>
        </w:rPr>
        <w:t>Пробуждение</w:t>
      </w:r>
      <w:bookmarkEnd w:id="8"/>
    </w:p>
    <w:p w14:paraId="24BAE1C9" w14:textId="77777777" w:rsidR="0082039A" w:rsidRPr="0082039A" w:rsidRDefault="0082039A" w:rsidP="0082039A">
      <w:pPr>
        <w:rPr>
          <w:lang w:val="ru-RU"/>
        </w:rPr>
      </w:pPr>
      <w:r w:rsidRPr="0082039A">
        <w:rPr>
          <w:lang w:val="ru-RU"/>
        </w:rPr>
        <w:t>Она резко вдохнула воздух и открыла глаза. Свет, проникающий сквозь неоднородную ткань, намекал, что снаружи шатра уже наступило утро, хотя привычных звуков птиц и других животных она так и не услышала. Усилием воли Мунлайт заставила себя встать с лежанки, и тут же заметила мягкое сияние Слабости, что лежала рядом. Ей было тепло.</w:t>
      </w:r>
    </w:p>
    <w:p w14:paraId="3074B316" w14:textId="15E330E1" w:rsidR="0082039A" w:rsidRPr="0082039A" w:rsidRDefault="009A1B2D" w:rsidP="0082039A">
      <w:pPr>
        <w:rPr>
          <w:lang w:val="ru-RU"/>
        </w:rPr>
      </w:pPr>
      <w:r>
        <w:rPr>
          <w:lang w:val="ru-RU"/>
        </w:rPr>
        <w:t>[Мш]</w:t>
      </w:r>
      <w:r w:rsidR="0082039A" w:rsidRPr="0082039A">
        <w:rPr>
          <w:lang w:val="ru-RU"/>
        </w:rPr>
        <w:t xml:space="preserve"> </w:t>
      </w:r>
      <w:r w:rsidR="0082039A">
        <w:rPr>
          <w:lang w:val="ru-RU"/>
        </w:rPr>
        <w:t>–</w:t>
      </w:r>
      <w:r w:rsidR="0082039A" w:rsidRPr="0082039A">
        <w:rPr>
          <w:lang w:val="ru-RU"/>
        </w:rPr>
        <w:t xml:space="preserve"> Что это было… </w:t>
      </w:r>
      <w:r w:rsidR="0082039A">
        <w:rPr>
          <w:lang w:val="ru-RU"/>
        </w:rPr>
        <w:t>–</w:t>
      </w:r>
      <w:r w:rsidR="0082039A" w:rsidRPr="0082039A">
        <w:rPr>
          <w:lang w:val="ru-RU"/>
        </w:rPr>
        <w:t xml:space="preserve"> Задала она вопрос, ожидая, что Фолленстар сейчас материализуется прямо перед ней и ответит на </w:t>
      </w:r>
      <w:r w:rsidR="0082039A">
        <w:rPr>
          <w:lang w:val="ru-RU"/>
        </w:rPr>
        <w:t>него</w:t>
      </w:r>
      <w:r w:rsidR="0082039A" w:rsidRPr="0082039A">
        <w:rPr>
          <w:lang w:val="ru-RU"/>
        </w:rPr>
        <w:t xml:space="preserve">. </w:t>
      </w:r>
    </w:p>
    <w:p w14:paraId="08072F62" w14:textId="77777777" w:rsidR="0082039A" w:rsidRPr="0082039A" w:rsidRDefault="0082039A" w:rsidP="0082039A">
      <w:pPr>
        <w:rPr>
          <w:lang w:val="ru-RU"/>
        </w:rPr>
      </w:pPr>
      <w:r w:rsidRPr="0082039A">
        <w:rPr>
          <w:lang w:val="ru-RU"/>
        </w:rPr>
        <w:t>Ничего не произошло.</w:t>
      </w:r>
    </w:p>
    <w:p w14:paraId="16B174A8" w14:textId="14A09A39" w:rsidR="0082039A" w:rsidRPr="0082039A" w:rsidRDefault="0082039A" w:rsidP="0082039A">
      <w:pPr>
        <w:rPr>
          <w:lang w:val="ru-RU"/>
        </w:rPr>
      </w:pPr>
      <w:r w:rsidRPr="0082039A">
        <w:rPr>
          <w:lang w:val="ru-RU"/>
        </w:rPr>
        <w:t xml:space="preserve">Прошло достаточно времени, прежде чем Мунлайт нашла в себе силы выйти из оцепенения и встать на все четыре. Выйдя в основную часть шатра, она быстро взглядом отыскала желаемое </w:t>
      </w:r>
      <w:r>
        <w:rPr>
          <w:lang w:val="ru-RU"/>
        </w:rPr>
        <w:t>–</w:t>
      </w:r>
      <w:r w:rsidRPr="0082039A">
        <w:rPr>
          <w:lang w:val="ru-RU"/>
        </w:rPr>
        <w:t xml:space="preserve"> большую широкую </w:t>
      </w:r>
      <w:r w:rsidRPr="0082039A">
        <w:rPr>
          <w:lang w:val="ru-RU"/>
        </w:rPr>
        <w:lastRenderedPageBreak/>
        <w:t xml:space="preserve">ёмкость с водой. Быстро подойдя к ней, она заглянула в идеальную поверхность, что немного заколыхалась от ветра, </w:t>
      </w:r>
      <w:r>
        <w:rPr>
          <w:lang w:val="ru-RU"/>
        </w:rPr>
        <w:t>создавшегося от её</w:t>
      </w:r>
      <w:r w:rsidRPr="0082039A">
        <w:rPr>
          <w:lang w:val="ru-RU"/>
        </w:rPr>
        <w:t xml:space="preserve"> движени</w:t>
      </w:r>
      <w:r>
        <w:rPr>
          <w:lang w:val="ru-RU"/>
        </w:rPr>
        <w:t>я</w:t>
      </w:r>
      <w:r w:rsidRPr="0082039A">
        <w:rPr>
          <w:lang w:val="ru-RU"/>
        </w:rPr>
        <w:t>. Отражение ей показало знакомое лицо пони, что было менее уставшим</w:t>
      </w:r>
      <w:r>
        <w:rPr>
          <w:lang w:val="ru-RU"/>
        </w:rPr>
        <w:t>,</w:t>
      </w:r>
      <w:r w:rsidRPr="0082039A">
        <w:rPr>
          <w:lang w:val="ru-RU"/>
        </w:rPr>
        <w:t xml:space="preserve"> чем она обычно выглядела по утрам.</w:t>
      </w:r>
    </w:p>
    <w:p w14:paraId="30D51165" w14:textId="18E0FBF0" w:rsidR="0082039A" w:rsidRPr="0082039A" w:rsidRDefault="009A1B2D" w:rsidP="0082039A">
      <w:pPr>
        <w:rPr>
          <w:lang w:val="ru-RU"/>
        </w:rPr>
      </w:pPr>
      <w:r>
        <w:rPr>
          <w:lang w:val="ru-RU"/>
        </w:rPr>
        <w:t>[Мш]</w:t>
      </w:r>
      <w:r w:rsidR="0082039A" w:rsidRPr="0082039A">
        <w:rPr>
          <w:lang w:val="ru-RU"/>
        </w:rPr>
        <w:t xml:space="preserve"> </w:t>
      </w:r>
      <w:r w:rsidR="0082039A">
        <w:rPr>
          <w:lang w:val="ru-RU"/>
        </w:rPr>
        <w:t>–</w:t>
      </w:r>
      <w:r w:rsidR="0082039A" w:rsidRPr="0082039A">
        <w:rPr>
          <w:lang w:val="ru-RU"/>
        </w:rPr>
        <w:t xml:space="preserve"> Что это могло быть… </w:t>
      </w:r>
      <w:r w:rsidR="0082039A">
        <w:rPr>
          <w:lang w:val="ru-RU"/>
        </w:rPr>
        <w:t>–</w:t>
      </w:r>
      <w:r w:rsidR="0082039A" w:rsidRPr="0082039A">
        <w:rPr>
          <w:lang w:val="ru-RU"/>
        </w:rPr>
        <w:t xml:space="preserve"> Проговорила она про себя, вспоминая, что она увидела во сне. </w:t>
      </w:r>
      <w:r w:rsidR="0082039A">
        <w:rPr>
          <w:lang w:val="ru-RU"/>
        </w:rPr>
        <w:t>–</w:t>
      </w:r>
      <w:r w:rsidR="0082039A" w:rsidRPr="0082039A">
        <w:rPr>
          <w:lang w:val="ru-RU"/>
        </w:rPr>
        <w:t xml:space="preserve"> Это лицо, и корона, не может быть…</w:t>
      </w:r>
    </w:p>
    <w:p w14:paraId="79092AA7" w14:textId="58124CF0" w:rsidR="0082039A" w:rsidRPr="0082039A" w:rsidRDefault="0082039A" w:rsidP="0082039A">
      <w:pPr>
        <w:rPr>
          <w:rStyle w:val="SubtleEmphasis"/>
        </w:rPr>
      </w:pPr>
      <w:r w:rsidRPr="0082039A">
        <w:rPr>
          <w:rStyle w:val="SubtleEmphasis"/>
        </w:rPr>
        <w:t>Интересно, что ты там такое увидела, что заставляет тебя ходить и бубнить про себя несвязную чушь. Наверное, было бы вкусно…</w:t>
      </w:r>
    </w:p>
    <w:p w14:paraId="6FB63623" w14:textId="77777777" w:rsidR="0082039A" w:rsidRPr="0082039A" w:rsidRDefault="0082039A" w:rsidP="0082039A">
      <w:pPr>
        <w:rPr>
          <w:lang w:val="ru-RU"/>
        </w:rPr>
      </w:pPr>
      <w:r w:rsidRPr="0082039A">
        <w:rPr>
          <w:lang w:val="ru-RU"/>
        </w:rPr>
        <w:t>Мунлайт дёрнулась от этой мысли и инстинктивно обернулась, ища источник, но никого не увидев.</w:t>
      </w:r>
    </w:p>
    <w:p w14:paraId="3C47C517" w14:textId="203A0FEF" w:rsidR="0082039A" w:rsidRPr="0082039A" w:rsidRDefault="009A1B2D" w:rsidP="0082039A">
      <w:pPr>
        <w:rPr>
          <w:lang w:val="ru-RU"/>
        </w:rPr>
      </w:pPr>
      <w:r>
        <w:rPr>
          <w:lang w:val="ru-RU"/>
        </w:rPr>
        <w:t>[Мш]</w:t>
      </w:r>
      <w:r w:rsidR="0082039A" w:rsidRPr="0082039A">
        <w:rPr>
          <w:lang w:val="ru-RU"/>
        </w:rPr>
        <w:t xml:space="preserve"> </w:t>
      </w:r>
      <w:r w:rsidR="0082039A">
        <w:rPr>
          <w:lang w:val="ru-RU"/>
        </w:rPr>
        <w:t>–</w:t>
      </w:r>
      <w:r w:rsidR="0082039A" w:rsidRPr="0082039A">
        <w:rPr>
          <w:lang w:val="ru-RU"/>
        </w:rPr>
        <w:t xml:space="preserve"> Не твоё дело. Сегодня я от тебя избавлюсь, и на этом всё закончится. </w:t>
      </w:r>
    </w:p>
    <w:p w14:paraId="2860DE3F" w14:textId="31A88CE3" w:rsidR="0082039A" w:rsidRPr="0082039A" w:rsidRDefault="0082039A" w:rsidP="0082039A">
      <w:pPr>
        <w:rPr>
          <w:rStyle w:val="SubtleEmphasis"/>
        </w:rPr>
      </w:pPr>
      <w:r w:rsidRPr="0082039A">
        <w:rPr>
          <w:rStyle w:val="SubtleEmphasis"/>
        </w:rPr>
        <w:t>Хах, от меня не так просто избавится, как ты думаешь. Не говоря уже о том, что мы можем быть полезны друг другу…</w:t>
      </w:r>
    </w:p>
    <w:p w14:paraId="273AD707" w14:textId="0F06C7F6" w:rsidR="0082039A" w:rsidRPr="0082039A" w:rsidRDefault="009A1B2D" w:rsidP="0082039A">
      <w:pPr>
        <w:rPr>
          <w:lang w:val="ru-RU"/>
        </w:rPr>
      </w:pPr>
      <w:r>
        <w:rPr>
          <w:lang w:val="ru-RU"/>
        </w:rPr>
        <w:t>[Мш]</w:t>
      </w:r>
      <w:r w:rsidR="0082039A" w:rsidRPr="0082039A">
        <w:rPr>
          <w:lang w:val="ru-RU"/>
        </w:rPr>
        <w:t xml:space="preserve"> </w:t>
      </w:r>
      <w:r w:rsidR="0082039A">
        <w:rPr>
          <w:lang w:val="ru-RU"/>
        </w:rPr>
        <w:t>–</w:t>
      </w:r>
      <w:r w:rsidR="0082039A" w:rsidRPr="0082039A">
        <w:rPr>
          <w:lang w:val="ru-RU"/>
        </w:rPr>
        <w:t xml:space="preserve"> Полезны друг другу? Мне интересно, чем мне может быть полезной нематериальная иллюзия, которая только и умеет, что жаловаться.</w:t>
      </w:r>
    </w:p>
    <w:p w14:paraId="1757ED9B" w14:textId="7AABE9BF" w:rsidR="0082039A" w:rsidRPr="0082039A" w:rsidRDefault="0082039A" w:rsidP="0082039A">
      <w:pPr>
        <w:rPr>
          <w:lang w:val="ru-RU"/>
        </w:rPr>
      </w:pPr>
      <w:r w:rsidRPr="0082039A">
        <w:rPr>
          <w:lang w:val="ru-RU"/>
        </w:rPr>
        <w:t xml:space="preserve">[?] </w:t>
      </w:r>
      <w:r>
        <w:rPr>
          <w:lang w:val="ru-RU"/>
        </w:rPr>
        <w:t>–</w:t>
      </w:r>
      <w:r w:rsidRPr="0082039A">
        <w:rPr>
          <w:lang w:val="ru-RU"/>
        </w:rPr>
        <w:t xml:space="preserve"> Я более материальна чем ты думаешь. </w:t>
      </w:r>
      <w:r>
        <w:rPr>
          <w:lang w:val="ru-RU"/>
        </w:rPr>
        <w:t>–</w:t>
      </w:r>
      <w:r w:rsidRPr="0082039A">
        <w:rPr>
          <w:lang w:val="ru-RU"/>
        </w:rPr>
        <w:t xml:space="preserve"> Сказала Тень, выныривая из темноты, прямо у неё перед носом. </w:t>
      </w:r>
      <w:r>
        <w:rPr>
          <w:lang w:val="ru-RU"/>
        </w:rPr>
        <w:t>–</w:t>
      </w:r>
      <w:r w:rsidRPr="0082039A">
        <w:rPr>
          <w:lang w:val="ru-RU"/>
        </w:rPr>
        <w:t xml:space="preserve"> И жалуешься, по-моему, здесь только ты.</w:t>
      </w:r>
    </w:p>
    <w:p w14:paraId="2343006B" w14:textId="77777777" w:rsidR="0082039A" w:rsidRPr="0082039A" w:rsidRDefault="0082039A" w:rsidP="0082039A">
      <w:pPr>
        <w:rPr>
          <w:lang w:val="ru-RU"/>
        </w:rPr>
      </w:pPr>
      <w:r w:rsidRPr="0082039A">
        <w:rPr>
          <w:lang w:val="ru-RU"/>
        </w:rPr>
        <w:t>Мунлайт только фыркнула в ответ.</w:t>
      </w:r>
    </w:p>
    <w:p w14:paraId="5C73C9AF" w14:textId="785205DE" w:rsidR="0082039A" w:rsidRPr="0082039A" w:rsidRDefault="0082039A" w:rsidP="0082039A">
      <w:pPr>
        <w:rPr>
          <w:lang w:val="ru-RU"/>
        </w:rPr>
      </w:pPr>
      <w:r w:rsidRPr="0082039A">
        <w:rPr>
          <w:lang w:val="ru-RU"/>
        </w:rPr>
        <w:t xml:space="preserve">[?] - Я не могу то, я не могу это. Фу. Дорогуша, мне всё равно какое количество эмоционального мусора у тебя </w:t>
      </w:r>
      <w:r>
        <w:rPr>
          <w:lang w:val="ru-RU"/>
        </w:rPr>
        <w:t>в голове</w:t>
      </w:r>
      <w:r w:rsidRPr="0082039A">
        <w:rPr>
          <w:lang w:val="ru-RU"/>
        </w:rPr>
        <w:t xml:space="preserve">. </w:t>
      </w:r>
      <w:r>
        <w:rPr>
          <w:lang w:val="ru-RU"/>
        </w:rPr>
        <w:t>Е</w:t>
      </w:r>
      <w:r w:rsidRPr="0082039A">
        <w:rPr>
          <w:lang w:val="ru-RU"/>
        </w:rPr>
        <w:t>сли мы хотим выбраться отсюда живыми, то тебе нужно быть более уверенной в себе. И тебе нужна помощь.</w:t>
      </w:r>
    </w:p>
    <w:p w14:paraId="610D1CFB" w14:textId="1F02312D" w:rsidR="0082039A" w:rsidRPr="0082039A" w:rsidRDefault="009A1B2D" w:rsidP="0082039A">
      <w:pPr>
        <w:rPr>
          <w:lang w:val="ru-RU"/>
        </w:rPr>
      </w:pPr>
      <w:r>
        <w:rPr>
          <w:lang w:val="ru-RU"/>
        </w:rPr>
        <w:t>[Мш]</w:t>
      </w:r>
      <w:r w:rsidR="0082039A" w:rsidRPr="0082039A">
        <w:rPr>
          <w:lang w:val="ru-RU"/>
        </w:rPr>
        <w:t xml:space="preserve"> </w:t>
      </w:r>
      <w:r w:rsidR="0082039A">
        <w:rPr>
          <w:lang w:val="ru-RU"/>
        </w:rPr>
        <w:t>–</w:t>
      </w:r>
      <w:r w:rsidR="0082039A" w:rsidRPr="0082039A">
        <w:rPr>
          <w:lang w:val="ru-RU"/>
        </w:rPr>
        <w:t xml:space="preserve"> Не нужна мне никакая помощь, особенно таких как ты!</w:t>
      </w:r>
    </w:p>
    <w:p w14:paraId="4F1DC44A" w14:textId="77777777" w:rsidR="0082039A" w:rsidRPr="0082039A" w:rsidRDefault="0082039A" w:rsidP="0082039A">
      <w:pPr>
        <w:rPr>
          <w:lang w:val="ru-RU"/>
        </w:rPr>
      </w:pPr>
      <w:r w:rsidRPr="0082039A">
        <w:rPr>
          <w:lang w:val="ru-RU"/>
        </w:rPr>
        <w:t xml:space="preserve">Грохот разорвал реальность и заставил Мунлайт пошире расставить копыта, чтобы не упасть. Тень же даже не пошевелилась…  </w:t>
      </w:r>
    </w:p>
    <w:p w14:paraId="4400356E" w14:textId="483878B9" w:rsidR="0082039A" w:rsidRPr="0082039A" w:rsidRDefault="0082039A" w:rsidP="0082039A">
      <w:pPr>
        <w:rPr>
          <w:lang w:val="ru-RU"/>
        </w:rPr>
      </w:pPr>
      <w:r w:rsidRPr="0082039A">
        <w:rPr>
          <w:lang w:val="ru-RU"/>
        </w:rPr>
        <w:t>Пони потребовалось несколько секунд чтобы прийти в себя. Она определённо не ожидала что-то такое произойти в этот момент. Тряхнув головой, Мунлайт посмотрела вокруг, убедившись, что от ударной волны ничего не упало.</w:t>
      </w:r>
    </w:p>
    <w:p w14:paraId="570EA20A" w14:textId="186A33C3" w:rsidR="0082039A" w:rsidRPr="0082039A" w:rsidRDefault="0082039A" w:rsidP="0082039A">
      <w:pPr>
        <w:rPr>
          <w:lang w:val="ru-RU"/>
        </w:rPr>
      </w:pPr>
      <w:r w:rsidRPr="0082039A">
        <w:rPr>
          <w:lang w:val="ru-RU"/>
        </w:rPr>
        <w:t xml:space="preserve">[?] </w:t>
      </w:r>
      <w:r>
        <w:rPr>
          <w:lang w:val="ru-RU"/>
        </w:rPr>
        <w:t>–</w:t>
      </w:r>
      <w:r w:rsidRPr="0082039A">
        <w:rPr>
          <w:lang w:val="ru-RU"/>
        </w:rPr>
        <w:t xml:space="preserve"> И что ты стоишь?</w:t>
      </w:r>
    </w:p>
    <w:p w14:paraId="676B34BE" w14:textId="77777777" w:rsidR="0082039A" w:rsidRPr="0082039A" w:rsidRDefault="0082039A" w:rsidP="0082039A">
      <w:pPr>
        <w:rPr>
          <w:lang w:val="ru-RU"/>
        </w:rPr>
      </w:pPr>
      <w:r w:rsidRPr="0082039A">
        <w:rPr>
          <w:lang w:val="ru-RU"/>
        </w:rPr>
        <w:t>Мунлайт не сразу поняла, что к ней обращаются.</w:t>
      </w:r>
    </w:p>
    <w:p w14:paraId="16D3586F" w14:textId="28FDDEAB" w:rsidR="0082039A" w:rsidRPr="0082039A" w:rsidRDefault="0082039A" w:rsidP="0082039A">
      <w:pPr>
        <w:rPr>
          <w:lang w:val="ru-RU"/>
        </w:rPr>
      </w:pPr>
      <w:r w:rsidRPr="0082039A">
        <w:rPr>
          <w:lang w:val="ru-RU"/>
        </w:rPr>
        <w:t xml:space="preserve">[?] </w:t>
      </w:r>
      <w:r>
        <w:rPr>
          <w:lang w:val="ru-RU"/>
        </w:rPr>
        <w:t>–</w:t>
      </w:r>
      <w:r w:rsidRPr="0082039A">
        <w:rPr>
          <w:lang w:val="ru-RU"/>
        </w:rPr>
        <w:t xml:space="preserve"> Иди, бери своё проклятое оружие и вперёд на поиски источник</w:t>
      </w:r>
      <w:r>
        <w:rPr>
          <w:lang w:val="ru-RU"/>
        </w:rPr>
        <w:t>а</w:t>
      </w:r>
      <w:r w:rsidRPr="0082039A">
        <w:rPr>
          <w:lang w:val="ru-RU"/>
        </w:rPr>
        <w:t xml:space="preserve"> этого</w:t>
      </w:r>
      <w:r>
        <w:rPr>
          <w:lang w:val="ru-RU"/>
        </w:rPr>
        <w:t xml:space="preserve"> звука</w:t>
      </w:r>
      <w:r w:rsidRPr="0082039A">
        <w:rPr>
          <w:lang w:val="ru-RU"/>
        </w:rPr>
        <w:t xml:space="preserve">! </w:t>
      </w:r>
      <w:r>
        <w:rPr>
          <w:lang w:val="ru-RU"/>
        </w:rPr>
        <w:t>–</w:t>
      </w:r>
      <w:r w:rsidRPr="0082039A">
        <w:rPr>
          <w:lang w:val="ru-RU"/>
        </w:rPr>
        <w:t xml:space="preserve"> Тень почти выкрикнула последние слова, чтобы они дошли до Шадоу.</w:t>
      </w:r>
    </w:p>
    <w:p w14:paraId="44F45405" w14:textId="5C211CB7" w:rsidR="0082039A" w:rsidRPr="0082039A" w:rsidRDefault="009A1B2D" w:rsidP="0082039A">
      <w:pPr>
        <w:rPr>
          <w:lang w:val="ru-RU"/>
        </w:rPr>
      </w:pPr>
      <w:r>
        <w:rPr>
          <w:lang w:val="ru-RU"/>
        </w:rPr>
        <w:t>[Мш]</w:t>
      </w:r>
      <w:r w:rsidR="0082039A" w:rsidRPr="0082039A">
        <w:rPr>
          <w:lang w:val="ru-RU"/>
        </w:rPr>
        <w:t xml:space="preserve"> </w:t>
      </w:r>
      <w:r w:rsidR="0082039A">
        <w:rPr>
          <w:lang w:val="ru-RU"/>
        </w:rPr>
        <w:t>–</w:t>
      </w:r>
      <w:r w:rsidR="0082039A" w:rsidRPr="0082039A">
        <w:rPr>
          <w:lang w:val="ru-RU"/>
        </w:rPr>
        <w:t xml:space="preserve"> И с чего бы мне это делать? </w:t>
      </w:r>
      <w:r w:rsidR="0082039A">
        <w:rPr>
          <w:lang w:val="ru-RU"/>
        </w:rPr>
        <w:t>–</w:t>
      </w:r>
      <w:r w:rsidR="0082039A" w:rsidRPr="0082039A">
        <w:rPr>
          <w:lang w:val="ru-RU"/>
        </w:rPr>
        <w:t xml:space="preserve"> Уже из злости, что ей кто-то указывает, спросила Мунлайт.</w:t>
      </w:r>
    </w:p>
    <w:p w14:paraId="6C481868" w14:textId="6945409F" w:rsidR="0082039A" w:rsidRPr="0082039A" w:rsidRDefault="0082039A" w:rsidP="0082039A">
      <w:pPr>
        <w:rPr>
          <w:lang w:val="ru-RU"/>
        </w:rPr>
      </w:pPr>
      <w:r w:rsidRPr="0082039A">
        <w:rPr>
          <w:lang w:val="ru-RU"/>
        </w:rPr>
        <w:t xml:space="preserve">[?] - С того, что интерес </w:t>
      </w:r>
      <w:r>
        <w:rPr>
          <w:lang w:val="ru-RU"/>
        </w:rPr>
        <w:t>–</w:t>
      </w:r>
      <w:r w:rsidRPr="0082039A">
        <w:rPr>
          <w:lang w:val="ru-RU"/>
        </w:rPr>
        <w:t xml:space="preserve"> это величайшее движение вперёд. И если ты когда-то хочешь увидеть конец этого путешествия, тебе стоит перестать бежать от прошлого, и начать двигаться в будущее.</w:t>
      </w:r>
    </w:p>
    <w:p w14:paraId="24DD50C2" w14:textId="77777777" w:rsidR="0082039A" w:rsidRPr="0082039A" w:rsidRDefault="0082039A" w:rsidP="0082039A">
      <w:pPr>
        <w:rPr>
          <w:lang w:val="ru-RU"/>
        </w:rPr>
      </w:pPr>
      <w:r w:rsidRPr="0082039A">
        <w:rPr>
          <w:lang w:val="ru-RU"/>
        </w:rPr>
        <w:t xml:space="preserve">После этих слов Тень исчезла, оставив после себя только небольшую дымку, что спустя секунду рассеялась. Мунлайт осталась стоять одна в шатре. </w:t>
      </w:r>
    </w:p>
    <w:p w14:paraId="596FE96F" w14:textId="77777777" w:rsidR="0082039A" w:rsidRPr="0082039A" w:rsidRDefault="0082039A" w:rsidP="0082039A">
      <w:pPr>
        <w:rPr>
          <w:rStyle w:val="SubtleEmphasis"/>
        </w:rPr>
      </w:pPr>
      <w:r w:rsidRPr="0082039A">
        <w:rPr>
          <w:rStyle w:val="SubtleEmphasis"/>
        </w:rPr>
        <w:t>А они обе правы…</w:t>
      </w:r>
    </w:p>
    <w:p w14:paraId="355B21B0" w14:textId="28AC8CE4" w:rsidR="0082039A" w:rsidRPr="0082039A" w:rsidRDefault="0082039A" w:rsidP="0082039A">
      <w:pPr>
        <w:rPr>
          <w:lang w:val="ru-RU"/>
        </w:rPr>
      </w:pPr>
      <w:r>
        <w:rPr>
          <w:lang w:val="ru-RU"/>
        </w:rPr>
        <w:lastRenderedPageBreak/>
        <w:t>Шадоу</w:t>
      </w:r>
      <w:r w:rsidRPr="0082039A">
        <w:rPr>
          <w:lang w:val="ru-RU"/>
        </w:rPr>
        <w:t xml:space="preserve"> посмотрела вперёд, от решимости её яркие зрачки даже сжались. Взгляд быстро нашёл алое сияние Слабости, что всё ещё лежала за занавеской, разделяющей пространство внутри шатра. Быстрым шагом она подошла к лежащему на полу оружию, и, потратив мгновение на то, чтобы полюбоваться им, она быстро пристроила ножны к своей спине. Произнеся на ходу заклинания, что привели её в порядок, убрали грязь из шерсти и завязали гриву позади, она откинула вход, увидев сияние восходящего солнца.</w:t>
      </w:r>
    </w:p>
    <w:p w14:paraId="04283907" w14:textId="77777777" w:rsidR="0082039A" w:rsidRPr="0082039A" w:rsidRDefault="0082039A" w:rsidP="0082039A">
      <w:pPr>
        <w:rPr>
          <w:lang w:val="ru-RU"/>
        </w:rPr>
      </w:pPr>
      <w:r w:rsidRPr="0082039A">
        <w:rPr>
          <w:lang w:val="ru-RU"/>
        </w:rPr>
        <w:t>Снаружи никого не было, и она инстинктивно извлекла с помощью магии Слабость, что горизонтально повисла в воздухе прямо перед ней. Она тут же ощутила покалывание и боль, когда прикоснулась магией к рукояти, но в этот раз оно было не настолько отталкивающим.</w:t>
      </w:r>
    </w:p>
    <w:p w14:paraId="16207E17" w14:textId="22EB55DF" w:rsidR="0082039A" w:rsidRPr="0082039A" w:rsidRDefault="009A1B2D" w:rsidP="0082039A">
      <w:pPr>
        <w:rPr>
          <w:lang w:val="ru-RU"/>
        </w:rPr>
      </w:pPr>
      <w:r>
        <w:rPr>
          <w:lang w:val="ru-RU"/>
        </w:rPr>
        <w:t>[Мш]</w:t>
      </w:r>
      <w:r w:rsidR="0082039A" w:rsidRPr="0082039A">
        <w:rPr>
          <w:lang w:val="ru-RU"/>
        </w:rPr>
        <w:t xml:space="preserve"> </w:t>
      </w:r>
      <w:r w:rsidR="0082039A">
        <w:rPr>
          <w:lang w:val="ru-RU"/>
        </w:rPr>
        <w:t>–</w:t>
      </w:r>
      <w:r w:rsidR="0082039A" w:rsidRPr="0082039A">
        <w:rPr>
          <w:lang w:val="ru-RU"/>
        </w:rPr>
        <w:t xml:space="preserve"> Похоже ты тоже в предвкушении будущего. Что же, пора вырвать его из лап несправедливой судьбы.</w:t>
      </w:r>
    </w:p>
    <w:p w14:paraId="7791E2D6" w14:textId="77777777" w:rsidR="0082039A" w:rsidRPr="0082039A" w:rsidRDefault="0082039A" w:rsidP="0082039A">
      <w:pPr>
        <w:rPr>
          <w:lang w:val="ru-RU"/>
        </w:rPr>
      </w:pPr>
      <w:r w:rsidRPr="0082039A">
        <w:rPr>
          <w:lang w:val="ru-RU"/>
        </w:rPr>
        <w:t xml:space="preserve">Слабость описала несколько широких кругов, оставляя ало-голубой след в воздухе, и рисуя странный цветок. </w:t>
      </w:r>
    </w:p>
    <w:p w14:paraId="0AACE594" w14:textId="4ACEF60B" w:rsidR="0082039A" w:rsidRDefault="009A1B2D" w:rsidP="0082039A">
      <w:pPr>
        <w:rPr>
          <w:lang w:val="ru-RU"/>
        </w:rPr>
      </w:pPr>
      <w:r>
        <w:rPr>
          <w:lang w:val="ru-RU"/>
        </w:rPr>
        <w:t>[Мш]</w:t>
      </w:r>
      <w:r w:rsidR="0082039A" w:rsidRPr="0082039A">
        <w:rPr>
          <w:lang w:val="ru-RU"/>
        </w:rPr>
        <w:t xml:space="preserve"> </w:t>
      </w:r>
      <w:r w:rsidR="0082039A">
        <w:rPr>
          <w:lang w:val="ru-RU"/>
        </w:rPr>
        <w:t>–</w:t>
      </w:r>
      <w:r w:rsidR="0082039A" w:rsidRPr="0082039A">
        <w:rPr>
          <w:lang w:val="ru-RU"/>
        </w:rPr>
        <w:t xml:space="preserve"> Мы заслуживаем этого.</w:t>
      </w:r>
    </w:p>
    <w:p w14:paraId="00C1F105" w14:textId="4CE93274" w:rsidR="00ED000E" w:rsidRPr="00D23441" w:rsidRDefault="00ED000E" w:rsidP="00ED000E">
      <w:pPr>
        <w:pStyle w:val="Heading1"/>
        <w:rPr>
          <w:lang w:val="ru-RU"/>
        </w:rPr>
      </w:pPr>
      <w:bookmarkStart w:id="9" w:name="_Toc143039651"/>
      <w:r>
        <w:rPr>
          <w:lang w:val="ru-RU"/>
        </w:rPr>
        <w:lastRenderedPageBreak/>
        <w:t xml:space="preserve">Рапорт </w:t>
      </w:r>
      <w:r w:rsidRPr="00D23441">
        <w:rPr>
          <w:lang w:val="ru-RU"/>
        </w:rPr>
        <w:t>#13/2</w:t>
      </w:r>
      <w:bookmarkEnd w:id="9"/>
    </w:p>
    <w:p w14:paraId="29417651" w14:textId="069A3356" w:rsidR="00ED000E" w:rsidRDefault="00ED000E" w:rsidP="00ED000E">
      <w:pPr>
        <w:pStyle w:val="IntenseQuote"/>
        <w:rPr>
          <w:lang w:val="ru-RU"/>
        </w:rPr>
      </w:pPr>
      <w:r>
        <w:rPr>
          <w:lang w:val="ru-RU"/>
        </w:rPr>
        <w:t xml:space="preserve">Этот отчёт составлен по приказу её превосходительства Принцессы Разрушения Мунлайт Шадоу </w:t>
      </w:r>
      <w:r w:rsidRPr="00ED000E">
        <w:rPr>
          <w:lang w:val="ru-RU"/>
        </w:rPr>
        <w:t>#</w:t>
      </w:r>
      <w:r>
        <w:rPr>
          <w:lang w:val="ru-RU"/>
        </w:rPr>
        <w:t xml:space="preserve">13, и описывает второй этап его выполнения. </w:t>
      </w:r>
    </w:p>
    <w:p w14:paraId="35385BAB" w14:textId="77777777" w:rsidR="00ED000E" w:rsidRDefault="00ED000E" w:rsidP="00ED000E">
      <w:pPr>
        <w:pStyle w:val="IntenseQuote"/>
        <w:rPr>
          <w:lang w:val="ru-RU"/>
        </w:rPr>
      </w:pPr>
      <w:r>
        <w:rPr>
          <w:lang w:val="ru-RU"/>
        </w:rPr>
        <w:t>Составитель: Велла Астерия, Первый Директор отделения Исследования.</w:t>
      </w:r>
    </w:p>
    <w:p w14:paraId="1AA9B168" w14:textId="7A4710E8" w:rsidR="00ED000E" w:rsidRDefault="00ED000E" w:rsidP="00ED000E">
      <w:pPr>
        <w:pStyle w:val="IntenseQuote"/>
        <w:rPr>
          <w:lang w:val="ru-RU"/>
        </w:rPr>
      </w:pPr>
      <w:r>
        <w:rPr>
          <w:lang w:val="ru-RU"/>
        </w:rPr>
        <w:t>Дата: 5Э 002/40</w:t>
      </w:r>
    </w:p>
    <w:p w14:paraId="13607EAF" w14:textId="3DFB7CE2" w:rsidR="00ED000E" w:rsidRPr="00ED000E" w:rsidRDefault="00ED000E" w:rsidP="00ED000E">
      <w:pPr>
        <w:rPr>
          <w:lang w:val="ru-RU"/>
        </w:rPr>
      </w:pPr>
      <w:r>
        <w:rPr>
          <w:lang w:val="ru-RU"/>
        </w:rPr>
        <w:t xml:space="preserve">Согласно приказу </w:t>
      </w:r>
      <w:r w:rsidRPr="00ED000E">
        <w:rPr>
          <w:lang w:val="ru-RU"/>
        </w:rPr>
        <w:t>#13</w:t>
      </w:r>
      <w:r>
        <w:rPr>
          <w:lang w:val="uk-UA"/>
        </w:rPr>
        <w:t xml:space="preserve">, я </w:t>
      </w:r>
      <w:r>
        <w:rPr>
          <w:lang w:val="ru-RU"/>
        </w:rPr>
        <w:t>составила известную информацию о боевых машинах, что использовались Падшими во времена Восстания, Катаклизма, или используются, находятся в разработке сейчас у Доминиона. Полная версия отчёта прилагается к этому рапорту</w:t>
      </w:r>
      <w:r w:rsidR="00C407B4">
        <w:rPr>
          <w:lang w:val="ru-RU"/>
        </w:rPr>
        <w:t>.</w:t>
      </w:r>
      <w:r>
        <w:rPr>
          <w:lang w:val="ru-RU"/>
        </w:rPr>
        <w:t xml:space="preserve"> </w:t>
      </w:r>
      <w:r w:rsidR="00C407B4">
        <w:rPr>
          <w:lang w:val="ru-RU"/>
        </w:rPr>
        <w:t>В</w:t>
      </w:r>
      <w:r>
        <w:rPr>
          <w:lang w:val="ru-RU"/>
        </w:rPr>
        <w:t xml:space="preserve">ся указанная информация в запросе Принцессы была удалена из общего нексуса. </w:t>
      </w:r>
    </w:p>
    <w:p w14:paraId="06ACE4E0" w14:textId="270BB5C0" w:rsidR="00C407B4" w:rsidRDefault="00ED000E" w:rsidP="00ED000E">
      <w:pPr>
        <w:rPr>
          <w:lang w:val="ru-RU"/>
        </w:rPr>
      </w:pPr>
      <w:r>
        <w:rPr>
          <w:lang w:val="ru-RU"/>
        </w:rPr>
        <w:t xml:space="preserve">Стоит добавить, что я и моя команда были </w:t>
      </w:r>
      <w:r w:rsidR="00C407B4">
        <w:rPr>
          <w:lang w:val="ru-RU"/>
        </w:rPr>
        <w:t>озадачены сутью</w:t>
      </w:r>
      <w:r>
        <w:rPr>
          <w:lang w:val="ru-RU"/>
        </w:rPr>
        <w:t xml:space="preserve"> эт</w:t>
      </w:r>
      <w:r w:rsidR="00C407B4">
        <w:rPr>
          <w:lang w:val="ru-RU"/>
        </w:rPr>
        <w:t xml:space="preserve">ого приказа, и просим пояснения от Её Превосходительства, для чего необходимо было изымать информацию категории </w:t>
      </w:r>
      <w:r w:rsidR="006F7226">
        <w:rPr>
          <w:lang w:val="ru-RU"/>
        </w:rPr>
        <w:t>«Т»</w:t>
      </w:r>
      <w:r w:rsidR="00C407B4">
        <w:rPr>
          <w:lang w:val="ru-RU"/>
        </w:rPr>
        <w:t xml:space="preserve"> из общего доступа</w:t>
      </w:r>
      <w:r w:rsidR="00C407B4" w:rsidRPr="00C407B4">
        <w:rPr>
          <w:lang w:val="ru-RU"/>
        </w:rPr>
        <w:t>.</w:t>
      </w:r>
      <w:r w:rsidR="00C407B4">
        <w:rPr>
          <w:lang w:val="ru-RU"/>
        </w:rPr>
        <w:t xml:space="preserve"> Да, эти боевые машины были запрещены после окончания Катаклизма, но для чего понадобилось стирать информацию об их существовании. </w:t>
      </w:r>
    </w:p>
    <w:p w14:paraId="6C5132FE" w14:textId="15D6D111" w:rsidR="00ED000E" w:rsidRPr="006F7226" w:rsidRDefault="00C407B4" w:rsidP="00ED000E">
      <w:pPr>
        <w:rPr>
          <w:rStyle w:val="SubtleEmphasis"/>
        </w:rPr>
      </w:pPr>
      <w:r w:rsidRPr="006F7226">
        <w:rPr>
          <w:rStyle w:val="SubtleEmphasis"/>
        </w:rPr>
        <w:t xml:space="preserve">Мунлайт, это совсем не похоже на тебя. </w:t>
      </w:r>
    </w:p>
    <w:p w14:paraId="5E64087C" w14:textId="07484206" w:rsidR="006F7226" w:rsidRPr="006F7226" w:rsidRDefault="00C407B4" w:rsidP="006F7226">
      <w:pPr>
        <w:pStyle w:val="Heading2"/>
        <w:rPr>
          <w:lang w:val="ru-RU"/>
        </w:rPr>
      </w:pPr>
      <w:bookmarkStart w:id="10" w:name="_Toc143039652"/>
      <w:r>
        <w:rPr>
          <w:lang w:val="uk-UA"/>
        </w:rPr>
        <w:t xml:space="preserve">Файл </w:t>
      </w:r>
      <w:r w:rsidR="006F7226">
        <w:rPr>
          <w:lang w:val="uk-UA"/>
        </w:rPr>
        <w:t>«</w:t>
      </w:r>
      <w:r w:rsidR="006F7226">
        <w:t>H</w:t>
      </w:r>
      <w:r w:rsidR="006F7226">
        <w:rPr>
          <w:lang w:val="ru-RU"/>
        </w:rPr>
        <w:t>»</w:t>
      </w:r>
      <w:bookmarkEnd w:id="10"/>
    </w:p>
    <w:p w14:paraId="720C2BD4" w14:textId="0A8DDB67" w:rsidR="006F7226" w:rsidRDefault="006F7226" w:rsidP="006F7226">
      <w:pPr>
        <w:pStyle w:val="Subtitle"/>
        <w:rPr>
          <w:lang w:val="ru-RU"/>
        </w:rPr>
      </w:pPr>
      <w:r>
        <w:rPr>
          <w:lang w:val="ru-RU"/>
        </w:rPr>
        <w:t>Мул</w:t>
      </w:r>
    </w:p>
    <w:p w14:paraId="08CB904A" w14:textId="0BA9789C" w:rsidR="006F7226" w:rsidRDefault="001B0E28" w:rsidP="00C407B4">
      <w:pPr>
        <w:rPr>
          <w:lang w:val="ru-RU"/>
        </w:rPr>
      </w:pPr>
      <w:r>
        <w:rPr>
          <w:lang w:val="ru-RU"/>
        </w:rPr>
        <w:t>Во времена рассвета Восстания</w:t>
      </w:r>
      <w:r w:rsidR="00C407B4">
        <w:rPr>
          <w:lang w:val="ru-RU"/>
        </w:rPr>
        <w:t xml:space="preserve"> инженеры Падших искали решение проблемы транспортирования пространственных врат до будущего узла Сети. </w:t>
      </w:r>
      <w:r>
        <w:rPr>
          <w:lang w:val="ru-RU"/>
        </w:rPr>
        <w:t>Из-за больших габаритов врат</w:t>
      </w:r>
      <w:r w:rsidR="00C407B4">
        <w:rPr>
          <w:lang w:val="ru-RU"/>
        </w:rPr>
        <w:t xml:space="preserve"> транспортировка традиционными способами была невозможна, а использование магических средств в тот момент было исключено, из-за их крайней ограниченности. </w:t>
      </w:r>
      <w:r>
        <w:rPr>
          <w:lang w:val="ru-RU"/>
        </w:rPr>
        <w:t>В поиске решения этой проблемы</w:t>
      </w:r>
      <w:r w:rsidR="00C407B4">
        <w:rPr>
          <w:lang w:val="ru-RU"/>
        </w:rPr>
        <w:t xml:space="preserve"> инженеры создали тяжёлую левитирующую платформу, которую тогда прозвали Мул. Она могла перевозить тяжёлые грузы на достаточно большие расстояния, однако была крайне ограничена в скорости и проходимости, поскольку высота полёта была ограничена несколькими метров, а прототипы движ</w:t>
      </w:r>
      <w:r w:rsidR="006F7226">
        <w:rPr>
          <w:lang w:val="ru-RU"/>
        </w:rPr>
        <w:t>и</w:t>
      </w:r>
      <w:r w:rsidR="00C407B4">
        <w:rPr>
          <w:lang w:val="ru-RU"/>
        </w:rPr>
        <w:t xml:space="preserve">телей </w:t>
      </w:r>
      <w:r w:rsidR="006F7226">
        <w:rPr>
          <w:lang w:val="ru-RU"/>
        </w:rPr>
        <w:t>не были достаточно мощны, чтобы развивать скорость при нагрузке.</w:t>
      </w:r>
    </w:p>
    <w:p w14:paraId="26F1CE06" w14:textId="0A035D1D" w:rsidR="00C407B4" w:rsidRDefault="006F7226" w:rsidP="00C407B4">
      <w:pPr>
        <w:rPr>
          <w:lang w:val="ru-RU"/>
        </w:rPr>
      </w:pPr>
      <w:r>
        <w:rPr>
          <w:lang w:val="ru-RU"/>
        </w:rPr>
        <w:t>Интерес</w:t>
      </w:r>
      <w:r w:rsidR="00C407B4">
        <w:rPr>
          <w:lang w:val="ru-RU"/>
        </w:rPr>
        <w:t xml:space="preserve"> </w:t>
      </w:r>
      <w:r>
        <w:rPr>
          <w:lang w:val="ru-RU"/>
        </w:rPr>
        <w:t xml:space="preserve">эти примитивные транспортные средства представляют тем, что они положили начало для всей ветви ховер машин. Мулы были часто переоборудованы не только для перевозки грузов, но и пони, и иногда цепочки из них сравнивали с «левитирующими поездами». Однако такой способ перемещения быстро пришёл в негодность, поскольку Мул не мог пройти ландшафт сложнее центральных </w:t>
      </w:r>
      <w:r w:rsidR="00E91291">
        <w:rPr>
          <w:lang w:val="ru-RU"/>
        </w:rPr>
        <w:t>Эквестрийских</w:t>
      </w:r>
      <w:r>
        <w:rPr>
          <w:lang w:val="ru-RU"/>
        </w:rPr>
        <w:t xml:space="preserve"> равнин, и вереницы из ховер платформ не есть самым скрытным способом перемещения. </w:t>
      </w:r>
    </w:p>
    <w:p w14:paraId="48DDBD2B" w14:textId="3009FF24" w:rsidR="006F7226" w:rsidRDefault="006F7226" w:rsidP="006F7226">
      <w:pPr>
        <w:pStyle w:val="Subtitle"/>
        <w:rPr>
          <w:lang w:val="ru-RU"/>
        </w:rPr>
      </w:pPr>
      <w:r>
        <w:rPr>
          <w:lang w:val="ru-RU"/>
        </w:rPr>
        <w:t>Топаз</w:t>
      </w:r>
    </w:p>
    <w:p w14:paraId="4F093A41" w14:textId="77777777" w:rsidR="0075106F" w:rsidRDefault="006F7226" w:rsidP="00C407B4">
      <w:pPr>
        <w:rPr>
          <w:lang w:val="ru-RU"/>
        </w:rPr>
      </w:pPr>
      <w:r>
        <w:rPr>
          <w:lang w:val="ru-RU"/>
        </w:rPr>
        <w:t xml:space="preserve">Проблемы возникли при попытке заменить Мул на нечто более совершенное. Левитирующая платформа, по сути, представляла собою каркас, к которому были приварены примитивные движители. Тогда только сформированный отдел Исследования поставил перед собой задачу создать нечто подобное воздушном кораблям, которые использовались в Эквестрии много веков. </w:t>
      </w:r>
      <w:r w:rsidR="0075106F">
        <w:rPr>
          <w:lang w:val="ru-RU"/>
        </w:rPr>
        <w:t xml:space="preserve">Однако корневую проблему, мощность </w:t>
      </w:r>
      <w:r w:rsidR="0075106F">
        <w:rPr>
          <w:lang w:val="ru-RU"/>
        </w:rPr>
        <w:lastRenderedPageBreak/>
        <w:t xml:space="preserve">источника магической энергии и эффективность преобразования её в силовое поле, решить получилось не сразу. </w:t>
      </w:r>
    </w:p>
    <w:p w14:paraId="5D910351" w14:textId="20CF75EE" w:rsidR="0075106F" w:rsidRDefault="0075106F" w:rsidP="00C407B4">
      <w:pPr>
        <w:rPr>
          <w:lang w:val="ru-RU"/>
        </w:rPr>
      </w:pPr>
      <w:r>
        <w:rPr>
          <w:lang w:val="ru-RU"/>
        </w:rPr>
        <w:t>Тут присутствует странная несостыковка – документы, которые я просмотрела из того периода, все конкретно указывают, что решение этих проблем было получено из какого-то источника под названием «Фолленстар». Я не смогла установить, что означает это ключевое слово и на что ссылаются документы, но могу предположить, что это была своего рода сторонняя исследовательская группа, которая присоединилась к Падшим. По-другому я не могу объяснить появление решения этих технических проблем «со стороны».</w:t>
      </w:r>
    </w:p>
    <w:p w14:paraId="1400A4D3" w14:textId="77777777" w:rsidR="0075106F" w:rsidRDefault="0075106F" w:rsidP="00C407B4">
      <w:pPr>
        <w:rPr>
          <w:lang w:val="ru-RU"/>
        </w:rPr>
      </w:pPr>
      <w:r>
        <w:rPr>
          <w:lang w:val="ru-RU"/>
        </w:rPr>
        <w:t>Результатом работы отдела Исследования стал ховеркрафт проекта «Топаз», который стал первой полноценной левитирующей машиной. Используя на тот момент экспериментальное Звёздное ядро и излучатели гравитонного поля, этот ховер был способен на полноценный полёт, и мог нести впечатляющий груз для своих достаточно скромных габаритов. Дальность полёта у Топаза была ограниченна тогда ещё редкими стержнями из заряженных чёрных анти-кристаллов, производство которых тогда ещё не было налажено в нужных масштабах.</w:t>
      </w:r>
    </w:p>
    <w:p w14:paraId="5F5B566E" w14:textId="77777777" w:rsidR="00474562" w:rsidRDefault="0075106F" w:rsidP="00C407B4">
      <w:pPr>
        <w:rPr>
          <w:lang w:val="ru-RU"/>
        </w:rPr>
      </w:pPr>
      <w:r>
        <w:rPr>
          <w:lang w:val="ru-RU"/>
        </w:rPr>
        <w:t xml:space="preserve">Всего было создано две машины типа «Топаз», ни одна из них не была вооружена. Экипаж составлял две пони, находящиеся в передней кабине. Большую часть объёма корабля занимал грузовой отсек и </w:t>
      </w:r>
      <w:r w:rsidR="00474562">
        <w:rPr>
          <w:lang w:val="ru-RU"/>
        </w:rPr>
        <w:t>само Звёздное ядро. Но этих двух прототипов было достаточно чтобы доказать возможность такого типа техники.</w:t>
      </w:r>
    </w:p>
    <w:p w14:paraId="7049CDEA" w14:textId="77777777" w:rsidR="00474562" w:rsidRDefault="00474562" w:rsidP="00474562">
      <w:pPr>
        <w:pStyle w:val="Subtitle"/>
        <w:rPr>
          <w:lang w:val="ru-RU"/>
        </w:rPr>
      </w:pPr>
      <w:r>
        <w:rPr>
          <w:lang w:val="ru-RU"/>
        </w:rPr>
        <w:t>Агат</w:t>
      </w:r>
    </w:p>
    <w:p w14:paraId="39573E3F" w14:textId="77777777" w:rsidR="00AA53F2" w:rsidRDefault="00474562" w:rsidP="00474562">
      <w:pPr>
        <w:rPr>
          <w:lang w:val="ru-RU"/>
        </w:rPr>
      </w:pPr>
      <w:r>
        <w:rPr>
          <w:lang w:val="ru-RU"/>
        </w:rPr>
        <w:t>Первый не экспериментальный</w:t>
      </w:r>
      <w:r w:rsidR="0075106F">
        <w:rPr>
          <w:lang w:val="ru-RU"/>
        </w:rPr>
        <w:t xml:space="preserve"> </w:t>
      </w:r>
      <w:r>
        <w:rPr>
          <w:lang w:val="ru-RU"/>
        </w:rPr>
        <w:t>класс ховеркрафтов,</w:t>
      </w:r>
      <w:r w:rsidR="00D51DEF">
        <w:rPr>
          <w:lang w:val="ru-RU"/>
        </w:rPr>
        <w:t xml:space="preserve"> конец разработки которого пришёлся как раз на Мейнхеттанскую катастрофу. Влияние этого инцидента привело до того, что Агат было решено вооружить. При чём первая итерация получилась до смешного перевооружённой. Х серия должна быть боевой, но первый экземпляр имел 2 тяжёлых излучателя</w:t>
      </w:r>
      <w:r w:rsidR="00AA53F2">
        <w:rPr>
          <w:lang w:val="ru-RU"/>
        </w:rPr>
        <w:t xml:space="preserve"> в основной турели, 4 лёгких излучателя по 2 на каждый борт, и тяжёлые щиты Каппа класса – и всё это в Эквестрии, где Восстание только началось. </w:t>
      </w:r>
    </w:p>
    <w:p w14:paraId="08C4E663" w14:textId="697C242B" w:rsidR="00AA53F2" w:rsidRDefault="00AA53F2" w:rsidP="00474562">
      <w:pPr>
        <w:rPr>
          <w:lang w:val="ru-RU"/>
        </w:rPr>
      </w:pPr>
      <w:r>
        <w:rPr>
          <w:lang w:val="ru-RU"/>
        </w:rPr>
        <w:t>Первый же Агат</w:t>
      </w:r>
      <w:r w:rsidR="00FE3AF0">
        <w:rPr>
          <w:lang w:val="ru-RU"/>
        </w:rPr>
        <w:t>/</w:t>
      </w:r>
      <w:r>
        <w:rPr>
          <w:lang w:val="ru-RU"/>
        </w:rPr>
        <w:t xml:space="preserve">Х, кодовое название которого было </w:t>
      </w:r>
      <w:r w:rsidR="001B0E28">
        <w:rPr>
          <w:lang w:val="ru-RU"/>
        </w:rPr>
        <w:t>«мотылёк» в итоге,</w:t>
      </w:r>
      <w:r>
        <w:rPr>
          <w:lang w:val="ru-RU"/>
        </w:rPr>
        <w:t xml:space="preserve"> был переоборудован, получив два спинальных тяжёлых излучателя, вместо турели, и по одному лёгкому на каждый борт. Вместе с этим нагрузка на Звёздное ядро уменьшилась, позволив установить, экспериментальную на тот момент, подсистему невидимости. Позже эта система станет стандартной на всех ховерах </w:t>
      </w:r>
      <w:r w:rsidR="00FE3AF0">
        <w:rPr>
          <w:lang w:val="ru-RU"/>
        </w:rPr>
        <w:t>типа</w:t>
      </w:r>
      <w:r>
        <w:rPr>
          <w:lang w:val="ru-RU"/>
        </w:rPr>
        <w:t xml:space="preserve"> Х. Экипаж у этой машины составлял минимум 4 пони, и мог содержать максимум до 8 пони. Это было ограничением размера отсека экипажа, но само по себе пространство внутри позволяло разместить намного больше пони внутри.</w:t>
      </w:r>
    </w:p>
    <w:p w14:paraId="14B1AA16" w14:textId="603BCE58" w:rsidR="00747F97" w:rsidRDefault="00AA53F2" w:rsidP="00474562">
      <w:pPr>
        <w:rPr>
          <w:lang w:val="ru-RU"/>
        </w:rPr>
      </w:pPr>
      <w:r>
        <w:rPr>
          <w:lang w:val="ru-RU"/>
        </w:rPr>
        <w:t xml:space="preserve">Агат стал возможен благодаря новой технологии </w:t>
      </w:r>
      <w:r w:rsidR="00D50B07">
        <w:rPr>
          <w:lang w:val="ru-RU"/>
        </w:rPr>
        <w:t>сверх очищения</w:t>
      </w:r>
      <w:r>
        <w:rPr>
          <w:lang w:val="ru-RU"/>
        </w:rPr>
        <w:t xml:space="preserve"> структурных кристаллов как ядра, так и передаточных магистралей всех систем. Документы говорят, что она снова была получена от этого неизвестно источника, что является странным, почему они работу своей же исследовательской группы называют сторонней помощью. В любом случае, эта технология позволила на порядок повысить мощность Звёздного ядра и точность </w:t>
      </w:r>
      <w:r w:rsidR="000F6B30">
        <w:rPr>
          <w:lang w:val="ru-RU"/>
        </w:rPr>
        <w:t>калибрации</w:t>
      </w:r>
      <w:r w:rsidR="00747F97">
        <w:rPr>
          <w:lang w:val="ru-RU"/>
        </w:rPr>
        <w:t xml:space="preserve"> различных полей. Это позволило питать бортовое вооружение и щиты, а также значительно улучшило управляемость и скорость корабля.</w:t>
      </w:r>
    </w:p>
    <w:p w14:paraId="7268BA2A" w14:textId="41866EF7" w:rsidR="00747F97" w:rsidRDefault="00747F97" w:rsidP="00474562">
      <w:pPr>
        <w:rPr>
          <w:lang w:val="ru-RU"/>
        </w:rPr>
      </w:pPr>
      <w:r>
        <w:rPr>
          <w:lang w:val="ru-RU"/>
        </w:rPr>
        <w:t xml:space="preserve">Всего было произведено 32 машины класса Агат, принадлежавших к разным типам. Из них </w:t>
      </w:r>
      <w:r w:rsidR="009C022A">
        <w:rPr>
          <w:lang w:val="ru-RU"/>
        </w:rPr>
        <w:t>21</w:t>
      </w:r>
      <w:r>
        <w:rPr>
          <w:lang w:val="ru-RU"/>
        </w:rPr>
        <w:t xml:space="preserve"> были потеряны во время конфликтов, 7 из-за несчастных случаев или неполадок и 2 были списаны как исчезнувшие.</w:t>
      </w:r>
    </w:p>
    <w:p w14:paraId="7ECFA5BF" w14:textId="2560173D" w:rsidR="0075106F" w:rsidRDefault="00747F97" w:rsidP="00474562">
      <w:pPr>
        <w:rPr>
          <w:lang w:val="ru-RU"/>
        </w:rPr>
      </w:pPr>
      <w:r>
        <w:rPr>
          <w:lang w:val="ru-RU"/>
        </w:rPr>
        <w:t>Существовали следующие линейки/типы Агатов:</w:t>
      </w:r>
    </w:p>
    <w:p w14:paraId="7268491D" w14:textId="41EF284D" w:rsidR="00747F97" w:rsidRDefault="00747F97" w:rsidP="00747F97">
      <w:pPr>
        <w:pStyle w:val="ListParagraph"/>
        <w:numPr>
          <w:ilvl w:val="0"/>
          <w:numId w:val="1"/>
        </w:numPr>
        <w:rPr>
          <w:lang w:val="ru-RU"/>
        </w:rPr>
      </w:pPr>
      <w:r w:rsidRPr="00747F97">
        <w:rPr>
          <w:b/>
          <w:bCs/>
          <w:lang w:val="ru-RU"/>
        </w:rPr>
        <w:lastRenderedPageBreak/>
        <w:t>Х</w:t>
      </w:r>
      <w:r w:rsidRPr="00747F97">
        <w:rPr>
          <w:lang w:val="ru-RU"/>
        </w:rPr>
        <w:t xml:space="preserve"> – </w:t>
      </w:r>
      <w:r>
        <w:rPr>
          <w:lang w:val="ru-RU"/>
        </w:rPr>
        <w:t>специальная</w:t>
      </w:r>
      <w:r w:rsidRPr="00747F97">
        <w:rPr>
          <w:lang w:val="ru-RU"/>
        </w:rPr>
        <w:t xml:space="preserve"> боевая серия.</w:t>
      </w:r>
    </w:p>
    <w:p w14:paraId="5D069E49" w14:textId="52890BEB" w:rsidR="00747F97" w:rsidRDefault="00747F97" w:rsidP="00747F97">
      <w:pPr>
        <w:pStyle w:val="ListParagraph"/>
        <w:numPr>
          <w:ilvl w:val="0"/>
          <w:numId w:val="1"/>
        </w:numPr>
        <w:rPr>
          <w:lang w:val="ru-RU"/>
        </w:rPr>
      </w:pPr>
      <w:r w:rsidRPr="00747F97">
        <w:rPr>
          <w:b/>
          <w:bCs/>
        </w:rPr>
        <w:t>H</w:t>
      </w:r>
      <w:r w:rsidRPr="00747F97">
        <w:rPr>
          <w:lang w:val="ru-RU"/>
        </w:rPr>
        <w:t xml:space="preserve"> – </w:t>
      </w:r>
      <w:r>
        <w:rPr>
          <w:lang w:val="ru-RU"/>
        </w:rPr>
        <w:t>гражданская версия, без вооружения и большинства бортовых систем и расширенными грузовыми отсеками.</w:t>
      </w:r>
    </w:p>
    <w:p w14:paraId="6E9B09EA" w14:textId="61718BF8" w:rsidR="00747F97" w:rsidRDefault="00747F97" w:rsidP="00747F97">
      <w:pPr>
        <w:pStyle w:val="ListParagraph"/>
        <w:numPr>
          <w:ilvl w:val="0"/>
          <w:numId w:val="1"/>
        </w:numPr>
        <w:rPr>
          <w:lang w:val="ru-RU"/>
        </w:rPr>
      </w:pPr>
      <w:r>
        <w:rPr>
          <w:b/>
          <w:bCs/>
        </w:rPr>
        <w:t>Y</w:t>
      </w:r>
      <w:r w:rsidRPr="00747F97">
        <w:rPr>
          <w:b/>
          <w:bCs/>
          <w:lang w:val="ru-RU"/>
        </w:rPr>
        <w:t xml:space="preserve"> </w:t>
      </w:r>
      <w:r>
        <w:rPr>
          <w:lang w:val="ru-RU"/>
        </w:rPr>
        <w:t>–</w:t>
      </w:r>
      <w:r w:rsidRPr="00747F97">
        <w:rPr>
          <w:lang w:val="ru-RU"/>
        </w:rPr>
        <w:t xml:space="preserve"> </w:t>
      </w:r>
      <w:r>
        <w:rPr>
          <w:lang w:val="ru-RU"/>
        </w:rPr>
        <w:t>специальная модификация, разработанная для борьбы с Тенями во время Катаклизма.</w:t>
      </w:r>
    </w:p>
    <w:p w14:paraId="5C139AFC" w14:textId="7E807056" w:rsidR="00747F97" w:rsidRDefault="00747F97" w:rsidP="00747F97">
      <w:pPr>
        <w:pStyle w:val="ListParagraph"/>
        <w:numPr>
          <w:ilvl w:val="0"/>
          <w:numId w:val="1"/>
        </w:numPr>
        <w:rPr>
          <w:lang w:val="ru-RU"/>
        </w:rPr>
      </w:pPr>
      <w:r>
        <w:rPr>
          <w:b/>
          <w:bCs/>
        </w:rPr>
        <w:t>S</w:t>
      </w:r>
      <w:r w:rsidRPr="00747F97">
        <w:rPr>
          <w:b/>
          <w:bCs/>
          <w:lang w:val="ru-RU"/>
        </w:rPr>
        <w:t xml:space="preserve"> </w:t>
      </w:r>
      <w:r>
        <w:rPr>
          <w:lang w:val="ru-RU"/>
        </w:rPr>
        <w:t>–</w:t>
      </w:r>
      <w:r w:rsidRPr="00747F97">
        <w:rPr>
          <w:lang w:val="ru-RU"/>
        </w:rPr>
        <w:t xml:space="preserve"> </w:t>
      </w:r>
      <w:r>
        <w:rPr>
          <w:lang w:val="ru-RU"/>
        </w:rPr>
        <w:t>уменьшенная версия, рассчитанная на экипаж из двух пони.</w:t>
      </w:r>
    </w:p>
    <w:p w14:paraId="20629026" w14:textId="218FDF5F" w:rsidR="00747F97" w:rsidRPr="00747F97" w:rsidRDefault="00747F97" w:rsidP="00747F97">
      <w:pPr>
        <w:rPr>
          <w:lang w:val="ru-RU"/>
        </w:rPr>
      </w:pPr>
      <w:r>
        <w:rPr>
          <w:lang w:val="ru-RU"/>
        </w:rPr>
        <w:t>Большая часть</w:t>
      </w:r>
      <w:r w:rsidR="009C022A">
        <w:rPr>
          <w:lang w:val="ru-RU"/>
        </w:rPr>
        <w:t xml:space="preserve"> Агатов была утрачена в Катаклизме и Войне Оборотней, из-за крайней сложности их ремонта без помощи сильного мага</w:t>
      </w:r>
      <w:r>
        <w:rPr>
          <w:lang w:val="ru-RU"/>
        </w:rPr>
        <w:t xml:space="preserve">. </w:t>
      </w:r>
    </w:p>
    <w:p w14:paraId="7DA7CADB" w14:textId="489D7C18" w:rsidR="00747F97" w:rsidRDefault="00747F97" w:rsidP="00747F97">
      <w:pPr>
        <w:pStyle w:val="Subtitle"/>
        <w:rPr>
          <w:lang w:val="ru-RU"/>
        </w:rPr>
      </w:pPr>
      <w:r>
        <w:rPr>
          <w:lang w:val="ru-RU"/>
        </w:rPr>
        <w:t>Оникс</w:t>
      </w:r>
    </w:p>
    <w:p w14:paraId="2D773AE8" w14:textId="77777777" w:rsidR="00FE3AF0" w:rsidRDefault="00747F97" w:rsidP="00474562">
      <w:pPr>
        <w:rPr>
          <w:lang w:val="ru-RU"/>
        </w:rPr>
      </w:pPr>
      <w:r>
        <w:rPr>
          <w:lang w:val="ru-RU"/>
        </w:rPr>
        <w:t xml:space="preserve">Современный класс ховеркрафта, который пришёл на смену Агату. Разрабатывался во времена Катаклизма, и </w:t>
      </w:r>
      <w:r w:rsidR="009C022A">
        <w:rPr>
          <w:lang w:val="ru-RU"/>
        </w:rPr>
        <w:t xml:space="preserve">был введён в строй </w:t>
      </w:r>
      <w:r>
        <w:rPr>
          <w:lang w:val="ru-RU"/>
        </w:rPr>
        <w:t>под конец этого конфликта.</w:t>
      </w:r>
      <w:r w:rsidR="009C022A">
        <w:rPr>
          <w:lang w:val="ru-RU"/>
        </w:rPr>
        <w:t xml:space="preserve"> Сами по себе Ониксы ненамного боле технологичные предыдущего поколения, однако их разделяет огромная пропасть в архитектурных решениях. Агаты оказались крайне эффективны, но их главной проблемой было то, что каждый экземпляр был, по сути, уникальным кораблём. Их строили во времена, когда Падшие ещё не подозревали о масштабах, к которому это всё придёт.</w:t>
      </w:r>
    </w:p>
    <w:p w14:paraId="5CAE87C6" w14:textId="288086B2" w:rsidR="00747F97" w:rsidRDefault="00FE3AF0" w:rsidP="00474562">
      <w:pPr>
        <w:rPr>
          <w:lang w:val="ru-RU"/>
        </w:rPr>
      </w:pPr>
      <w:r>
        <w:rPr>
          <w:lang w:val="ru-RU"/>
        </w:rPr>
        <w:t>Основной идеей класса Оникс, было чёткое структурирование и модульность конструкции, чтобы при повреждении одного из маршевых движителей его можно было бы просто заменить без особого труда, а не пытаться починить. Так же были стандартизованы компоненты между сериями, и можно было снять оружие с Оникса/</w:t>
      </w:r>
      <w:r w:rsidR="00F9276D">
        <w:rPr>
          <w:lang w:val="ru-RU"/>
        </w:rPr>
        <w:t>Номина</w:t>
      </w:r>
      <w:r w:rsidR="009C022A">
        <w:rPr>
          <w:lang w:val="ru-RU"/>
        </w:rPr>
        <w:t xml:space="preserve"> </w:t>
      </w:r>
      <w:r>
        <w:rPr>
          <w:lang w:val="ru-RU"/>
        </w:rPr>
        <w:t>и установить его без проблем на Оникс/Магна без конфликтов.</w:t>
      </w:r>
    </w:p>
    <w:p w14:paraId="4BBFB2A4" w14:textId="13DDF793" w:rsidR="000E7396" w:rsidRDefault="000E7396" w:rsidP="00474562">
      <w:pPr>
        <w:rPr>
          <w:lang w:val="ru-RU"/>
        </w:rPr>
      </w:pPr>
      <w:r>
        <w:rPr>
          <w:lang w:val="ru-RU"/>
        </w:rPr>
        <w:t>Названия линеек также было решено изменить с простых буквенных обозначений на полноценные имена из-за информационных причин:</w:t>
      </w:r>
    </w:p>
    <w:p w14:paraId="456F89E2" w14:textId="7B043E1F" w:rsidR="000E7396" w:rsidRDefault="00F9276D" w:rsidP="000E7396">
      <w:pPr>
        <w:pStyle w:val="ListParagraph"/>
        <w:numPr>
          <w:ilvl w:val="0"/>
          <w:numId w:val="2"/>
        </w:numPr>
        <w:rPr>
          <w:lang w:val="ru-RU"/>
        </w:rPr>
      </w:pPr>
      <w:r>
        <w:rPr>
          <w:lang w:val="ru-RU"/>
        </w:rPr>
        <w:t xml:space="preserve">Магна </w:t>
      </w:r>
      <w:r w:rsidR="000E7396">
        <w:rPr>
          <w:lang w:val="ru-RU"/>
        </w:rPr>
        <w:t>– тяжёлая версия ховера</w:t>
      </w:r>
      <w:r>
        <w:rPr>
          <w:lang w:val="ru-RU"/>
        </w:rPr>
        <w:t>, имеющая как боевые версии с тяжёлым вооружением, так и гражданские версии, способные переносить дома целиком. Среднее количество экипажа – 10 пони.</w:t>
      </w:r>
    </w:p>
    <w:p w14:paraId="5B58C709" w14:textId="28D2640B" w:rsidR="00F9276D" w:rsidRDefault="00F9276D" w:rsidP="000E7396">
      <w:pPr>
        <w:pStyle w:val="ListParagraph"/>
        <w:numPr>
          <w:ilvl w:val="0"/>
          <w:numId w:val="2"/>
        </w:numPr>
        <w:rPr>
          <w:lang w:val="ru-RU"/>
        </w:rPr>
      </w:pPr>
      <w:r>
        <w:rPr>
          <w:lang w:val="ru-RU"/>
        </w:rPr>
        <w:t xml:space="preserve">Номина – средняя серия, наиболее распространённая. </w:t>
      </w:r>
      <w:r w:rsidR="001B0E28">
        <w:rPr>
          <w:lang w:val="ru-RU"/>
        </w:rPr>
        <w:t>Из-за модульности структуры</w:t>
      </w:r>
      <w:r w:rsidR="00A90FA5">
        <w:rPr>
          <w:lang w:val="ru-RU"/>
        </w:rPr>
        <w:t xml:space="preserve"> можно найти самые разные Номина Ониксы. Рассчитаны на от 4 до 6 пони.</w:t>
      </w:r>
    </w:p>
    <w:p w14:paraId="2252925C" w14:textId="4D1BE842" w:rsidR="00A90FA5" w:rsidRDefault="00250ED8" w:rsidP="000E7396">
      <w:pPr>
        <w:pStyle w:val="ListParagraph"/>
        <w:numPr>
          <w:ilvl w:val="0"/>
          <w:numId w:val="2"/>
        </w:numPr>
        <w:rPr>
          <w:lang w:val="ru-RU"/>
        </w:rPr>
      </w:pPr>
      <w:r>
        <w:rPr>
          <w:lang w:val="ru-RU"/>
        </w:rPr>
        <w:t xml:space="preserve">Темпа – лёгкая линейка, рассчитанная на двух пони и рассматривающаяся больше, как личный транспорт, чем полноценный </w:t>
      </w:r>
      <w:r w:rsidR="00D91838">
        <w:rPr>
          <w:lang w:val="ru-RU"/>
        </w:rPr>
        <w:t>ховеркрафт</w:t>
      </w:r>
      <w:r>
        <w:rPr>
          <w:lang w:val="ru-RU"/>
        </w:rPr>
        <w:t>.</w:t>
      </w:r>
    </w:p>
    <w:p w14:paraId="37A5336B" w14:textId="611C439F" w:rsidR="00250ED8" w:rsidRDefault="00250ED8" w:rsidP="00250ED8">
      <w:pPr>
        <w:rPr>
          <w:lang w:val="ru-RU"/>
        </w:rPr>
      </w:pPr>
      <w:r>
        <w:rPr>
          <w:lang w:val="ru-RU"/>
        </w:rPr>
        <w:t>Эти три являются базовыми версиями, а из-за модульности есть возможность собрать почти любую конфигурацию. Ограничением есть только габариты базовой серии и мощности звёздного ядра.</w:t>
      </w:r>
    </w:p>
    <w:p w14:paraId="145B0414" w14:textId="4F8AB2AA" w:rsidR="00250ED8" w:rsidRDefault="00250ED8" w:rsidP="00250ED8">
      <w:pPr>
        <w:rPr>
          <w:lang w:val="ru-RU"/>
        </w:rPr>
      </w:pPr>
      <w:r>
        <w:rPr>
          <w:lang w:val="ru-RU"/>
        </w:rPr>
        <w:t xml:space="preserve">Приводить статистику к Ониксу не вижу смысла, потому что их всё ещё производят. </w:t>
      </w:r>
    </w:p>
    <w:p w14:paraId="16F4F369" w14:textId="7425B2C7" w:rsidR="00250ED8" w:rsidRDefault="00250ED8" w:rsidP="00250ED8">
      <w:pPr>
        <w:pStyle w:val="Heading2"/>
        <w:rPr>
          <w:lang w:val="ru-RU"/>
        </w:rPr>
      </w:pPr>
      <w:bookmarkStart w:id="11" w:name="_Toc143039653"/>
      <w:r>
        <w:rPr>
          <w:lang w:val="ru-RU"/>
        </w:rPr>
        <w:t>Файл «</w:t>
      </w:r>
      <w:r>
        <w:t>S</w:t>
      </w:r>
      <w:r>
        <w:rPr>
          <w:lang w:val="ru-RU"/>
        </w:rPr>
        <w:t>»</w:t>
      </w:r>
      <w:bookmarkEnd w:id="11"/>
    </w:p>
    <w:p w14:paraId="65486232" w14:textId="390BCA36" w:rsidR="00250ED8" w:rsidRDefault="00250ED8" w:rsidP="00250ED8">
      <w:pPr>
        <w:rPr>
          <w:lang w:val="ru-RU"/>
        </w:rPr>
      </w:pPr>
      <w:r>
        <w:rPr>
          <w:lang w:val="ru-RU"/>
        </w:rPr>
        <w:t xml:space="preserve">Испытания и противники, с которыми пони столкнулись </w:t>
      </w:r>
      <w:r w:rsidR="001B0E28">
        <w:rPr>
          <w:lang w:val="ru-RU"/>
        </w:rPr>
        <w:t>во время Катаклизма,</w:t>
      </w:r>
      <w:r>
        <w:rPr>
          <w:lang w:val="ru-RU"/>
        </w:rPr>
        <w:t xml:space="preserve"> показала необходимость в персональном транспорте, который давал боевые возможности полноценного ховера в компактном одноместном формате. Таким образом концепт </w:t>
      </w:r>
      <w:r w:rsidR="00641266">
        <w:rPr>
          <w:lang w:val="ru-RU"/>
        </w:rPr>
        <w:t>истребителя был рождён во время битв с Кошмарами Пустоты. Этот тип техники есть крайне специализован</w:t>
      </w:r>
      <w:r w:rsidR="00D91838">
        <w:rPr>
          <w:lang w:val="ru-RU"/>
        </w:rPr>
        <w:t>н</w:t>
      </w:r>
      <w:r w:rsidR="00641266">
        <w:rPr>
          <w:lang w:val="ru-RU"/>
        </w:rPr>
        <w:t>ым, поскольку только пегасы имеют достаточную ориентацию и реакцию для того, чтобы пилотировать файтер, при чём на это способны даже не все пегасы. Однако возможности, которые даёт истребитель пони впечатляющие. С ним можно было истреблять целые стаи теней, что в воздухе, что на земле.</w:t>
      </w:r>
    </w:p>
    <w:p w14:paraId="61544AA8" w14:textId="1226F523" w:rsidR="00641266" w:rsidRDefault="00641266" w:rsidP="00250ED8">
      <w:pPr>
        <w:rPr>
          <w:lang w:val="ru-RU"/>
        </w:rPr>
      </w:pPr>
      <w:r>
        <w:rPr>
          <w:lang w:val="ru-RU"/>
        </w:rPr>
        <w:t xml:space="preserve">Единственный пока что существующий класс файтера это Пантера, который имеет два лёгких спинальных излучателя и один кастер магических ракет. Такая конфигурация позволяет </w:t>
      </w:r>
      <w:r w:rsidR="0053411A">
        <w:rPr>
          <w:lang w:val="ru-RU"/>
        </w:rPr>
        <w:t>Пантере</w:t>
      </w:r>
      <w:r>
        <w:rPr>
          <w:lang w:val="ru-RU"/>
        </w:rPr>
        <w:t xml:space="preserve"> сражаться эффективно </w:t>
      </w:r>
      <w:r>
        <w:rPr>
          <w:lang w:val="ru-RU"/>
        </w:rPr>
        <w:lastRenderedPageBreak/>
        <w:t>один на один с сильными тенями</w:t>
      </w:r>
      <w:r w:rsidR="0053411A">
        <w:rPr>
          <w:lang w:val="ru-RU"/>
        </w:rPr>
        <w:t>. Однако основная сила файтера, конечно, это не сколько вооружение, сколько недостижимая для других типов техники скорость и манёвренность. Крылья, что составляют большую часть Пантеры являются огромными движителями, что позволяет с огромной скоростью изменять направление движения в любую сторону. Не просто так существуют такие высокие требования к пилотам.</w:t>
      </w:r>
    </w:p>
    <w:p w14:paraId="4B4DA0FF" w14:textId="5F30BDB6" w:rsidR="0053411A" w:rsidRDefault="0053411A" w:rsidP="00250ED8">
      <w:pPr>
        <w:rPr>
          <w:lang w:val="ru-RU"/>
        </w:rPr>
      </w:pPr>
      <w:r>
        <w:rPr>
          <w:lang w:val="ru-RU"/>
        </w:rPr>
        <w:t xml:space="preserve">Из-за крайней редкости пони, способных пилотировать Пантеру, их было произведено не большое количество. Всего зарегистрировано строительство 14 машин класса Пантера, и из них было потеряно 6. </w:t>
      </w:r>
    </w:p>
    <w:p w14:paraId="1E9DE71E" w14:textId="0022A4EC" w:rsidR="0053411A" w:rsidRDefault="0053411A" w:rsidP="00250ED8">
      <w:pPr>
        <w:rPr>
          <w:lang w:val="ru-RU"/>
        </w:rPr>
      </w:pPr>
      <w:r>
        <w:rPr>
          <w:lang w:val="ru-RU"/>
        </w:rPr>
        <w:t>В дальнейшем разрабатывается новый класс файтеров, который предварительно название класса, которого предварительно это Пума. Планируется облегчение корпуса и соответственное усиление защитного поля, поскольку именно оно является основной защитой истребителя.</w:t>
      </w:r>
    </w:p>
    <w:p w14:paraId="4C1DAFB3" w14:textId="0D50768F" w:rsidR="0053411A" w:rsidRDefault="0053411A" w:rsidP="0053411A">
      <w:pPr>
        <w:pStyle w:val="Heading2"/>
        <w:rPr>
          <w:lang w:val="uk-UA"/>
        </w:rPr>
      </w:pPr>
      <w:bookmarkStart w:id="12" w:name="_Toc143039654"/>
      <w:r>
        <w:rPr>
          <w:lang w:val="uk-UA"/>
        </w:rPr>
        <w:t>Файл «Т»</w:t>
      </w:r>
      <w:bookmarkEnd w:id="12"/>
    </w:p>
    <w:p w14:paraId="6138F173" w14:textId="466D1637" w:rsidR="0053411A" w:rsidRDefault="0053411A" w:rsidP="0053411A">
      <w:pPr>
        <w:pStyle w:val="Subtitle"/>
        <w:rPr>
          <w:lang w:val="uk-UA"/>
        </w:rPr>
      </w:pPr>
      <w:r>
        <w:rPr>
          <w:lang w:val="uk-UA"/>
        </w:rPr>
        <w:t>Изъято из общего доступа!!!</w:t>
      </w:r>
    </w:p>
    <w:p w14:paraId="61FA1EE2" w14:textId="15633237" w:rsidR="0053411A" w:rsidRDefault="0053411A" w:rsidP="0053411A">
      <w:pPr>
        <w:rPr>
          <w:lang w:val="ru-RU"/>
        </w:rPr>
      </w:pPr>
      <w:r>
        <w:rPr>
          <w:lang w:val="ru-RU"/>
        </w:rPr>
        <w:t xml:space="preserve">Одной из больших проблем </w:t>
      </w:r>
      <w:r w:rsidR="00446319">
        <w:rPr>
          <w:lang w:val="ru-RU"/>
        </w:rPr>
        <w:t xml:space="preserve">во время Катаклизма были высшие тени – сущности невиданной силы, которые проходили сквозь ряды Падших как нож сквозь масло. </w:t>
      </w:r>
      <w:r w:rsidR="0063760F">
        <w:rPr>
          <w:lang w:val="ru-RU"/>
        </w:rPr>
        <w:t>Справиться</w:t>
      </w:r>
      <w:r w:rsidR="00446319">
        <w:rPr>
          <w:lang w:val="ru-RU"/>
        </w:rPr>
        <w:t xml:space="preserve"> с этими чудовищами могли только Элементы Гармонии или Принцесса. Однако они не могли быть всюду, и на поздних этапах Катаклизма противостояние высшим стало очень большой проблемой.</w:t>
      </w:r>
    </w:p>
    <w:p w14:paraId="7A4A9F3F" w14:textId="042E5288" w:rsidR="00446319" w:rsidRDefault="00446319" w:rsidP="0053411A">
      <w:pPr>
        <w:rPr>
          <w:lang w:val="ru-RU"/>
        </w:rPr>
      </w:pPr>
      <w:r>
        <w:rPr>
          <w:lang w:val="ru-RU"/>
        </w:rPr>
        <w:t>Решение пришло откуда не ждали – Старлайт Глиммер, пони советница принцессы Твайлайт, смогла использовать свою брошь неизвестного происхождения, для того чтобы связать свою душу с душами двух других пони на невиданном ранее уровне. Это позволило создать абсолютное оружие – Титан.</w:t>
      </w:r>
    </w:p>
    <w:p w14:paraId="0020E87A" w14:textId="3848C036" w:rsidR="00446319" w:rsidRDefault="00446319" w:rsidP="0053411A">
      <w:pPr>
        <w:rPr>
          <w:lang w:val="ru-RU"/>
        </w:rPr>
      </w:pPr>
      <w:r>
        <w:rPr>
          <w:lang w:val="ru-RU"/>
        </w:rPr>
        <w:t xml:space="preserve">Боевой Титан класса Старлайт, это шагающая машина, которая представляет собою очень большую механическую пони, которой управляют трое пилотов изнутри. Только трое из всех народов, которые имеют между собой </w:t>
      </w:r>
      <w:r w:rsidR="0063760F">
        <w:rPr>
          <w:lang w:val="ru-RU"/>
        </w:rPr>
        <w:t>совместимость,</w:t>
      </w:r>
      <w:r>
        <w:rPr>
          <w:lang w:val="ru-RU"/>
        </w:rPr>
        <w:t xml:space="preserve"> могут управлять машинной уровня титана. Никто кроме единорога не может управлять внутренними потоками энергии в машине, регулируя силу оружия или щитов. Только у пегаса хватило бы ориентации, чтобы ощущать и понимать окружение изнутри титана. Земная пони же была главной в этой тройке, управляя титаном на высоком уровне. Технология броши Старлайт позволило это, и синхронизованная тройка является воплощением разрушения.</w:t>
      </w:r>
    </w:p>
    <w:p w14:paraId="689C4417" w14:textId="4BE56C19" w:rsidR="00446319" w:rsidRDefault="00446319" w:rsidP="0053411A">
      <w:pPr>
        <w:rPr>
          <w:lang w:val="ru-RU"/>
        </w:rPr>
      </w:pPr>
      <w:r>
        <w:rPr>
          <w:lang w:val="ru-RU"/>
        </w:rPr>
        <w:t xml:space="preserve">Титан вооружён системами как дальнего, так и ближнего боя. Фазовые выдвижные когти на копытах, вместе с ловкостью структуры титана позволяют сражаться почти так же, как бы сражалась </w:t>
      </w:r>
      <w:r w:rsidR="00E408A2">
        <w:rPr>
          <w:lang w:val="ru-RU"/>
        </w:rPr>
        <w:t>пони,</w:t>
      </w:r>
      <w:r>
        <w:rPr>
          <w:lang w:val="ru-RU"/>
        </w:rPr>
        <w:t xml:space="preserve"> вооружённая клинками, только в намного большем масштабе.</w:t>
      </w:r>
      <w:r w:rsidR="00E408A2">
        <w:rPr>
          <w:lang w:val="ru-RU"/>
        </w:rPr>
        <w:t xml:space="preserve"> Для дальнего у титана на спине закреплена пара сверхтяжёлых кастеров, подобные тем, какие есть на экзоброне пони. Вместе с ловкостью, скоростью и чувством окружения, это позволяет титану класса Старлайт сталкиваться один на один с высшими тенями и выходить победителем.</w:t>
      </w:r>
    </w:p>
    <w:p w14:paraId="3B70EA5A" w14:textId="6CB4D056" w:rsidR="00E408A2" w:rsidRDefault="00E408A2" w:rsidP="0053411A">
      <w:pPr>
        <w:rPr>
          <w:lang w:val="ru-RU"/>
        </w:rPr>
      </w:pPr>
      <w:r>
        <w:rPr>
          <w:lang w:val="ru-RU"/>
        </w:rPr>
        <w:t>Однако, это оружие имело неожиданный эффект – пилоты титанов быстро теряли рассудок, превращая себя и свою машину в кровожадную машину смерти, что не различала врагов и друзей. Один такой инцидент привёл к большему урону, чем нанесла атака теней, которую Падшие пытались отразить с помощью боевого титана.</w:t>
      </w:r>
    </w:p>
    <w:p w14:paraId="6FA9691A" w14:textId="31426B00" w:rsidR="00E408A2" w:rsidRDefault="00E408A2" w:rsidP="0053411A">
      <w:pPr>
        <w:rPr>
          <w:lang w:val="ru-RU"/>
        </w:rPr>
      </w:pPr>
      <w:r>
        <w:rPr>
          <w:lang w:val="ru-RU"/>
        </w:rPr>
        <w:t xml:space="preserve">Это оружие использовалось только во время Катаклизма, а во время Войны Оборотней титаны были использованы всего несколько раз. </w:t>
      </w:r>
      <w:r w:rsidR="0063760F">
        <w:rPr>
          <w:lang w:val="ru-RU"/>
        </w:rPr>
        <w:t>После наступления эпохи мира</w:t>
      </w:r>
      <w:r>
        <w:rPr>
          <w:lang w:val="ru-RU"/>
        </w:rPr>
        <w:t xml:space="preserve"> вооружение уровня титана было запрещено, и все команды распущены, а машины спрятаны или разобраны.</w:t>
      </w:r>
    </w:p>
    <w:p w14:paraId="6A11D3D7" w14:textId="03300613" w:rsidR="00E408A2" w:rsidRDefault="00E408A2" w:rsidP="0053411A">
      <w:pPr>
        <w:rPr>
          <w:lang w:val="ru-RU"/>
        </w:rPr>
      </w:pPr>
      <w:r>
        <w:rPr>
          <w:lang w:val="ru-RU"/>
        </w:rPr>
        <w:lastRenderedPageBreak/>
        <w:t>Всего было изготовлено 6 титанов класса Старлайт, в конфликтах было потеряно 2 из них, при чём один пришлось уничтожить самим Падшим из-за потери контроля пилотами.</w:t>
      </w:r>
    </w:p>
    <w:p w14:paraId="6465C89D" w14:textId="31F15FEA" w:rsidR="00E408A2" w:rsidRDefault="00E408A2" w:rsidP="00E408A2">
      <w:pPr>
        <w:pStyle w:val="Heading2"/>
        <w:rPr>
          <w:lang w:val="ru-RU"/>
        </w:rPr>
      </w:pPr>
      <w:bookmarkStart w:id="13" w:name="_Toc143039655"/>
      <w:r>
        <w:rPr>
          <w:lang w:val="ru-RU"/>
        </w:rPr>
        <w:t>Заключение</w:t>
      </w:r>
      <w:bookmarkEnd w:id="13"/>
    </w:p>
    <w:p w14:paraId="13F94EFB" w14:textId="70DBF3EF" w:rsidR="00E408A2" w:rsidRDefault="00E408A2" w:rsidP="00E408A2">
      <w:pPr>
        <w:rPr>
          <w:lang w:val="ru-RU"/>
        </w:rPr>
      </w:pPr>
      <w:r>
        <w:rPr>
          <w:lang w:val="ru-RU"/>
        </w:rPr>
        <w:t xml:space="preserve">Потенциал оружия Падших её только предстоит развить в Доминионе, поскольку на самом деле достаточно внимания получили только ховеркрафты. Остальные виды техники даже сейчас находятся в начальном состоянии. </w:t>
      </w:r>
    </w:p>
    <w:p w14:paraId="4129F8DB" w14:textId="10EF1D14" w:rsidR="00E408A2" w:rsidRDefault="00E408A2" w:rsidP="00E408A2">
      <w:pPr>
        <w:rPr>
          <w:lang w:val="ru-RU"/>
        </w:rPr>
      </w:pPr>
      <w:r>
        <w:rPr>
          <w:lang w:val="ru-RU"/>
        </w:rPr>
        <w:t>Модульность оказалась успешным решением для класса Оникс, потому рекомендуется повторение этих подходов в других типах машин. Так же потенциально требуется боль</w:t>
      </w:r>
      <w:r w:rsidR="00751AD1">
        <w:rPr>
          <w:lang w:val="ru-RU"/>
        </w:rPr>
        <w:t>шие воздушные корабли, потому что даже Магна всё ещё не дотягивает до габаритов воздушных кораблей Эквестрии. Так же необходимо адаптировать машины к разным средам, а не оставаться на одном месте, будто Катаклизм ещё не закончился.</w:t>
      </w:r>
    </w:p>
    <w:p w14:paraId="56313B07" w14:textId="4868A057" w:rsidR="00E408A2" w:rsidRPr="00E408A2" w:rsidRDefault="00E408A2" w:rsidP="00E408A2">
      <w:pPr>
        <w:rPr>
          <w:lang w:val="ru-RU"/>
        </w:rPr>
      </w:pPr>
      <w:r>
        <w:rPr>
          <w:lang w:val="ru-RU"/>
        </w:rPr>
        <w:t>Я не согласна с решением о запрете титанов, поскольку это технология, и любой изъян можно исправить. Однако это не моё решение, а моей Принцессы.</w:t>
      </w:r>
    </w:p>
    <w:sectPr w:rsidR="00E408A2" w:rsidRPr="00E408A2" w:rsidSect="008F7386">
      <w:headerReference w:type="default" r:id="rId9"/>
      <w:pgSz w:w="12240" w:h="15840"/>
      <w:pgMar w:top="1134" w:right="850" w:bottom="1134" w:left="1701" w:header="720" w:footer="720" w:gutter="0"/>
      <w:pgNumType w:start="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63FA3" w14:textId="77777777" w:rsidR="00353290" w:rsidRDefault="00353290" w:rsidP="002555EF">
      <w:pPr>
        <w:spacing w:after="0" w:line="240" w:lineRule="auto"/>
      </w:pPr>
      <w:r>
        <w:separator/>
      </w:r>
    </w:p>
  </w:endnote>
  <w:endnote w:type="continuationSeparator" w:id="0">
    <w:p w14:paraId="7A2B0C92" w14:textId="77777777" w:rsidR="00353290" w:rsidRDefault="00353290" w:rsidP="00255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1B62B" w14:textId="77777777" w:rsidR="00353290" w:rsidRDefault="00353290" w:rsidP="002555EF">
      <w:pPr>
        <w:spacing w:after="0" w:line="240" w:lineRule="auto"/>
      </w:pPr>
      <w:r>
        <w:separator/>
      </w:r>
    </w:p>
  </w:footnote>
  <w:footnote w:type="continuationSeparator" w:id="0">
    <w:p w14:paraId="67B06BAD" w14:textId="77777777" w:rsidR="00353290" w:rsidRDefault="00353290" w:rsidP="002555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149159"/>
      <w:docPartObj>
        <w:docPartGallery w:val="Page Numbers (Top of Page)"/>
        <w:docPartUnique/>
      </w:docPartObj>
    </w:sdtPr>
    <w:sdtEndPr>
      <w:rPr>
        <w:noProof/>
      </w:rPr>
    </w:sdtEndPr>
    <w:sdtContent>
      <w:p w14:paraId="67ABDE97" w14:textId="2B1FC33C" w:rsidR="008F7386" w:rsidRDefault="008F738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C97F14A" w14:textId="77777777" w:rsidR="008F7386" w:rsidRDefault="008F73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087FAD"/>
    <w:multiLevelType w:val="hybridMultilevel"/>
    <w:tmpl w:val="D4F8A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780C57"/>
    <w:multiLevelType w:val="hybridMultilevel"/>
    <w:tmpl w:val="0BFE4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7940938">
    <w:abstractNumId w:val="1"/>
  </w:num>
  <w:num w:numId="2" w16cid:durableId="1059131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ru-RU" w:vendorID="64" w:dllVersion="0" w:nlCheck="1" w:checkStyle="0"/>
  <w:activeWritingStyle w:appName="MSWord" w:lang="en-US" w:vendorID="64" w:dllVersion="0" w:nlCheck="1" w:checkStyle="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64B"/>
    <w:rsid w:val="00000FEE"/>
    <w:rsid w:val="00010219"/>
    <w:rsid w:val="00021BEA"/>
    <w:rsid w:val="0003191A"/>
    <w:rsid w:val="00035FCD"/>
    <w:rsid w:val="0004121C"/>
    <w:rsid w:val="00051699"/>
    <w:rsid w:val="000561D4"/>
    <w:rsid w:val="0006617B"/>
    <w:rsid w:val="000706F5"/>
    <w:rsid w:val="00074103"/>
    <w:rsid w:val="00080937"/>
    <w:rsid w:val="00080952"/>
    <w:rsid w:val="000910DE"/>
    <w:rsid w:val="00094312"/>
    <w:rsid w:val="00096D85"/>
    <w:rsid w:val="000A0B5D"/>
    <w:rsid w:val="000A0BCD"/>
    <w:rsid w:val="000B1173"/>
    <w:rsid w:val="000B2776"/>
    <w:rsid w:val="000B42D4"/>
    <w:rsid w:val="000B7D85"/>
    <w:rsid w:val="000C1C09"/>
    <w:rsid w:val="000C2A93"/>
    <w:rsid w:val="000C7B23"/>
    <w:rsid w:val="000D12C4"/>
    <w:rsid w:val="000D17A4"/>
    <w:rsid w:val="000D2C2D"/>
    <w:rsid w:val="000D5CD7"/>
    <w:rsid w:val="000E3811"/>
    <w:rsid w:val="000E5170"/>
    <w:rsid w:val="000E5726"/>
    <w:rsid w:val="000E7396"/>
    <w:rsid w:val="000F12C5"/>
    <w:rsid w:val="000F4BA6"/>
    <w:rsid w:val="000F6085"/>
    <w:rsid w:val="000F6B30"/>
    <w:rsid w:val="00100AB4"/>
    <w:rsid w:val="00110C9B"/>
    <w:rsid w:val="001128CA"/>
    <w:rsid w:val="00134881"/>
    <w:rsid w:val="0014252C"/>
    <w:rsid w:val="00160138"/>
    <w:rsid w:val="00167C2E"/>
    <w:rsid w:val="00172846"/>
    <w:rsid w:val="00172FB9"/>
    <w:rsid w:val="00174D05"/>
    <w:rsid w:val="00176090"/>
    <w:rsid w:val="001825C5"/>
    <w:rsid w:val="00190330"/>
    <w:rsid w:val="001A3255"/>
    <w:rsid w:val="001B0DF7"/>
    <w:rsid w:val="001B0E28"/>
    <w:rsid w:val="001B33F8"/>
    <w:rsid w:val="001B5C41"/>
    <w:rsid w:val="001B7763"/>
    <w:rsid w:val="001C021B"/>
    <w:rsid w:val="001C2140"/>
    <w:rsid w:val="001C22BA"/>
    <w:rsid w:val="001D0752"/>
    <w:rsid w:val="001D6BE0"/>
    <w:rsid w:val="001E1C75"/>
    <w:rsid w:val="001E42B3"/>
    <w:rsid w:val="001E64CD"/>
    <w:rsid w:val="001E7312"/>
    <w:rsid w:val="00205957"/>
    <w:rsid w:val="00211703"/>
    <w:rsid w:val="00211F68"/>
    <w:rsid w:val="00220A88"/>
    <w:rsid w:val="00225E5B"/>
    <w:rsid w:val="00233A24"/>
    <w:rsid w:val="002467F0"/>
    <w:rsid w:val="00250AD5"/>
    <w:rsid w:val="00250ED8"/>
    <w:rsid w:val="002548B1"/>
    <w:rsid w:val="002555EF"/>
    <w:rsid w:val="00256E65"/>
    <w:rsid w:val="00257988"/>
    <w:rsid w:val="002809AC"/>
    <w:rsid w:val="00282893"/>
    <w:rsid w:val="00286A2F"/>
    <w:rsid w:val="002979ED"/>
    <w:rsid w:val="00297A21"/>
    <w:rsid w:val="002A030A"/>
    <w:rsid w:val="002A4668"/>
    <w:rsid w:val="002A4A40"/>
    <w:rsid w:val="002A4DF7"/>
    <w:rsid w:val="002C1CCF"/>
    <w:rsid w:val="002D7BE9"/>
    <w:rsid w:val="002E67C3"/>
    <w:rsid w:val="002E782B"/>
    <w:rsid w:val="002F2221"/>
    <w:rsid w:val="003007E4"/>
    <w:rsid w:val="003019E5"/>
    <w:rsid w:val="00316DF1"/>
    <w:rsid w:val="00320FB7"/>
    <w:rsid w:val="00322623"/>
    <w:rsid w:val="00323BB9"/>
    <w:rsid w:val="00325098"/>
    <w:rsid w:val="00325ED6"/>
    <w:rsid w:val="00334D77"/>
    <w:rsid w:val="00344B71"/>
    <w:rsid w:val="00353290"/>
    <w:rsid w:val="0036043D"/>
    <w:rsid w:val="00361E9E"/>
    <w:rsid w:val="00364538"/>
    <w:rsid w:val="00364E07"/>
    <w:rsid w:val="00365783"/>
    <w:rsid w:val="00367896"/>
    <w:rsid w:val="00372D32"/>
    <w:rsid w:val="00374F67"/>
    <w:rsid w:val="00382852"/>
    <w:rsid w:val="003828DE"/>
    <w:rsid w:val="003A38F8"/>
    <w:rsid w:val="003A6C5E"/>
    <w:rsid w:val="003B0091"/>
    <w:rsid w:val="003B2EFB"/>
    <w:rsid w:val="003C0F8C"/>
    <w:rsid w:val="003C159F"/>
    <w:rsid w:val="003C5A46"/>
    <w:rsid w:val="003C5D42"/>
    <w:rsid w:val="003D6D62"/>
    <w:rsid w:val="003E3875"/>
    <w:rsid w:val="003E3FB0"/>
    <w:rsid w:val="003F0738"/>
    <w:rsid w:val="003F6F27"/>
    <w:rsid w:val="003F7760"/>
    <w:rsid w:val="0040251F"/>
    <w:rsid w:val="00402599"/>
    <w:rsid w:val="00406300"/>
    <w:rsid w:val="00406F9A"/>
    <w:rsid w:val="0040766F"/>
    <w:rsid w:val="00407D2B"/>
    <w:rsid w:val="004110F8"/>
    <w:rsid w:val="00411503"/>
    <w:rsid w:val="00411ACF"/>
    <w:rsid w:val="00422A2A"/>
    <w:rsid w:val="0043200A"/>
    <w:rsid w:val="00440307"/>
    <w:rsid w:val="00442298"/>
    <w:rsid w:val="00444A3A"/>
    <w:rsid w:val="0044559D"/>
    <w:rsid w:val="00446319"/>
    <w:rsid w:val="004518D1"/>
    <w:rsid w:val="00453B0A"/>
    <w:rsid w:val="00454197"/>
    <w:rsid w:val="0045422F"/>
    <w:rsid w:val="00454959"/>
    <w:rsid w:val="004562EB"/>
    <w:rsid w:val="004572FE"/>
    <w:rsid w:val="004638E3"/>
    <w:rsid w:val="004644D4"/>
    <w:rsid w:val="00470161"/>
    <w:rsid w:val="00470603"/>
    <w:rsid w:val="00473BE9"/>
    <w:rsid w:val="00474562"/>
    <w:rsid w:val="00485CB0"/>
    <w:rsid w:val="00491265"/>
    <w:rsid w:val="004A14C4"/>
    <w:rsid w:val="004A3E38"/>
    <w:rsid w:val="004A5E63"/>
    <w:rsid w:val="004B09FF"/>
    <w:rsid w:val="004B27F5"/>
    <w:rsid w:val="004B6DBB"/>
    <w:rsid w:val="004B71C2"/>
    <w:rsid w:val="004C0132"/>
    <w:rsid w:val="004C1772"/>
    <w:rsid w:val="004C1E33"/>
    <w:rsid w:val="004D29EB"/>
    <w:rsid w:val="004D48CB"/>
    <w:rsid w:val="004E0871"/>
    <w:rsid w:val="004E241F"/>
    <w:rsid w:val="004F3974"/>
    <w:rsid w:val="004F714D"/>
    <w:rsid w:val="005028E3"/>
    <w:rsid w:val="0050517C"/>
    <w:rsid w:val="005115EB"/>
    <w:rsid w:val="0051734D"/>
    <w:rsid w:val="005239A8"/>
    <w:rsid w:val="00531706"/>
    <w:rsid w:val="00532812"/>
    <w:rsid w:val="0053411A"/>
    <w:rsid w:val="00543B39"/>
    <w:rsid w:val="005459CF"/>
    <w:rsid w:val="00550655"/>
    <w:rsid w:val="005515A3"/>
    <w:rsid w:val="00551EF5"/>
    <w:rsid w:val="00554FE1"/>
    <w:rsid w:val="0057181E"/>
    <w:rsid w:val="00571AAB"/>
    <w:rsid w:val="0057264C"/>
    <w:rsid w:val="00572E60"/>
    <w:rsid w:val="00574F10"/>
    <w:rsid w:val="005934A4"/>
    <w:rsid w:val="00596514"/>
    <w:rsid w:val="005A0880"/>
    <w:rsid w:val="005B0EF5"/>
    <w:rsid w:val="005B2932"/>
    <w:rsid w:val="005B5E83"/>
    <w:rsid w:val="005C71A5"/>
    <w:rsid w:val="005D0EB6"/>
    <w:rsid w:val="005E3305"/>
    <w:rsid w:val="005E3EE2"/>
    <w:rsid w:val="005E3F38"/>
    <w:rsid w:val="005E5C08"/>
    <w:rsid w:val="005F1D2F"/>
    <w:rsid w:val="005F2FEF"/>
    <w:rsid w:val="005F6AB1"/>
    <w:rsid w:val="0060231A"/>
    <w:rsid w:val="006046D1"/>
    <w:rsid w:val="00612300"/>
    <w:rsid w:val="00614B19"/>
    <w:rsid w:val="006157F5"/>
    <w:rsid w:val="00621F7A"/>
    <w:rsid w:val="00624ECA"/>
    <w:rsid w:val="0062510C"/>
    <w:rsid w:val="006301C6"/>
    <w:rsid w:val="0063553C"/>
    <w:rsid w:val="0063760F"/>
    <w:rsid w:val="00641266"/>
    <w:rsid w:val="00652191"/>
    <w:rsid w:val="006641D7"/>
    <w:rsid w:val="006759EB"/>
    <w:rsid w:val="00681EAE"/>
    <w:rsid w:val="00691FEB"/>
    <w:rsid w:val="00696311"/>
    <w:rsid w:val="006A042C"/>
    <w:rsid w:val="006A093E"/>
    <w:rsid w:val="006A4FB9"/>
    <w:rsid w:val="006B0C16"/>
    <w:rsid w:val="006B4D41"/>
    <w:rsid w:val="006B688B"/>
    <w:rsid w:val="006C0476"/>
    <w:rsid w:val="006C0A77"/>
    <w:rsid w:val="006C0D77"/>
    <w:rsid w:val="006D1D26"/>
    <w:rsid w:val="006D632C"/>
    <w:rsid w:val="006D687C"/>
    <w:rsid w:val="006F42D9"/>
    <w:rsid w:val="006F7226"/>
    <w:rsid w:val="007041F8"/>
    <w:rsid w:val="00704664"/>
    <w:rsid w:val="007056C7"/>
    <w:rsid w:val="00707A49"/>
    <w:rsid w:val="0071121F"/>
    <w:rsid w:val="00713ED3"/>
    <w:rsid w:val="00716335"/>
    <w:rsid w:val="00716999"/>
    <w:rsid w:val="00741EA0"/>
    <w:rsid w:val="007476E5"/>
    <w:rsid w:val="00747F97"/>
    <w:rsid w:val="0075106F"/>
    <w:rsid w:val="00751AD1"/>
    <w:rsid w:val="00762CE2"/>
    <w:rsid w:val="0076385D"/>
    <w:rsid w:val="00764CF3"/>
    <w:rsid w:val="00765826"/>
    <w:rsid w:val="00767940"/>
    <w:rsid w:val="00771E86"/>
    <w:rsid w:val="00774367"/>
    <w:rsid w:val="007774BC"/>
    <w:rsid w:val="00786E91"/>
    <w:rsid w:val="00793B55"/>
    <w:rsid w:val="00795912"/>
    <w:rsid w:val="007A4EC4"/>
    <w:rsid w:val="007B1698"/>
    <w:rsid w:val="007B6BC9"/>
    <w:rsid w:val="007C1300"/>
    <w:rsid w:val="007D423F"/>
    <w:rsid w:val="007E57B0"/>
    <w:rsid w:val="007F464B"/>
    <w:rsid w:val="007F6031"/>
    <w:rsid w:val="008023CE"/>
    <w:rsid w:val="00806F9C"/>
    <w:rsid w:val="00807C4A"/>
    <w:rsid w:val="00810EEB"/>
    <w:rsid w:val="008124B3"/>
    <w:rsid w:val="0082039A"/>
    <w:rsid w:val="0082736D"/>
    <w:rsid w:val="008341E8"/>
    <w:rsid w:val="00835A20"/>
    <w:rsid w:val="008419C4"/>
    <w:rsid w:val="00841DBD"/>
    <w:rsid w:val="008524FE"/>
    <w:rsid w:val="008614E2"/>
    <w:rsid w:val="0086615D"/>
    <w:rsid w:val="0087679E"/>
    <w:rsid w:val="00876AAC"/>
    <w:rsid w:val="0088394E"/>
    <w:rsid w:val="0089134F"/>
    <w:rsid w:val="00893EF7"/>
    <w:rsid w:val="00896738"/>
    <w:rsid w:val="008A2D35"/>
    <w:rsid w:val="008A37B4"/>
    <w:rsid w:val="008A3EE1"/>
    <w:rsid w:val="008A59F0"/>
    <w:rsid w:val="008A5EF8"/>
    <w:rsid w:val="008C1786"/>
    <w:rsid w:val="008C7FD3"/>
    <w:rsid w:val="008D2B62"/>
    <w:rsid w:val="008D53E5"/>
    <w:rsid w:val="008E0EE0"/>
    <w:rsid w:val="008E23AE"/>
    <w:rsid w:val="008E2497"/>
    <w:rsid w:val="008E49BC"/>
    <w:rsid w:val="008E60A5"/>
    <w:rsid w:val="008F651D"/>
    <w:rsid w:val="008F7386"/>
    <w:rsid w:val="009018E0"/>
    <w:rsid w:val="00901DF3"/>
    <w:rsid w:val="009052BF"/>
    <w:rsid w:val="00913D5A"/>
    <w:rsid w:val="00923401"/>
    <w:rsid w:val="0092588B"/>
    <w:rsid w:val="00935EB0"/>
    <w:rsid w:val="00943368"/>
    <w:rsid w:val="00946BE9"/>
    <w:rsid w:val="0095515A"/>
    <w:rsid w:val="00957CD5"/>
    <w:rsid w:val="00962DF1"/>
    <w:rsid w:val="00963437"/>
    <w:rsid w:val="00964CB3"/>
    <w:rsid w:val="00965B49"/>
    <w:rsid w:val="009670A8"/>
    <w:rsid w:val="00970CC1"/>
    <w:rsid w:val="009711BB"/>
    <w:rsid w:val="009806BC"/>
    <w:rsid w:val="00981D30"/>
    <w:rsid w:val="00982E45"/>
    <w:rsid w:val="00986A94"/>
    <w:rsid w:val="00986B03"/>
    <w:rsid w:val="00992199"/>
    <w:rsid w:val="009A0F0A"/>
    <w:rsid w:val="009A1B2D"/>
    <w:rsid w:val="009A52D0"/>
    <w:rsid w:val="009A652F"/>
    <w:rsid w:val="009C022A"/>
    <w:rsid w:val="009C701E"/>
    <w:rsid w:val="009D01A2"/>
    <w:rsid w:val="009D73E5"/>
    <w:rsid w:val="009E121A"/>
    <w:rsid w:val="009E2033"/>
    <w:rsid w:val="009F1F82"/>
    <w:rsid w:val="009F330E"/>
    <w:rsid w:val="009F62AD"/>
    <w:rsid w:val="00A0013D"/>
    <w:rsid w:val="00A00AE6"/>
    <w:rsid w:val="00A14A45"/>
    <w:rsid w:val="00A201F1"/>
    <w:rsid w:val="00A30352"/>
    <w:rsid w:val="00A40A68"/>
    <w:rsid w:val="00A42463"/>
    <w:rsid w:val="00A46004"/>
    <w:rsid w:val="00A625EF"/>
    <w:rsid w:val="00A63369"/>
    <w:rsid w:val="00A70AC6"/>
    <w:rsid w:val="00A7478E"/>
    <w:rsid w:val="00A769C3"/>
    <w:rsid w:val="00A776E5"/>
    <w:rsid w:val="00A815F4"/>
    <w:rsid w:val="00A828A2"/>
    <w:rsid w:val="00A836AC"/>
    <w:rsid w:val="00A90FA5"/>
    <w:rsid w:val="00AA12BC"/>
    <w:rsid w:val="00AA236E"/>
    <w:rsid w:val="00AA2C3D"/>
    <w:rsid w:val="00AA477A"/>
    <w:rsid w:val="00AA5099"/>
    <w:rsid w:val="00AA524E"/>
    <w:rsid w:val="00AA53F2"/>
    <w:rsid w:val="00AB79B4"/>
    <w:rsid w:val="00AC140E"/>
    <w:rsid w:val="00AC1DAD"/>
    <w:rsid w:val="00AC2B78"/>
    <w:rsid w:val="00AC6877"/>
    <w:rsid w:val="00AD2D34"/>
    <w:rsid w:val="00AE62A7"/>
    <w:rsid w:val="00AF2958"/>
    <w:rsid w:val="00B0728B"/>
    <w:rsid w:val="00B13F35"/>
    <w:rsid w:val="00B243E2"/>
    <w:rsid w:val="00B260F7"/>
    <w:rsid w:val="00B30661"/>
    <w:rsid w:val="00B3363A"/>
    <w:rsid w:val="00B37ABD"/>
    <w:rsid w:val="00B37E4F"/>
    <w:rsid w:val="00B50BF1"/>
    <w:rsid w:val="00B54DE6"/>
    <w:rsid w:val="00B739EA"/>
    <w:rsid w:val="00B86AE8"/>
    <w:rsid w:val="00B90765"/>
    <w:rsid w:val="00B9134F"/>
    <w:rsid w:val="00B93263"/>
    <w:rsid w:val="00B9605E"/>
    <w:rsid w:val="00B970FA"/>
    <w:rsid w:val="00BA52D6"/>
    <w:rsid w:val="00BB07B5"/>
    <w:rsid w:val="00BB4DD3"/>
    <w:rsid w:val="00BC1735"/>
    <w:rsid w:val="00BC587A"/>
    <w:rsid w:val="00BC7B4F"/>
    <w:rsid w:val="00BD04F1"/>
    <w:rsid w:val="00BD1368"/>
    <w:rsid w:val="00BD66E1"/>
    <w:rsid w:val="00BD76BB"/>
    <w:rsid w:val="00BE11BA"/>
    <w:rsid w:val="00BF21E9"/>
    <w:rsid w:val="00BF5882"/>
    <w:rsid w:val="00BF6659"/>
    <w:rsid w:val="00C01A91"/>
    <w:rsid w:val="00C01B60"/>
    <w:rsid w:val="00C11573"/>
    <w:rsid w:val="00C117DF"/>
    <w:rsid w:val="00C11F6F"/>
    <w:rsid w:val="00C16A77"/>
    <w:rsid w:val="00C175D5"/>
    <w:rsid w:val="00C30629"/>
    <w:rsid w:val="00C3698D"/>
    <w:rsid w:val="00C407B4"/>
    <w:rsid w:val="00C44E97"/>
    <w:rsid w:val="00C45751"/>
    <w:rsid w:val="00C50610"/>
    <w:rsid w:val="00C56B7C"/>
    <w:rsid w:val="00C7632E"/>
    <w:rsid w:val="00C86B38"/>
    <w:rsid w:val="00CA7685"/>
    <w:rsid w:val="00CB1429"/>
    <w:rsid w:val="00CC063A"/>
    <w:rsid w:val="00CC25CE"/>
    <w:rsid w:val="00CC4B16"/>
    <w:rsid w:val="00CD72F3"/>
    <w:rsid w:val="00CE715A"/>
    <w:rsid w:val="00CF1B6B"/>
    <w:rsid w:val="00CF2266"/>
    <w:rsid w:val="00CF2E22"/>
    <w:rsid w:val="00CF581C"/>
    <w:rsid w:val="00D1600D"/>
    <w:rsid w:val="00D16018"/>
    <w:rsid w:val="00D201C9"/>
    <w:rsid w:val="00D217A2"/>
    <w:rsid w:val="00D23441"/>
    <w:rsid w:val="00D2633B"/>
    <w:rsid w:val="00D413DA"/>
    <w:rsid w:val="00D45191"/>
    <w:rsid w:val="00D46D89"/>
    <w:rsid w:val="00D47E1A"/>
    <w:rsid w:val="00D50B07"/>
    <w:rsid w:val="00D51DEF"/>
    <w:rsid w:val="00D60665"/>
    <w:rsid w:val="00D7053B"/>
    <w:rsid w:val="00D762E4"/>
    <w:rsid w:val="00D774CC"/>
    <w:rsid w:val="00D8362F"/>
    <w:rsid w:val="00D849EA"/>
    <w:rsid w:val="00D91838"/>
    <w:rsid w:val="00D97D4E"/>
    <w:rsid w:val="00DA0BCE"/>
    <w:rsid w:val="00DA2298"/>
    <w:rsid w:val="00DA2981"/>
    <w:rsid w:val="00DB210B"/>
    <w:rsid w:val="00DB3FC9"/>
    <w:rsid w:val="00DB70FD"/>
    <w:rsid w:val="00DC2C16"/>
    <w:rsid w:val="00DC651D"/>
    <w:rsid w:val="00DC69EB"/>
    <w:rsid w:val="00DD0137"/>
    <w:rsid w:val="00DD01A1"/>
    <w:rsid w:val="00DD7D7B"/>
    <w:rsid w:val="00DF24BE"/>
    <w:rsid w:val="00DF4D16"/>
    <w:rsid w:val="00E01275"/>
    <w:rsid w:val="00E05503"/>
    <w:rsid w:val="00E16207"/>
    <w:rsid w:val="00E2012D"/>
    <w:rsid w:val="00E2100B"/>
    <w:rsid w:val="00E2584B"/>
    <w:rsid w:val="00E272D1"/>
    <w:rsid w:val="00E31143"/>
    <w:rsid w:val="00E36171"/>
    <w:rsid w:val="00E408A2"/>
    <w:rsid w:val="00E42019"/>
    <w:rsid w:val="00E4426D"/>
    <w:rsid w:val="00E449AA"/>
    <w:rsid w:val="00E51E1F"/>
    <w:rsid w:val="00E60659"/>
    <w:rsid w:val="00E62E57"/>
    <w:rsid w:val="00E658A2"/>
    <w:rsid w:val="00E72E37"/>
    <w:rsid w:val="00E83C21"/>
    <w:rsid w:val="00E84BE8"/>
    <w:rsid w:val="00E91291"/>
    <w:rsid w:val="00E91AFE"/>
    <w:rsid w:val="00EA2C92"/>
    <w:rsid w:val="00EA3F97"/>
    <w:rsid w:val="00EA64DB"/>
    <w:rsid w:val="00EB1070"/>
    <w:rsid w:val="00EC447F"/>
    <w:rsid w:val="00EC7121"/>
    <w:rsid w:val="00ED000E"/>
    <w:rsid w:val="00ED5501"/>
    <w:rsid w:val="00ED66EA"/>
    <w:rsid w:val="00ED7950"/>
    <w:rsid w:val="00EE0A03"/>
    <w:rsid w:val="00EF1E2B"/>
    <w:rsid w:val="00EF44CC"/>
    <w:rsid w:val="00EF4727"/>
    <w:rsid w:val="00EF5EFC"/>
    <w:rsid w:val="00EF6417"/>
    <w:rsid w:val="00EF6CFF"/>
    <w:rsid w:val="00F013DD"/>
    <w:rsid w:val="00F01A38"/>
    <w:rsid w:val="00F0281C"/>
    <w:rsid w:val="00F10FAE"/>
    <w:rsid w:val="00F301D9"/>
    <w:rsid w:val="00F30C3C"/>
    <w:rsid w:val="00F32AA7"/>
    <w:rsid w:val="00F332B6"/>
    <w:rsid w:val="00F3484C"/>
    <w:rsid w:val="00F357E3"/>
    <w:rsid w:val="00F404B6"/>
    <w:rsid w:val="00F406B8"/>
    <w:rsid w:val="00F4278E"/>
    <w:rsid w:val="00F4513C"/>
    <w:rsid w:val="00F47AE7"/>
    <w:rsid w:val="00F53DB4"/>
    <w:rsid w:val="00F57F19"/>
    <w:rsid w:val="00F60BA3"/>
    <w:rsid w:val="00F747DC"/>
    <w:rsid w:val="00F77129"/>
    <w:rsid w:val="00F80053"/>
    <w:rsid w:val="00F83D94"/>
    <w:rsid w:val="00F857FF"/>
    <w:rsid w:val="00F87BAB"/>
    <w:rsid w:val="00F9276D"/>
    <w:rsid w:val="00F97228"/>
    <w:rsid w:val="00FA11E9"/>
    <w:rsid w:val="00FA1A0D"/>
    <w:rsid w:val="00FA3DB1"/>
    <w:rsid w:val="00FB63DC"/>
    <w:rsid w:val="00FC23EA"/>
    <w:rsid w:val="00FC6BC5"/>
    <w:rsid w:val="00FE0091"/>
    <w:rsid w:val="00FE329C"/>
    <w:rsid w:val="00FE3AF0"/>
    <w:rsid w:val="00FF2368"/>
    <w:rsid w:val="00FF4043"/>
    <w:rsid w:val="00FF7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C6FCB"/>
  <w15:chartTrackingRefBased/>
  <w15:docId w15:val="{B6E9FA59-1673-4B46-B0C1-6844711A7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E60"/>
    <w:pPr>
      <w:jc w:val="both"/>
    </w:pPr>
  </w:style>
  <w:style w:type="paragraph" w:styleId="Heading1">
    <w:name w:val="heading 1"/>
    <w:basedOn w:val="Normal"/>
    <w:next w:val="Normal"/>
    <w:link w:val="Heading1Char"/>
    <w:uiPriority w:val="9"/>
    <w:qFormat/>
    <w:rsid w:val="00572E60"/>
    <w:pPr>
      <w:keepNext/>
      <w:keepLines/>
      <w:pageBreakBefore/>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72E6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72E6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72E6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72E6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72E6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72E6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72E6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72E6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E60"/>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72E60"/>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72E6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72E6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72E6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72E6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72E6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72E6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72E6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72E6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72E6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72E6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72E6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72E60"/>
    <w:rPr>
      <w:caps/>
      <w:color w:val="404040" w:themeColor="text1" w:themeTint="BF"/>
      <w:spacing w:val="20"/>
      <w:sz w:val="28"/>
      <w:szCs w:val="28"/>
    </w:rPr>
  </w:style>
  <w:style w:type="character" w:styleId="Strong">
    <w:name w:val="Strong"/>
    <w:basedOn w:val="DefaultParagraphFont"/>
    <w:uiPriority w:val="22"/>
    <w:qFormat/>
    <w:rsid w:val="00572E60"/>
    <w:rPr>
      <w:b/>
      <w:bCs/>
    </w:rPr>
  </w:style>
  <w:style w:type="character" w:styleId="Emphasis">
    <w:name w:val="Emphasis"/>
    <w:basedOn w:val="DefaultParagraphFont"/>
    <w:uiPriority w:val="20"/>
    <w:qFormat/>
    <w:rsid w:val="00572E60"/>
    <w:rPr>
      <w:i/>
      <w:iCs/>
      <w:color w:val="000000" w:themeColor="text1"/>
    </w:rPr>
  </w:style>
  <w:style w:type="paragraph" w:styleId="NoSpacing">
    <w:name w:val="No Spacing"/>
    <w:link w:val="NoSpacingChar"/>
    <w:uiPriority w:val="1"/>
    <w:qFormat/>
    <w:rsid w:val="00572E60"/>
    <w:pPr>
      <w:spacing w:after="0" w:line="240" w:lineRule="auto"/>
    </w:pPr>
  </w:style>
  <w:style w:type="paragraph" w:styleId="Quote">
    <w:name w:val="Quote"/>
    <w:basedOn w:val="Normal"/>
    <w:next w:val="Normal"/>
    <w:link w:val="QuoteChar"/>
    <w:uiPriority w:val="29"/>
    <w:qFormat/>
    <w:rsid w:val="00572E6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72E6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72E6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72E6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72E60"/>
    <w:rPr>
      <w:i/>
      <w:iCs/>
      <w:color w:val="595959" w:themeColor="text1" w:themeTint="A6"/>
      <w:lang w:val="ru-RU"/>
    </w:rPr>
  </w:style>
  <w:style w:type="character" w:styleId="IntenseEmphasis">
    <w:name w:val="Intense Emphasis"/>
    <w:basedOn w:val="DefaultParagraphFont"/>
    <w:uiPriority w:val="21"/>
    <w:qFormat/>
    <w:rsid w:val="00572E60"/>
    <w:rPr>
      <w:b/>
      <w:bCs/>
      <w:i/>
      <w:iCs/>
      <w:caps w:val="0"/>
      <w:smallCaps w:val="0"/>
      <w:strike w:val="0"/>
      <w:dstrike w:val="0"/>
      <w:color w:val="ED7D31" w:themeColor="accent2"/>
    </w:rPr>
  </w:style>
  <w:style w:type="character" w:styleId="SubtleReference">
    <w:name w:val="Subtle Reference"/>
    <w:basedOn w:val="DefaultParagraphFont"/>
    <w:uiPriority w:val="31"/>
    <w:qFormat/>
    <w:rsid w:val="00572E6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72E60"/>
    <w:rPr>
      <w:b/>
      <w:bCs/>
      <w:caps w:val="0"/>
      <w:smallCaps/>
      <w:color w:val="auto"/>
      <w:spacing w:val="0"/>
      <w:u w:val="single"/>
    </w:rPr>
  </w:style>
  <w:style w:type="character" w:styleId="BookTitle">
    <w:name w:val="Book Title"/>
    <w:basedOn w:val="DefaultParagraphFont"/>
    <w:uiPriority w:val="33"/>
    <w:qFormat/>
    <w:rsid w:val="00572E60"/>
    <w:rPr>
      <w:b/>
      <w:bCs/>
      <w:caps w:val="0"/>
      <w:smallCaps/>
      <w:spacing w:val="0"/>
    </w:rPr>
  </w:style>
  <w:style w:type="paragraph" w:styleId="TOCHeading">
    <w:name w:val="TOC Heading"/>
    <w:basedOn w:val="Heading1"/>
    <w:next w:val="Normal"/>
    <w:uiPriority w:val="39"/>
    <w:unhideWhenUsed/>
    <w:qFormat/>
    <w:rsid w:val="00572E60"/>
    <w:pPr>
      <w:outlineLvl w:val="9"/>
    </w:pPr>
  </w:style>
  <w:style w:type="character" w:customStyle="1" w:styleId="NoSpacingChar">
    <w:name w:val="No Spacing Char"/>
    <w:basedOn w:val="DefaultParagraphFont"/>
    <w:link w:val="NoSpacing"/>
    <w:uiPriority w:val="1"/>
    <w:rsid w:val="00572E60"/>
  </w:style>
  <w:style w:type="paragraph" w:styleId="TOC1">
    <w:name w:val="toc 1"/>
    <w:basedOn w:val="Normal"/>
    <w:next w:val="Normal"/>
    <w:autoRedefine/>
    <w:uiPriority w:val="39"/>
    <w:unhideWhenUsed/>
    <w:rsid w:val="00572E60"/>
    <w:pPr>
      <w:spacing w:after="100"/>
    </w:pPr>
  </w:style>
  <w:style w:type="character" w:styleId="Hyperlink">
    <w:name w:val="Hyperlink"/>
    <w:basedOn w:val="DefaultParagraphFont"/>
    <w:uiPriority w:val="99"/>
    <w:unhideWhenUsed/>
    <w:rsid w:val="00572E60"/>
    <w:rPr>
      <w:color w:val="0563C1" w:themeColor="hyperlink"/>
      <w:u w:val="single"/>
    </w:rPr>
  </w:style>
  <w:style w:type="paragraph" w:styleId="TOC2">
    <w:name w:val="toc 2"/>
    <w:basedOn w:val="Normal"/>
    <w:next w:val="Normal"/>
    <w:autoRedefine/>
    <w:uiPriority w:val="39"/>
    <w:unhideWhenUsed/>
    <w:rsid w:val="00572E60"/>
    <w:pPr>
      <w:spacing w:after="100"/>
      <w:ind w:left="210"/>
    </w:pPr>
  </w:style>
  <w:style w:type="paragraph" w:styleId="Header">
    <w:name w:val="header"/>
    <w:basedOn w:val="Normal"/>
    <w:link w:val="HeaderChar"/>
    <w:uiPriority w:val="99"/>
    <w:unhideWhenUsed/>
    <w:rsid w:val="00572E60"/>
    <w:pPr>
      <w:tabs>
        <w:tab w:val="center" w:pos="4844"/>
        <w:tab w:val="right" w:pos="9689"/>
      </w:tabs>
      <w:spacing w:after="0" w:line="240" w:lineRule="auto"/>
    </w:pPr>
  </w:style>
  <w:style w:type="character" w:customStyle="1" w:styleId="HeaderChar">
    <w:name w:val="Header Char"/>
    <w:basedOn w:val="DefaultParagraphFont"/>
    <w:link w:val="Header"/>
    <w:uiPriority w:val="99"/>
    <w:rsid w:val="00572E60"/>
  </w:style>
  <w:style w:type="paragraph" w:styleId="Footer">
    <w:name w:val="footer"/>
    <w:basedOn w:val="Normal"/>
    <w:link w:val="FooterChar"/>
    <w:uiPriority w:val="99"/>
    <w:unhideWhenUsed/>
    <w:rsid w:val="00572E60"/>
    <w:pPr>
      <w:tabs>
        <w:tab w:val="center" w:pos="4844"/>
        <w:tab w:val="right" w:pos="9689"/>
      </w:tabs>
      <w:spacing w:after="0" w:line="240" w:lineRule="auto"/>
    </w:pPr>
  </w:style>
  <w:style w:type="character" w:customStyle="1" w:styleId="FooterChar">
    <w:name w:val="Footer Char"/>
    <w:basedOn w:val="DefaultParagraphFont"/>
    <w:link w:val="Footer"/>
    <w:uiPriority w:val="99"/>
    <w:rsid w:val="00572E60"/>
  </w:style>
  <w:style w:type="paragraph" w:styleId="ListParagraph">
    <w:name w:val="List Paragraph"/>
    <w:basedOn w:val="Normal"/>
    <w:uiPriority w:val="34"/>
    <w:qFormat/>
    <w:rsid w:val="00747F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528856">
      <w:bodyDiv w:val="1"/>
      <w:marLeft w:val="0"/>
      <w:marRight w:val="0"/>
      <w:marTop w:val="0"/>
      <w:marBottom w:val="0"/>
      <w:divBdr>
        <w:top w:val="none" w:sz="0" w:space="0" w:color="auto"/>
        <w:left w:val="none" w:sz="0" w:space="0" w:color="auto"/>
        <w:bottom w:val="none" w:sz="0" w:space="0" w:color="auto"/>
        <w:right w:val="none" w:sz="0" w:space="0" w:color="auto"/>
      </w:divBdr>
    </w:div>
    <w:div w:id="1374161138">
      <w:bodyDiv w:val="1"/>
      <w:marLeft w:val="0"/>
      <w:marRight w:val="0"/>
      <w:marTop w:val="0"/>
      <w:marBottom w:val="0"/>
      <w:divBdr>
        <w:top w:val="none" w:sz="0" w:space="0" w:color="auto"/>
        <w:left w:val="none" w:sz="0" w:space="0" w:color="auto"/>
        <w:bottom w:val="none" w:sz="0" w:space="0" w:color="auto"/>
        <w:right w:val="none" w:sz="0" w:space="0" w:color="auto"/>
      </w:divBdr>
    </w:div>
    <w:div w:id="1487817004">
      <w:bodyDiv w:val="1"/>
      <w:marLeft w:val="0"/>
      <w:marRight w:val="0"/>
      <w:marTop w:val="0"/>
      <w:marBottom w:val="0"/>
      <w:divBdr>
        <w:top w:val="none" w:sz="0" w:space="0" w:color="auto"/>
        <w:left w:val="none" w:sz="0" w:space="0" w:color="auto"/>
        <w:bottom w:val="none" w:sz="0" w:space="0" w:color="auto"/>
        <w:right w:val="none" w:sz="0" w:space="0" w:color="auto"/>
      </w:divBdr>
    </w:div>
    <w:div w:id="1742677403">
      <w:bodyDiv w:val="1"/>
      <w:marLeft w:val="0"/>
      <w:marRight w:val="0"/>
      <w:marTop w:val="0"/>
      <w:marBottom w:val="0"/>
      <w:divBdr>
        <w:top w:val="none" w:sz="0" w:space="0" w:color="auto"/>
        <w:left w:val="none" w:sz="0" w:space="0" w:color="auto"/>
        <w:bottom w:val="none" w:sz="0" w:space="0" w:color="auto"/>
        <w:right w:val="none" w:sz="0" w:space="0" w:color="auto"/>
      </w:divBdr>
    </w:div>
    <w:div w:id="200777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Personal%20Storage\Stories\FIE\FSty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 | 5Э 025</PublishDate>
  <Abstract/>
  <CompanyAddress>Замок Разрушения</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E32CAE-0660-4E36-B6D9-B5C8B7EA7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FStyle.dotx</Template>
  <TotalTime>1456</TotalTime>
  <Pages>39</Pages>
  <Words>15263</Words>
  <Characters>87002</Characters>
  <Application>Microsoft Office Word</Application>
  <DocSecurity>0</DocSecurity>
  <Lines>725</Lines>
  <Paragraphs>204</Paragraphs>
  <ScaleCrop>false</ScaleCrop>
  <HeadingPairs>
    <vt:vector size="2" baseType="variant">
      <vt:variant>
        <vt:lpstr>Title</vt:lpstr>
      </vt:variant>
      <vt:variant>
        <vt:i4>1</vt:i4>
      </vt:variant>
    </vt:vector>
  </HeadingPairs>
  <TitlesOfParts>
    <vt:vector size="1" baseType="lpstr">
      <vt:lpstr>Дружба – это Вечность</vt:lpstr>
    </vt:vector>
  </TitlesOfParts>
  <Company>Падшие Звёзды - Ограничено</Company>
  <LinksUpToDate>false</LinksUpToDate>
  <CharactersWithSpaces>102061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Дружба – это Вечность</dc:title>
  <dc:subject>Странные Рассказы</dc:subject>
  <dc:creator/>
  <cp:keywords/>
  <dc:description/>
  <cp:lastModifiedBy>Oleksandr Tuhanskykh</cp:lastModifiedBy>
  <cp:revision>88</cp:revision>
  <cp:lastPrinted>2023-08-24T20:46:00Z</cp:lastPrinted>
  <dcterms:created xsi:type="dcterms:W3CDTF">2022-01-04T18:25:00Z</dcterms:created>
  <dcterms:modified xsi:type="dcterms:W3CDTF">2023-09-10T19:39:00Z</dcterms:modified>
</cp:coreProperties>
</file>