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43721394"/>
        <w:docPartObj>
          <w:docPartGallery w:val="Cover Pages"/>
          <w:docPartUnique/>
        </w:docPartObj>
      </w:sdtPr>
      <w:sdtContent>
        <w:p w14:paraId="3AD809E2" w14:textId="0C59BDE2" w:rsidR="00C47691" w:rsidRDefault="00C47691"/>
        <w:p w14:paraId="1B81D33F" w14:textId="28B0183E" w:rsidR="00C47691" w:rsidRDefault="00C47691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F3F99D" wp14:editId="3ABBDEC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2654A6" w14:textId="1B85AEFC" w:rsidR="00C47691" w:rsidRDefault="00C4769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C47691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 xml:space="preserve">2023 </w:t>
                                    </w:r>
                                    <w:r w:rsidRPr="00C47691"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  <w:t>|</w:t>
                                    </w:r>
                                    <w:r w:rsidRPr="00C47691">
                                      <w:rPr>
                                        <w:caps/>
                                        <w:sz w:val="40"/>
                                        <w:szCs w:val="40"/>
                                        <w:lang w:val="ru-RU"/>
                                      </w:rPr>
                                      <w:t xml:space="preserve"> 5Э 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F3F9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2654A6" w14:textId="1B85AEFC" w:rsidR="00C47691" w:rsidRDefault="00C4769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 w:rsidRPr="00C47691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 xml:space="preserve">2023 </w:t>
                              </w:r>
                              <w:r w:rsidRPr="00C47691">
                                <w:rPr>
                                  <w:caps/>
                                  <w:sz w:val="40"/>
                                  <w:szCs w:val="40"/>
                                </w:rPr>
                                <w:t>|</w:t>
                              </w:r>
                              <w:r w:rsidRPr="00C47691">
                                <w:rPr>
                                  <w:caps/>
                                  <w:sz w:val="40"/>
                                  <w:szCs w:val="40"/>
                                  <w:lang w:val="ru-RU"/>
                                </w:rPr>
                                <w:t xml:space="preserve"> 5Э 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5ED4A8" wp14:editId="551112B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  <w:lang w:val="ru-RU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B989671" w14:textId="5472D4E4" w:rsidR="00C47691" w:rsidRPr="001676BA" w:rsidRDefault="00C4769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 w:rsidRPr="001676BA">
                                      <w:rPr>
                                        <w:caps/>
                                        <w:sz w:val="28"/>
                                        <w:szCs w:val="28"/>
                                        <w:lang w:val="ru-RU"/>
                                      </w:rPr>
                                      <w:t>Фолленстар</w:t>
                                    </w:r>
                                  </w:p>
                                </w:sdtContent>
                              </w:sdt>
                              <w:p w14:paraId="47D03236" w14:textId="6123EAF9" w:rsidR="00C47691" w:rsidRPr="001676B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47691" w:rsidRPr="00C47691">
                                      <w:rPr>
                                        <w:caps/>
                                        <w:sz w:val="20"/>
                                        <w:szCs w:val="20"/>
                                        <w:lang w:val="ru-RU"/>
                                      </w:rPr>
                                      <w:t>Падшие Звёзды – Ограниченно</w:t>
                                    </w:r>
                                  </w:sdtContent>
                                </w:sdt>
                              </w:p>
                              <w:p w14:paraId="19230E32" w14:textId="49CC85F7" w:rsidR="00C47691" w:rsidRPr="001676B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47691" w:rsidRPr="00C47691">
                                      <w:rPr>
                                        <w:sz w:val="20"/>
                                        <w:szCs w:val="20"/>
                                        <w:lang w:val="ru-RU"/>
                                      </w:rPr>
                                      <w:t>Кантерлот</w:t>
                                    </w:r>
                                  </w:sdtContent>
                                </w:sdt>
                                <w:r w:rsidR="00C47691" w:rsidRPr="001676B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ru-RU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45ED4A8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  <w:lang w:val="ru-RU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B989671" w14:textId="5472D4E4" w:rsidR="00C47691" w:rsidRPr="001676BA" w:rsidRDefault="00C47691">
                              <w:pPr>
                                <w:pStyle w:val="NoSpacing"/>
                                <w:jc w:val="right"/>
                                <w:rPr>
                                  <w:cap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1676BA">
                                <w:rPr>
                                  <w:caps/>
                                  <w:sz w:val="28"/>
                                  <w:szCs w:val="28"/>
                                  <w:lang w:val="ru-RU"/>
                                </w:rPr>
                                <w:t>Фолленстар</w:t>
                              </w:r>
                            </w:p>
                          </w:sdtContent>
                        </w:sdt>
                        <w:p w14:paraId="47D03236" w14:textId="6123EAF9" w:rsidR="00C47691" w:rsidRPr="001676B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caps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47691" w:rsidRPr="00C47691">
                                <w:rPr>
                                  <w:caps/>
                                  <w:sz w:val="20"/>
                                  <w:szCs w:val="20"/>
                                  <w:lang w:val="ru-RU"/>
                                </w:rPr>
                                <w:t>Падшие Звёзды – Ограниченно</w:t>
                              </w:r>
                            </w:sdtContent>
                          </w:sdt>
                        </w:p>
                        <w:p w14:paraId="19230E32" w14:textId="49CC85F7" w:rsidR="00C47691" w:rsidRPr="001676B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47691" w:rsidRPr="00C47691"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Кантерлот</w:t>
                              </w:r>
                            </w:sdtContent>
                          </w:sdt>
                          <w:r w:rsidR="00C47691" w:rsidRPr="001676BA">
                            <w:rPr>
                              <w:color w:val="262626" w:themeColor="text1" w:themeTint="D9"/>
                              <w:sz w:val="20"/>
                              <w:szCs w:val="20"/>
                              <w:lang w:val="ru-RU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08B11C" wp14:editId="677F277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464618" w14:textId="3D97F713" w:rsidR="00C47691" w:rsidRPr="00C47691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47691" w:rsidRPr="00C47691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 xml:space="preserve">Дружба – </w:t>
                                    </w:r>
                                    <w:r w:rsidR="00C75460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э</w:t>
                                    </w:r>
                                    <w:r w:rsidR="00C47691" w:rsidRPr="00C47691">
                                      <w:rPr>
                                        <w:caps/>
                                        <w:sz w:val="52"/>
                                        <w:szCs w:val="52"/>
                                        <w:lang w:val="ru-RU"/>
                                      </w:rPr>
                                      <w:t>то Вечность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6FBB900" w14:textId="03DFFA83" w:rsidR="00C47691" w:rsidRPr="00C47691" w:rsidRDefault="00016786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>Истории</w:t>
                                    </w:r>
                                    <w:r w:rsidR="00C47691" w:rsidRPr="00C47691">
                                      <w:rPr>
                                        <w:smallCaps/>
                                        <w:sz w:val="36"/>
                                        <w:szCs w:val="36"/>
                                        <w:lang w:val="ru-RU"/>
                                      </w:rPr>
                                      <w:t xml:space="preserve"> Восстания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B08B11C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04464618" w14:textId="3D97F713" w:rsidR="00C47691" w:rsidRPr="00C47691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47691" w:rsidRPr="00C47691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 xml:space="preserve">Дружба – </w:t>
                              </w:r>
                              <w:r w:rsidR="00C75460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э</w:t>
                              </w:r>
                              <w:r w:rsidR="00C47691" w:rsidRPr="00C47691">
                                <w:rPr>
                                  <w:caps/>
                                  <w:sz w:val="52"/>
                                  <w:szCs w:val="52"/>
                                  <w:lang w:val="ru-RU"/>
                                </w:rPr>
                                <w:t>то Вечность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FBB900" w14:textId="03DFFA83" w:rsidR="00C47691" w:rsidRPr="00C47691" w:rsidRDefault="00016786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>Истории</w:t>
                              </w:r>
                              <w:r w:rsidR="00C47691" w:rsidRPr="00C47691">
                                <w:rPr>
                                  <w:smallCaps/>
                                  <w:sz w:val="36"/>
                                  <w:szCs w:val="36"/>
                                  <w:lang w:val="ru-RU"/>
                                </w:rPr>
                                <w:t xml:space="preserve"> Восстания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41A8F40" wp14:editId="0258FAF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849867A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" fillcolor="#c00000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087026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FE8569" w14:textId="15921B72" w:rsidR="00C47691" w:rsidRPr="00C47691" w:rsidRDefault="00C47691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0B14442" w14:textId="7D9AE462" w:rsidR="00EF720F" w:rsidRDefault="00C47691">
          <w:pPr>
            <w:pStyle w:val="TOC1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13621" w:history="1">
            <w:r w:rsidR="00EF720F" w:rsidRPr="00EF3B02">
              <w:rPr>
                <w:rStyle w:val="Hyperlink"/>
                <w:noProof/>
                <w:lang w:val="ru-RU"/>
              </w:rPr>
              <w:t>Протокол Ноль</w:t>
            </w:r>
            <w:r w:rsidR="00EF720F">
              <w:rPr>
                <w:noProof/>
                <w:webHidden/>
              </w:rPr>
              <w:tab/>
            </w:r>
            <w:r w:rsidR="00EF720F">
              <w:rPr>
                <w:noProof/>
                <w:webHidden/>
              </w:rPr>
              <w:fldChar w:fldCharType="begin"/>
            </w:r>
            <w:r w:rsidR="00EF720F">
              <w:rPr>
                <w:noProof/>
                <w:webHidden/>
              </w:rPr>
              <w:instrText xml:space="preserve"> PAGEREF _Toc134913621 \h </w:instrText>
            </w:r>
            <w:r w:rsidR="00EF720F">
              <w:rPr>
                <w:noProof/>
                <w:webHidden/>
              </w:rPr>
            </w:r>
            <w:r w:rsidR="00EF720F">
              <w:rPr>
                <w:noProof/>
                <w:webHidden/>
              </w:rPr>
              <w:fldChar w:fldCharType="separate"/>
            </w:r>
            <w:r w:rsidR="00D37850">
              <w:rPr>
                <w:noProof/>
                <w:webHidden/>
              </w:rPr>
              <w:t>2</w:t>
            </w:r>
            <w:r w:rsidR="00EF720F">
              <w:rPr>
                <w:noProof/>
                <w:webHidden/>
              </w:rPr>
              <w:fldChar w:fldCharType="end"/>
            </w:r>
          </w:hyperlink>
        </w:p>
        <w:p w14:paraId="3B947C3B" w14:textId="73B814DB" w:rsidR="00EF720F" w:rsidRDefault="00000000">
          <w:pPr>
            <w:pStyle w:val="TOC2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3622" w:history="1">
            <w:r w:rsidR="00EF720F" w:rsidRPr="00EF3B02">
              <w:rPr>
                <w:rStyle w:val="Hyperlink"/>
                <w:noProof/>
                <w:lang w:val="ru-RU"/>
              </w:rPr>
              <w:t>Эквестрия</w:t>
            </w:r>
            <w:r w:rsidR="00EF720F">
              <w:rPr>
                <w:noProof/>
                <w:webHidden/>
              </w:rPr>
              <w:tab/>
            </w:r>
            <w:r w:rsidR="00EF720F">
              <w:rPr>
                <w:noProof/>
                <w:webHidden/>
              </w:rPr>
              <w:fldChar w:fldCharType="begin"/>
            </w:r>
            <w:r w:rsidR="00EF720F">
              <w:rPr>
                <w:noProof/>
                <w:webHidden/>
              </w:rPr>
              <w:instrText xml:space="preserve"> PAGEREF _Toc134913622 \h </w:instrText>
            </w:r>
            <w:r w:rsidR="00EF720F">
              <w:rPr>
                <w:noProof/>
                <w:webHidden/>
              </w:rPr>
            </w:r>
            <w:r w:rsidR="00EF720F">
              <w:rPr>
                <w:noProof/>
                <w:webHidden/>
              </w:rPr>
              <w:fldChar w:fldCharType="separate"/>
            </w:r>
            <w:r w:rsidR="00D37850">
              <w:rPr>
                <w:noProof/>
                <w:webHidden/>
              </w:rPr>
              <w:t>2</w:t>
            </w:r>
            <w:r w:rsidR="00EF720F">
              <w:rPr>
                <w:noProof/>
                <w:webHidden/>
              </w:rPr>
              <w:fldChar w:fldCharType="end"/>
            </w:r>
          </w:hyperlink>
        </w:p>
        <w:p w14:paraId="4A6EBE9F" w14:textId="7218B9F0" w:rsidR="00EF720F" w:rsidRDefault="00000000">
          <w:pPr>
            <w:pStyle w:val="TOC2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3623" w:history="1">
            <w:r w:rsidR="00EF720F" w:rsidRPr="00EF3B02">
              <w:rPr>
                <w:rStyle w:val="Hyperlink"/>
                <w:noProof/>
                <w:lang w:val="ru-RU"/>
              </w:rPr>
              <w:t>Организация Свободных Пони</w:t>
            </w:r>
            <w:r w:rsidR="00EF720F">
              <w:rPr>
                <w:noProof/>
                <w:webHidden/>
              </w:rPr>
              <w:tab/>
            </w:r>
            <w:r w:rsidR="00EF720F">
              <w:rPr>
                <w:noProof/>
                <w:webHidden/>
              </w:rPr>
              <w:fldChar w:fldCharType="begin"/>
            </w:r>
            <w:r w:rsidR="00EF720F">
              <w:rPr>
                <w:noProof/>
                <w:webHidden/>
              </w:rPr>
              <w:instrText xml:space="preserve"> PAGEREF _Toc134913623 \h </w:instrText>
            </w:r>
            <w:r w:rsidR="00EF720F">
              <w:rPr>
                <w:noProof/>
                <w:webHidden/>
              </w:rPr>
            </w:r>
            <w:r w:rsidR="00EF720F">
              <w:rPr>
                <w:noProof/>
                <w:webHidden/>
              </w:rPr>
              <w:fldChar w:fldCharType="separate"/>
            </w:r>
            <w:r w:rsidR="00D37850">
              <w:rPr>
                <w:noProof/>
                <w:webHidden/>
              </w:rPr>
              <w:t>4</w:t>
            </w:r>
            <w:r w:rsidR="00EF720F">
              <w:rPr>
                <w:noProof/>
                <w:webHidden/>
              </w:rPr>
              <w:fldChar w:fldCharType="end"/>
            </w:r>
          </w:hyperlink>
        </w:p>
        <w:p w14:paraId="1593B5C7" w14:textId="1AFE6790" w:rsidR="00EF720F" w:rsidRDefault="00000000">
          <w:pPr>
            <w:pStyle w:val="TOC2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3624" w:history="1">
            <w:r w:rsidR="00EF720F" w:rsidRPr="00EF3B02">
              <w:rPr>
                <w:rStyle w:val="Hyperlink"/>
                <w:noProof/>
                <w:lang w:val="ru-RU"/>
              </w:rPr>
              <w:t>Радикалы</w:t>
            </w:r>
            <w:r w:rsidR="00EF720F">
              <w:rPr>
                <w:noProof/>
                <w:webHidden/>
              </w:rPr>
              <w:tab/>
            </w:r>
            <w:r w:rsidR="00EF720F">
              <w:rPr>
                <w:noProof/>
                <w:webHidden/>
              </w:rPr>
              <w:fldChar w:fldCharType="begin"/>
            </w:r>
            <w:r w:rsidR="00EF720F">
              <w:rPr>
                <w:noProof/>
                <w:webHidden/>
              </w:rPr>
              <w:instrText xml:space="preserve"> PAGEREF _Toc134913624 \h </w:instrText>
            </w:r>
            <w:r w:rsidR="00EF720F">
              <w:rPr>
                <w:noProof/>
                <w:webHidden/>
              </w:rPr>
            </w:r>
            <w:r w:rsidR="00EF720F">
              <w:rPr>
                <w:noProof/>
                <w:webHidden/>
              </w:rPr>
              <w:fldChar w:fldCharType="separate"/>
            </w:r>
            <w:r w:rsidR="00D37850">
              <w:rPr>
                <w:noProof/>
                <w:webHidden/>
              </w:rPr>
              <w:t>4</w:t>
            </w:r>
            <w:r w:rsidR="00EF720F">
              <w:rPr>
                <w:noProof/>
                <w:webHidden/>
              </w:rPr>
              <w:fldChar w:fldCharType="end"/>
            </w:r>
          </w:hyperlink>
        </w:p>
        <w:p w14:paraId="5EB148DD" w14:textId="6DC13536" w:rsidR="00EF720F" w:rsidRDefault="00000000">
          <w:pPr>
            <w:pStyle w:val="TOC2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3625" w:history="1">
            <w:r w:rsidR="00EF720F" w:rsidRPr="00EF3B02">
              <w:rPr>
                <w:rStyle w:val="Hyperlink"/>
                <w:noProof/>
                <w:lang w:val="ru-RU"/>
              </w:rPr>
              <w:t>Падшие Звёзды</w:t>
            </w:r>
            <w:r w:rsidR="00EF720F">
              <w:rPr>
                <w:noProof/>
                <w:webHidden/>
              </w:rPr>
              <w:tab/>
            </w:r>
            <w:r w:rsidR="00EF720F">
              <w:rPr>
                <w:noProof/>
                <w:webHidden/>
              </w:rPr>
              <w:fldChar w:fldCharType="begin"/>
            </w:r>
            <w:r w:rsidR="00EF720F">
              <w:rPr>
                <w:noProof/>
                <w:webHidden/>
              </w:rPr>
              <w:instrText xml:space="preserve"> PAGEREF _Toc134913625 \h </w:instrText>
            </w:r>
            <w:r w:rsidR="00EF720F">
              <w:rPr>
                <w:noProof/>
                <w:webHidden/>
              </w:rPr>
            </w:r>
            <w:r w:rsidR="00EF720F">
              <w:rPr>
                <w:noProof/>
                <w:webHidden/>
              </w:rPr>
              <w:fldChar w:fldCharType="separate"/>
            </w:r>
            <w:r w:rsidR="00D37850">
              <w:rPr>
                <w:noProof/>
                <w:webHidden/>
              </w:rPr>
              <w:t>5</w:t>
            </w:r>
            <w:r w:rsidR="00EF720F">
              <w:rPr>
                <w:noProof/>
                <w:webHidden/>
              </w:rPr>
              <w:fldChar w:fldCharType="end"/>
            </w:r>
          </w:hyperlink>
        </w:p>
        <w:p w14:paraId="5245419E" w14:textId="6C9DBE48" w:rsidR="00EF720F" w:rsidRDefault="00000000">
          <w:pPr>
            <w:pStyle w:val="TOC2"/>
            <w:tabs>
              <w:tab w:val="right" w:leader="dot" w:pos="9679"/>
            </w:tabs>
            <w:rPr>
              <w:noProof/>
              <w:sz w:val="22"/>
              <w:szCs w:val="22"/>
            </w:rPr>
          </w:pPr>
          <w:hyperlink w:anchor="_Toc134913626" w:history="1">
            <w:r w:rsidR="00EF720F" w:rsidRPr="00EF3B02">
              <w:rPr>
                <w:rStyle w:val="Hyperlink"/>
                <w:noProof/>
                <w:lang w:val="ru-RU"/>
              </w:rPr>
              <w:t>Дополнение</w:t>
            </w:r>
            <w:r w:rsidR="00EF720F">
              <w:rPr>
                <w:noProof/>
                <w:webHidden/>
              </w:rPr>
              <w:tab/>
            </w:r>
            <w:r w:rsidR="00EF720F">
              <w:rPr>
                <w:noProof/>
                <w:webHidden/>
              </w:rPr>
              <w:fldChar w:fldCharType="begin"/>
            </w:r>
            <w:r w:rsidR="00EF720F">
              <w:rPr>
                <w:noProof/>
                <w:webHidden/>
              </w:rPr>
              <w:instrText xml:space="preserve"> PAGEREF _Toc134913626 \h </w:instrText>
            </w:r>
            <w:r w:rsidR="00EF720F">
              <w:rPr>
                <w:noProof/>
                <w:webHidden/>
              </w:rPr>
            </w:r>
            <w:r w:rsidR="00EF720F">
              <w:rPr>
                <w:noProof/>
                <w:webHidden/>
              </w:rPr>
              <w:fldChar w:fldCharType="separate"/>
            </w:r>
            <w:r w:rsidR="00D37850">
              <w:rPr>
                <w:noProof/>
                <w:webHidden/>
              </w:rPr>
              <w:t>7</w:t>
            </w:r>
            <w:r w:rsidR="00EF720F">
              <w:rPr>
                <w:noProof/>
                <w:webHidden/>
              </w:rPr>
              <w:fldChar w:fldCharType="end"/>
            </w:r>
          </w:hyperlink>
        </w:p>
        <w:p w14:paraId="2650C053" w14:textId="45F3237D" w:rsidR="00C47691" w:rsidRDefault="00C47691">
          <w:r>
            <w:rPr>
              <w:b/>
              <w:bCs/>
              <w:noProof/>
            </w:rPr>
            <w:fldChar w:fldCharType="end"/>
          </w:r>
        </w:p>
      </w:sdtContent>
    </w:sdt>
    <w:p w14:paraId="3650C270" w14:textId="21339D10" w:rsidR="00C47691" w:rsidRDefault="00C47691">
      <w:pPr>
        <w:jc w:val="left"/>
      </w:pPr>
      <w:r>
        <w:br w:type="page"/>
      </w:r>
    </w:p>
    <w:p w14:paraId="541D2E93" w14:textId="64A5B3BB" w:rsidR="00B10000" w:rsidRDefault="00C47691" w:rsidP="00C47691">
      <w:pPr>
        <w:pStyle w:val="Heading1"/>
        <w:rPr>
          <w:lang w:val="ru-RU"/>
        </w:rPr>
      </w:pPr>
      <w:bookmarkStart w:id="0" w:name="_Toc134913621"/>
      <w:r>
        <w:rPr>
          <w:lang w:val="ru-RU"/>
        </w:rPr>
        <w:lastRenderedPageBreak/>
        <w:t xml:space="preserve">Протокол </w:t>
      </w:r>
      <w:r w:rsidR="004832FC">
        <w:rPr>
          <w:lang w:val="ru-RU"/>
        </w:rPr>
        <w:t>Ноль</w:t>
      </w:r>
      <w:bookmarkEnd w:id="0"/>
    </w:p>
    <w:p w14:paraId="4C765187" w14:textId="7814337D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Среди сил, столкнувшихся в великом раздоре конца эры сумерек, выделяются определённых четыре стороны</w:t>
      </w:r>
      <w:r>
        <w:rPr>
          <w:lang w:val="ru-RU"/>
        </w:rPr>
        <w:t>, что</w:t>
      </w:r>
      <w:r w:rsidRPr="00C47691">
        <w:rPr>
          <w:lang w:val="ru-RU"/>
        </w:rPr>
        <w:t xml:space="preserve"> по структуре и организации кардинально отличаю</w:t>
      </w:r>
      <w:r>
        <w:rPr>
          <w:lang w:val="ru-RU"/>
        </w:rPr>
        <w:t>тся</w:t>
      </w:r>
      <w:r w:rsidRPr="00C47691">
        <w:rPr>
          <w:lang w:val="ru-RU"/>
        </w:rPr>
        <w:t xml:space="preserve"> друг от друга. В последнее время я много думала на счёт того, насколько важно понимание столь тривиальных вещей, которые в общем не имеют сторонних смыслов. Потому я решила изложить основные мотивы</w:t>
      </w:r>
      <w:r>
        <w:rPr>
          <w:lang w:val="ru-RU"/>
        </w:rPr>
        <w:t xml:space="preserve"> и</w:t>
      </w:r>
      <w:r w:rsidRPr="00C47691">
        <w:rPr>
          <w:lang w:val="ru-RU"/>
        </w:rPr>
        <w:t xml:space="preserve"> структуры каждого из комбатантов, посмотрим, что выйдет. Не то чтобы вы могли сбежать от собственных мыслей.</w:t>
      </w:r>
    </w:p>
    <w:p w14:paraId="722275E4" w14:textId="2E56AB13" w:rsidR="00C47691" w:rsidRPr="00C47691" w:rsidRDefault="00C47691" w:rsidP="00C47691">
      <w:pPr>
        <w:pStyle w:val="Heading2"/>
        <w:rPr>
          <w:lang w:val="ru-RU"/>
        </w:rPr>
      </w:pPr>
      <w:bookmarkStart w:id="1" w:name="_Toc134913622"/>
      <w:r>
        <w:rPr>
          <w:lang w:val="ru-RU"/>
        </w:rPr>
        <w:t>Эквестрия</w:t>
      </w:r>
      <w:bookmarkEnd w:id="1"/>
    </w:p>
    <w:p w14:paraId="7605E0DC" w14:textId="77777777" w:rsidR="004832FC" w:rsidRDefault="00C47691" w:rsidP="00C47691">
      <w:pPr>
        <w:rPr>
          <w:lang w:val="ru-RU"/>
        </w:rPr>
      </w:pPr>
      <w:r w:rsidRPr="00C47691">
        <w:rPr>
          <w:lang w:val="ru-RU"/>
        </w:rPr>
        <w:t>Первой, самой большой и очевидной стороной конфликта была Старая Эквестрия. Федеративная монархия, что была организована в соответствии со своим феодальным прошлым. Всегда стоит понимать, когда говоришь о державе принцесс, это что у каждой</w:t>
      </w:r>
      <w:r w:rsidR="004832FC">
        <w:rPr>
          <w:lang w:val="ru-RU"/>
        </w:rPr>
        <w:t xml:space="preserve"> из них</w:t>
      </w:r>
      <w:r w:rsidRPr="00C47691">
        <w:rPr>
          <w:lang w:val="ru-RU"/>
        </w:rPr>
        <w:t xml:space="preserve"> есть своя </w:t>
      </w:r>
      <w:r w:rsidR="004832FC">
        <w:rPr>
          <w:lang w:val="ru-RU"/>
        </w:rPr>
        <w:t>«</w:t>
      </w:r>
      <w:r w:rsidRPr="00C47691">
        <w:rPr>
          <w:lang w:val="ru-RU"/>
        </w:rPr>
        <w:t>армия</w:t>
      </w:r>
      <w:r w:rsidR="004832FC">
        <w:rPr>
          <w:lang w:val="ru-RU"/>
        </w:rPr>
        <w:t>»,</w:t>
      </w:r>
      <w:r w:rsidRPr="00C47691">
        <w:rPr>
          <w:lang w:val="ru-RU"/>
        </w:rPr>
        <w:t xml:space="preserve"> если можно их так назвать. Селестия стояла во главе </w:t>
      </w:r>
      <w:r w:rsidR="004832FC">
        <w:rPr>
          <w:lang w:val="ru-RU"/>
        </w:rPr>
        <w:t>В</w:t>
      </w:r>
      <w:r w:rsidRPr="00C47691">
        <w:rPr>
          <w:lang w:val="ru-RU"/>
        </w:rPr>
        <w:t xml:space="preserve">ойска </w:t>
      </w:r>
      <w:r w:rsidR="004832FC">
        <w:rPr>
          <w:lang w:val="ru-RU"/>
        </w:rPr>
        <w:t>Д</w:t>
      </w:r>
      <w:r w:rsidRPr="00C47691">
        <w:rPr>
          <w:lang w:val="ru-RU"/>
        </w:rPr>
        <w:t xml:space="preserve">ня, что включало в себя большую часть официальных силовых структур Эквестрии. Да я </w:t>
      </w:r>
      <w:r w:rsidR="004832FC" w:rsidRPr="00C47691">
        <w:rPr>
          <w:lang w:val="ru-RU"/>
        </w:rPr>
        <w:t>знаю,</w:t>
      </w:r>
      <w:r w:rsidRPr="00C47691">
        <w:rPr>
          <w:lang w:val="ru-RU"/>
        </w:rPr>
        <w:t xml:space="preserve"> как странно называть их таким образом, в этом же и была их главная проблема. </w:t>
      </w:r>
    </w:p>
    <w:p w14:paraId="76FB7672" w14:textId="77777777" w:rsidR="004832FC" w:rsidRDefault="00C47691" w:rsidP="00C47691">
      <w:pPr>
        <w:rPr>
          <w:lang w:val="ru-RU"/>
        </w:rPr>
      </w:pPr>
      <w:r w:rsidRPr="00C47691">
        <w:rPr>
          <w:lang w:val="ru-RU"/>
        </w:rPr>
        <w:t>Тысячелетие навязанного мира не могло не оставить след на готовности и состоянии воинов дня.</w:t>
      </w:r>
      <w:r w:rsidR="004832FC">
        <w:rPr>
          <w:lang w:val="ru-RU"/>
        </w:rPr>
        <w:t xml:space="preserve"> Существующая структура Армии Дня была сформирована</w:t>
      </w:r>
      <w:r w:rsidRPr="00C47691">
        <w:rPr>
          <w:lang w:val="ru-RU"/>
        </w:rPr>
        <w:t xml:space="preserve"> </w:t>
      </w:r>
      <w:r w:rsidR="004832FC">
        <w:rPr>
          <w:lang w:val="ru-RU"/>
        </w:rPr>
        <w:t>в</w:t>
      </w:r>
      <w:r w:rsidRPr="00C47691">
        <w:rPr>
          <w:lang w:val="ru-RU"/>
        </w:rPr>
        <w:t xml:space="preserve">о времена </w:t>
      </w:r>
      <w:r w:rsidR="004832FC">
        <w:rPr>
          <w:lang w:val="ru-RU"/>
        </w:rPr>
        <w:t>Э</w:t>
      </w:r>
      <w:r w:rsidRPr="00C47691">
        <w:rPr>
          <w:lang w:val="ru-RU"/>
        </w:rPr>
        <w:t xml:space="preserve">ры </w:t>
      </w:r>
      <w:r w:rsidR="004832FC">
        <w:rPr>
          <w:lang w:val="ru-RU"/>
        </w:rPr>
        <w:t>С</w:t>
      </w:r>
      <w:r w:rsidRPr="00C47691">
        <w:rPr>
          <w:lang w:val="ru-RU"/>
        </w:rPr>
        <w:t>естёр на основе более древней, союзной армии трёх рас пони. В те времена катаклизмы настигали Эквестрию крайне часто, и старая система разделённых когорт, организованных по принципу, каким действовали союзные войска в до</w:t>
      </w:r>
      <w:r w:rsidR="004832FC">
        <w:rPr>
          <w:lang w:val="ru-RU"/>
        </w:rPr>
        <w:t>э</w:t>
      </w:r>
      <w:r w:rsidRPr="00C47691">
        <w:rPr>
          <w:lang w:val="ru-RU"/>
        </w:rPr>
        <w:t>квестрийское время. Первые длинные конфликты</w:t>
      </w:r>
      <w:r w:rsidR="004832FC">
        <w:rPr>
          <w:lang w:val="ru-RU"/>
        </w:rPr>
        <w:t xml:space="preserve"> новой эры быстро</w:t>
      </w:r>
      <w:r w:rsidRPr="00C47691">
        <w:rPr>
          <w:lang w:val="ru-RU"/>
        </w:rPr>
        <w:t xml:space="preserve"> показали неустойчивость такой разрозненной системы, и вынудили принцесс перестроить войско на более унифицированный манер.</w:t>
      </w:r>
      <w:r w:rsidR="004832FC">
        <w:rPr>
          <w:lang w:val="ru-RU"/>
        </w:rPr>
        <w:t xml:space="preserve"> Эта же</w:t>
      </w:r>
      <w:r w:rsidRPr="00C47691">
        <w:rPr>
          <w:lang w:val="ru-RU"/>
        </w:rPr>
        <w:t xml:space="preserve"> организация и существует по сей день. Вершиной и самым большим достижением </w:t>
      </w:r>
      <w:r w:rsidR="004832FC">
        <w:rPr>
          <w:lang w:val="ru-RU"/>
        </w:rPr>
        <w:t>А</w:t>
      </w:r>
      <w:r w:rsidRPr="00C47691">
        <w:rPr>
          <w:lang w:val="ru-RU"/>
        </w:rPr>
        <w:t xml:space="preserve">рмии </w:t>
      </w:r>
      <w:r w:rsidR="004832FC">
        <w:rPr>
          <w:lang w:val="ru-RU"/>
        </w:rPr>
        <w:t>Д</w:t>
      </w:r>
      <w:r w:rsidRPr="00C47691">
        <w:rPr>
          <w:lang w:val="ru-RU"/>
        </w:rPr>
        <w:t xml:space="preserve">ня был конфликт с </w:t>
      </w:r>
      <w:r w:rsidR="004832FC">
        <w:rPr>
          <w:lang w:val="ru-RU"/>
        </w:rPr>
        <w:t>К</w:t>
      </w:r>
      <w:r w:rsidRPr="00C47691">
        <w:rPr>
          <w:lang w:val="ru-RU"/>
        </w:rPr>
        <w:t xml:space="preserve">ристальной </w:t>
      </w:r>
      <w:r w:rsidR="004832FC">
        <w:rPr>
          <w:lang w:val="ru-RU"/>
        </w:rPr>
        <w:t>И</w:t>
      </w:r>
      <w:r w:rsidRPr="00C47691">
        <w:rPr>
          <w:lang w:val="ru-RU"/>
        </w:rPr>
        <w:t>мперией под</w:t>
      </w:r>
      <w:r w:rsidR="004832FC">
        <w:rPr>
          <w:lang w:val="ru-RU"/>
        </w:rPr>
        <w:t xml:space="preserve"> предводительством</w:t>
      </w:r>
      <w:r w:rsidRPr="00C47691">
        <w:rPr>
          <w:lang w:val="ru-RU"/>
        </w:rPr>
        <w:t xml:space="preserve"> корол</w:t>
      </w:r>
      <w:r w:rsidR="004832FC">
        <w:rPr>
          <w:lang w:val="ru-RU"/>
        </w:rPr>
        <w:t>я</w:t>
      </w:r>
      <w:r w:rsidRPr="00C47691">
        <w:rPr>
          <w:lang w:val="ru-RU"/>
        </w:rPr>
        <w:t xml:space="preserve"> Сомбр</w:t>
      </w:r>
      <w:r w:rsidR="004832FC">
        <w:rPr>
          <w:lang w:val="ru-RU"/>
        </w:rPr>
        <w:t>ы</w:t>
      </w:r>
      <w:r w:rsidRPr="00C47691">
        <w:rPr>
          <w:lang w:val="ru-RU"/>
        </w:rPr>
        <w:t>. В те времена он</w:t>
      </w:r>
      <w:r w:rsidR="004832FC">
        <w:rPr>
          <w:lang w:val="ru-RU"/>
        </w:rPr>
        <w:t>а</w:t>
      </w:r>
      <w:r w:rsidRPr="00C47691">
        <w:rPr>
          <w:lang w:val="ru-RU"/>
        </w:rPr>
        <w:t xml:space="preserve"> показал</w:t>
      </w:r>
      <w:r w:rsidR="004832FC">
        <w:rPr>
          <w:lang w:val="ru-RU"/>
        </w:rPr>
        <w:t>а</w:t>
      </w:r>
      <w:r w:rsidRPr="00C47691">
        <w:rPr>
          <w:lang w:val="ru-RU"/>
        </w:rPr>
        <w:t xml:space="preserve"> свою стойкость и выносливость даже перед столь </w:t>
      </w:r>
      <w:r w:rsidR="004832FC">
        <w:rPr>
          <w:lang w:val="ru-RU"/>
        </w:rPr>
        <w:t>«</w:t>
      </w:r>
      <w:r w:rsidRPr="00C47691">
        <w:rPr>
          <w:lang w:val="ru-RU"/>
        </w:rPr>
        <w:t>ужасным</w:t>
      </w:r>
      <w:r w:rsidR="004832FC">
        <w:rPr>
          <w:lang w:val="ru-RU"/>
        </w:rPr>
        <w:t>»</w:t>
      </w:r>
      <w:r w:rsidRPr="00C47691">
        <w:rPr>
          <w:lang w:val="ru-RU"/>
        </w:rPr>
        <w:t xml:space="preserve"> противником как тёмный маг средней силы. Впрочем</w:t>
      </w:r>
      <w:r w:rsidR="004832FC">
        <w:rPr>
          <w:lang w:val="ru-RU"/>
        </w:rPr>
        <w:t>,</w:t>
      </w:r>
      <w:r w:rsidRPr="00C47691">
        <w:rPr>
          <w:lang w:val="ru-RU"/>
        </w:rPr>
        <w:t xml:space="preserve"> я не буду добавлять такую окраску мысли, потому что это вне смысла. </w:t>
      </w:r>
    </w:p>
    <w:p w14:paraId="45B4E364" w14:textId="77777777" w:rsidR="00802120" w:rsidRDefault="00C47691" w:rsidP="00C47691">
      <w:pPr>
        <w:rPr>
          <w:lang w:val="ru-RU"/>
        </w:rPr>
      </w:pPr>
      <w:r w:rsidRPr="00C47691">
        <w:rPr>
          <w:lang w:val="ru-RU"/>
        </w:rPr>
        <w:t xml:space="preserve">Если говорить о более близком, </w:t>
      </w:r>
      <w:r w:rsidR="004832FC">
        <w:rPr>
          <w:lang w:val="ru-RU"/>
        </w:rPr>
        <w:t>то как</w:t>
      </w:r>
      <w:r w:rsidRPr="00C47691">
        <w:rPr>
          <w:lang w:val="ru-RU"/>
        </w:rPr>
        <w:t xml:space="preserve"> тогда, </w:t>
      </w:r>
      <w:r w:rsidR="004832FC">
        <w:rPr>
          <w:lang w:val="ru-RU"/>
        </w:rPr>
        <w:t>т</w:t>
      </w:r>
      <w:r w:rsidRPr="00C47691">
        <w:rPr>
          <w:lang w:val="ru-RU"/>
        </w:rPr>
        <w:t xml:space="preserve">ак и сейчас, воины были разделены на многие полки, каждый присоединённый и названный в честь города, к которому они были приписаны. Исключением является Кантерлотский, который традиционно называют </w:t>
      </w:r>
      <w:r w:rsidR="004832FC">
        <w:rPr>
          <w:lang w:val="ru-RU"/>
        </w:rPr>
        <w:t>Г</w:t>
      </w:r>
      <w:r w:rsidRPr="00C47691">
        <w:rPr>
          <w:lang w:val="ru-RU"/>
        </w:rPr>
        <w:t>вардейским, отмечая их</w:t>
      </w:r>
      <w:r w:rsidR="004832FC">
        <w:rPr>
          <w:lang w:val="ru-RU"/>
        </w:rPr>
        <w:t xml:space="preserve"> почётную</w:t>
      </w:r>
      <w:r w:rsidRPr="00C47691">
        <w:rPr>
          <w:lang w:val="ru-RU"/>
        </w:rPr>
        <w:t xml:space="preserve"> роль в</w:t>
      </w:r>
      <w:r w:rsidR="004832FC">
        <w:rPr>
          <w:lang w:val="ru-RU"/>
        </w:rPr>
        <w:t xml:space="preserve"> личной</w:t>
      </w:r>
      <w:r w:rsidRPr="00C47691">
        <w:rPr>
          <w:lang w:val="ru-RU"/>
        </w:rPr>
        <w:t xml:space="preserve"> защите принцесс и столицы</w:t>
      </w:r>
      <w:r w:rsidR="004832FC">
        <w:rPr>
          <w:lang w:val="ru-RU"/>
        </w:rPr>
        <w:t xml:space="preserve"> в целом</w:t>
      </w:r>
      <w:r w:rsidRPr="00C47691">
        <w:rPr>
          <w:lang w:val="ru-RU"/>
        </w:rPr>
        <w:t>. Каждый полк разделён на три корпуса</w:t>
      </w:r>
      <w:r w:rsidR="004832FC">
        <w:rPr>
          <w:lang w:val="ru-RU"/>
        </w:rPr>
        <w:t>:</w:t>
      </w:r>
      <w:r w:rsidRPr="00C47691">
        <w:rPr>
          <w:lang w:val="ru-RU"/>
        </w:rPr>
        <w:t xml:space="preserve"> </w:t>
      </w:r>
      <w:r w:rsidR="004832FC">
        <w:rPr>
          <w:lang w:val="ru-RU"/>
        </w:rPr>
        <w:t>Штурмовой</w:t>
      </w:r>
      <w:r w:rsidRPr="00C47691">
        <w:rPr>
          <w:lang w:val="ru-RU"/>
        </w:rPr>
        <w:t xml:space="preserve">, </w:t>
      </w:r>
      <w:r w:rsidR="004832FC">
        <w:rPr>
          <w:lang w:val="ru-RU"/>
        </w:rPr>
        <w:t>О</w:t>
      </w:r>
      <w:r w:rsidRPr="00C47691">
        <w:rPr>
          <w:lang w:val="ru-RU"/>
        </w:rPr>
        <w:t>сновной и</w:t>
      </w:r>
      <w:r w:rsidR="004832FC">
        <w:rPr>
          <w:lang w:val="ru-RU"/>
        </w:rPr>
        <w:t xml:space="preserve"> Поддержки</w:t>
      </w:r>
      <w:r w:rsidRPr="00C47691">
        <w:rPr>
          <w:lang w:val="ru-RU"/>
        </w:rPr>
        <w:t xml:space="preserve">. </w:t>
      </w:r>
      <w:r w:rsidR="004832FC">
        <w:rPr>
          <w:lang w:val="ru-RU"/>
        </w:rPr>
        <w:t>Кстати, о</w:t>
      </w:r>
      <w:r w:rsidRPr="00C47691">
        <w:rPr>
          <w:lang w:val="ru-RU"/>
        </w:rPr>
        <w:t>ни часто называются просто по номерам</w:t>
      </w:r>
      <w:r w:rsidR="004832FC">
        <w:rPr>
          <w:lang w:val="ru-RU"/>
        </w:rPr>
        <w:t>:</w:t>
      </w:r>
      <w:r w:rsidRPr="00C47691">
        <w:rPr>
          <w:lang w:val="ru-RU"/>
        </w:rPr>
        <w:t xml:space="preserve"> </w:t>
      </w:r>
      <w:r w:rsidR="004832FC">
        <w:rPr>
          <w:lang w:val="ru-RU"/>
        </w:rPr>
        <w:t>П</w:t>
      </w:r>
      <w:r w:rsidRPr="00C47691">
        <w:rPr>
          <w:lang w:val="ru-RU"/>
        </w:rPr>
        <w:t xml:space="preserve">ервый, </w:t>
      </w:r>
      <w:r w:rsidR="004832FC">
        <w:rPr>
          <w:lang w:val="ru-RU"/>
        </w:rPr>
        <w:t>В</w:t>
      </w:r>
      <w:r w:rsidRPr="00C47691">
        <w:rPr>
          <w:lang w:val="ru-RU"/>
        </w:rPr>
        <w:t>торой</w:t>
      </w:r>
      <w:r w:rsidR="004832FC">
        <w:rPr>
          <w:lang w:val="ru-RU"/>
        </w:rPr>
        <w:t xml:space="preserve"> и</w:t>
      </w:r>
      <w:r w:rsidRPr="00C47691">
        <w:rPr>
          <w:lang w:val="ru-RU"/>
        </w:rPr>
        <w:t xml:space="preserve"> </w:t>
      </w:r>
      <w:r w:rsidR="004832FC">
        <w:rPr>
          <w:lang w:val="ru-RU"/>
        </w:rPr>
        <w:t>Т</w:t>
      </w:r>
      <w:r w:rsidRPr="00C47691">
        <w:rPr>
          <w:lang w:val="ru-RU"/>
        </w:rPr>
        <w:t>ретий.</w:t>
      </w:r>
      <w:r w:rsidR="004832FC">
        <w:rPr>
          <w:lang w:val="ru-RU"/>
        </w:rPr>
        <w:t xml:space="preserve"> </w:t>
      </w:r>
    </w:p>
    <w:p w14:paraId="3C711B30" w14:textId="16920E2E" w:rsidR="00802120" w:rsidRDefault="004832FC" w:rsidP="00C47691">
      <w:pPr>
        <w:rPr>
          <w:lang w:val="ru-RU"/>
        </w:rPr>
      </w:pPr>
      <w:r>
        <w:rPr>
          <w:lang w:val="ru-RU"/>
        </w:rPr>
        <w:t>Штурмовой</w:t>
      </w:r>
      <w:r w:rsidR="00C47691" w:rsidRPr="00C47691">
        <w:rPr>
          <w:lang w:val="ru-RU"/>
        </w:rPr>
        <w:t xml:space="preserve"> меньше </w:t>
      </w:r>
      <w:r>
        <w:rPr>
          <w:lang w:val="ru-RU"/>
        </w:rPr>
        <w:t>О</w:t>
      </w:r>
      <w:r w:rsidR="00C47691" w:rsidRPr="00C47691">
        <w:rPr>
          <w:lang w:val="ru-RU"/>
        </w:rPr>
        <w:t>сновного, но его суть в</w:t>
      </w:r>
      <w:r w:rsidR="00802120">
        <w:rPr>
          <w:lang w:val="ru-RU"/>
        </w:rPr>
        <w:t xml:space="preserve"> большей</w:t>
      </w:r>
      <w:r w:rsidR="00C47691" w:rsidRPr="00C47691">
        <w:rPr>
          <w:lang w:val="ru-RU"/>
        </w:rPr>
        <w:t xml:space="preserve"> автономности</w:t>
      </w:r>
      <w:r w:rsidR="00802120">
        <w:rPr>
          <w:lang w:val="ru-RU"/>
        </w:rPr>
        <w:t xml:space="preserve"> относительно остальных</w:t>
      </w:r>
      <w:r w:rsidR="00C47691" w:rsidRPr="00C47691">
        <w:rPr>
          <w:lang w:val="ru-RU"/>
        </w:rPr>
        <w:t xml:space="preserve">. Во времена войны с Сомброй именно </w:t>
      </w:r>
      <w:r w:rsidR="00802120">
        <w:rPr>
          <w:lang w:val="ru-RU"/>
        </w:rPr>
        <w:t>П</w:t>
      </w:r>
      <w:r w:rsidR="00C47691" w:rsidRPr="00C47691">
        <w:rPr>
          <w:lang w:val="ru-RU"/>
        </w:rPr>
        <w:t>ервые корпуса различных полков формировали армии, которые сталкивались с одержимыми. Они часто состоят из нескольких секций, каждая из которых</w:t>
      </w:r>
      <w:r w:rsidR="00802120">
        <w:rPr>
          <w:lang w:val="ru-RU"/>
        </w:rPr>
        <w:t xml:space="preserve"> составляется</w:t>
      </w:r>
      <w:r w:rsidR="00C47691" w:rsidRPr="00C47691">
        <w:rPr>
          <w:lang w:val="ru-RU"/>
        </w:rPr>
        <w:t xml:space="preserve"> из нескольких </w:t>
      </w:r>
      <w:r w:rsidR="00732519">
        <w:rPr>
          <w:lang w:val="ru-RU"/>
        </w:rPr>
        <w:t>манипул</w:t>
      </w:r>
      <w:r w:rsidR="00C47691" w:rsidRPr="00C47691">
        <w:rPr>
          <w:lang w:val="ru-RU"/>
        </w:rPr>
        <w:t>. Общий размер корпуса зависит от города приписки, поскольку меньшие поселения</w:t>
      </w:r>
      <w:r w:rsidR="00802120">
        <w:rPr>
          <w:lang w:val="ru-RU"/>
        </w:rPr>
        <w:t xml:space="preserve"> априорно не могут поддерживать большое количество</w:t>
      </w:r>
      <w:r w:rsidR="00C47691" w:rsidRPr="00C47691">
        <w:rPr>
          <w:lang w:val="ru-RU"/>
        </w:rPr>
        <w:t xml:space="preserve"> войск. </w:t>
      </w:r>
      <w:r w:rsidR="00802120">
        <w:rPr>
          <w:lang w:val="ru-RU"/>
        </w:rPr>
        <w:t>Кстати, я не знаю существовали ли полки, собираемые с нескольких поселений одновременно. Я не сильно большой знаток именно этой части истории Эквестрии, но сейчас по крайней мере, расположение полка в городе является предметом гордости, и чаще всего возможно только в региональных центрах.</w:t>
      </w:r>
    </w:p>
    <w:p w14:paraId="6B62A593" w14:textId="5B6212F8" w:rsidR="00EE0843" w:rsidRDefault="00C47691" w:rsidP="00C47691">
      <w:pPr>
        <w:rPr>
          <w:lang w:val="ru-RU"/>
        </w:rPr>
      </w:pPr>
      <w:r w:rsidRPr="00C47691">
        <w:rPr>
          <w:lang w:val="ru-RU"/>
        </w:rPr>
        <w:t>Второй корпус</w:t>
      </w:r>
      <w:r w:rsidR="00802120">
        <w:rPr>
          <w:lang w:val="ru-RU"/>
        </w:rPr>
        <w:t xml:space="preserve"> же</w:t>
      </w:r>
      <w:r w:rsidRPr="00C47691">
        <w:rPr>
          <w:lang w:val="ru-RU"/>
        </w:rPr>
        <w:t xml:space="preserve"> наиболее многочислен</w:t>
      </w:r>
      <w:r w:rsidR="00802120">
        <w:rPr>
          <w:lang w:val="ru-RU"/>
        </w:rPr>
        <w:t>ный</w:t>
      </w:r>
      <w:r w:rsidRPr="00C47691">
        <w:rPr>
          <w:lang w:val="ru-RU"/>
        </w:rPr>
        <w:t xml:space="preserve"> и включает в себя всех остальных воинов по</w:t>
      </w:r>
      <w:r w:rsidR="00802120">
        <w:rPr>
          <w:lang w:val="ru-RU"/>
        </w:rPr>
        <w:t>л</w:t>
      </w:r>
      <w:r w:rsidRPr="00C47691">
        <w:rPr>
          <w:lang w:val="ru-RU"/>
        </w:rPr>
        <w:t>ка, а также членов первого проходящие ротацию. Этот корпус можно воспринимать как резервный, созданный для оборонительных задач и для восполнения потерь. Состоит</w:t>
      </w:r>
      <w:r w:rsidR="00802120">
        <w:rPr>
          <w:lang w:val="ru-RU"/>
        </w:rPr>
        <w:t xml:space="preserve"> он</w:t>
      </w:r>
      <w:r w:rsidRPr="00C47691">
        <w:rPr>
          <w:lang w:val="ru-RU"/>
        </w:rPr>
        <w:t xml:space="preserve"> из</w:t>
      </w:r>
      <w:r w:rsidR="00802120">
        <w:rPr>
          <w:lang w:val="ru-RU"/>
        </w:rPr>
        <w:t xml:space="preserve"> когорт</w:t>
      </w:r>
      <w:r w:rsidRPr="00C47691">
        <w:rPr>
          <w:lang w:val="ru-RU"/>
        </w:rPr>
        <w:t>, каждая из которых выполняет определ</w:t>
      </w:r>
      <w:r w:rsidR="00802120">
        <w:rPr>
          <w:lang w:val="ru-RU"/>
        </w:rPr>
        <w:t>ё</w:t>
      </w:r>
      <w:r w:rsidRPr="00C47691">
        <w:rPr>
          <w:lang w:val="ru-RU"/>
        </w:rPr>
        <w:t>нные функции. Как например</w:t>
      </w:r>
      <w:r w:rsidR="00550379">
        <w:rPr>
          <w:lang w:val="ru-RU"/>
        </w:rPr>
        <w:t xml:space="preserve"> когорта</w:t>
      </w:r>
      <w:r w:rsidRPr="00C47691">
        <w:rPr>
          <w:lang w:val="ru-RU"/>
        </w:rPr>
        <w:t xml:space="preserve"> стражников, тренировочная</w:t>
      </w:r>
      <w:r w:rsidR="00550379">
        <w:rPr>
          <w:lang w:val="ru-RU"/>
        </w:rPr>
        <w:t xml:space="preserve"> когорта</w:t>
      </w:r>
      <w:r w:rsidRPr="00C47691">
        <w:rPr>
          <w:lang w:val="ru-RU"/>
        </w:rPr>
        <w:t xml:space="preserve">, ротационная, первая боевая, </w:t>
      </w:r>
      <w:r w:rsidR="00550379">
        <w:rPr>
          <w:lang w:val="ru-RU"/>
        </w:rPr>
        <w:t>вторая</w:t>
      </w:r>
      <w:r w:rsidRPr="00C47691">
        <w:rPr>
          <w:lang w:val="ru-RU"/>
        </w:rPr>
        <w:t xml:space="preserve">, и </w:t>
      </w:r>
      <w:r w:rsidR="00DB0F41" w:rsidRPr="00C47691">
        <w:rPr>
          <w:lang w:val="ru-RU"/>
        </w:rPr>
        <w:t>т</w:t>
      </w:r>
      <w:r w:rsidR="00DB0F41">
        <w:rPr>
          <w:lang w:val="ru-RU"/>
        </w:rPr>
        <w:t>.</w:t>
      </w:r>
      <w:r w:rsidR="00DB0F41" w:rsidRPr="00C47691">
        <w:rPr>
          <w:lang w:val="ru-RU"/>
        </w:rPr>
        <w:t xml:space="preserve"> д.</w:t>
      </w:r>
      <w:r w:rsidR="00550379">
        <w:rPr>
          <w:lang w:val="ru-RU"/>
        </w:rPr>
        <w:t xml:space="preserve"> Когорты</w:t>
      </w:r>
      <w:r w:rsidRPr="00C47691">
        <w:rPr>
          <w:lang w:val="ru-RU"/>
        </w:rPr>
        <w:t xml:space="preserve"> уже в свою очередь состоят из</w:t>
      </w:r>
      <w:r w:rsidR="00550379">
        <w:rPr>
          <w:lang w:val="ru-RU"/>
        </w:rPr>
        <w:t xml:space="preserve"> манипул</w:t>
      </w:r>
      <w:r w:rsidRPr="00C47691">
        <w:rPr>
          <w:lang w:val="ru-RU"/>
        </w:rPr>
        <w:t xml:space="preserve">. Стоит отметить, что </w:t>
      </w:r>
      <w:r w:rsidR="00550379">
        <w:rPr>
          <w:lang w:val="ru-RU"/>
        </w:rPr>
        <w:t>манипулы</w:t>
      </w:r>
      <w:r w:rsidRPr="00C47691">
        <w:rPr>
          <w:lang w:val="ru-RU"/>
        </w:rPr>
        <w:t xml:space="preserve"> </w:t>
      </w:r>
      <w:r w:rsidR="00550379">
        <w:rPr>
          <w:lang w:val="ru-RU"/>
        </w:rPr>
        <w:t>В</w:t>
      </w:r>
      <w:r w:rsidRPr="00C47691">
        <w:rPr>
          <w:lang w:val="ru-RU"/>
        </w:rPr>
        <w:t>торого корпуса</w:t>
      </w:r>
      <w:r w:rsidR="00550379">
        <w:rPr>
          <w:lang w:val="ru-RU"/>
        </w:rPr>
        <w:t xml:space="preserve"> в среднем</w:t>
      </w:r>
      <w:r w:rsidRPr="00C47691">
        <w:rPr>
          <w:lang w:val="ru-RU"/>
        </w:rPr>
        <w:t xml:space="preserve"> намного больше по численности чем </w:t>
      </w:r>
      <w:r w:rsidR="00550379">
        <w:rPr>
          <w:lang w:val="ru-RU"/>
        </w:rPr>
        <w:t>П</w:t>
      </w:r>
      <w:r w:rsidRPr="00C47691">
        <w:rPr>
          <w:lang w:val="ru-RU"/>
        </w:rPr>
        <w:t xml:space="preserve">ервого, потому в </w:t>
      </w:r>
      <w:r w:rsidR="00550379">
        <w:rPr>
          <w:lang w:val="ru-RU"/>
        </w:rPr>
        <w:t>Штурмовом</w:t>
      </w:r>
      <w:r w:rsidRPr="00C47691">
        <w:rPr>
          <w:lang w:val="ru-RU"/>
        </w:rPr>
        <w:t xml:space="preserve"> корпусе </w:t>
      </w:r>
      <w:r w:rsidRPr="00C47691">
        <w:rPr>
          <w:lang w:val="ru-RU"/>
        </w:rPr>
        <w:lastRenderedPageBreak/>
        <w:t xml:space="preserve">группа когорт и называется секцией, поскольку до масштабов </w:t>
      </w:r>
      <w:r w:rsidR="00732519">
        <w:rPr>
          <w:lang w:val="ru-RU"/>
        </w:rPr>
        <w:t>когорты</w:t>
      </w:r>
      <w:r w:rsidRPr="00C47691">
        <w:rPr>
          <w:lang w:val="ru-RU"/>
        </w:rPr>
        <w:t xml:space="preserve"> они не дотягивают. Ещё большое отличие в том, что секция включает в себя только боевых пони, поскольку вся логистика реализована на уровне корпуса для увеличения автономности и простоты бюрократии.</w:t>
      </w:r>
      <w:r w:rsidR="00550379">
        <w:rPr>
          <w:lang w:val="ru-RU"/>
        </w:rPr>
        <w:t xml:space="preserve"> </w:t>
      </w:r>
      <w:r w:rsidRPr="00C47691">
        <w:rPr>
          <w:lang w:val="ru-RU"/>
        </w:rPr>
        <w:t xml:space="preserve">В </w:t>
      </w:r>
      <w:r w:rsidR="00EE0843">
        <w:rPr>
          <w:lang w:val="ru-RU"/>
        </w:rPr>
        <w:t>О</w:t>
      </w:r>
      <w:r w:rsidRPr="00C47691">
        <w:rPr>
          <w:lang w:val="ru-RU"/>
        </w:rPr>
        <w:t xml:space="preserve">сновном же каждая </w:t>
      </w:r>
      <w:r w:rsidR="00732519">
        <w:rPr>
          <w:lang w:val="ru-RU"/>
        </w:rPr>
        <w:t>когорта</w:t>
      </w:r>
      <w:r w:rsidR="00EE0843">
        <w:rPr>
          <w:lang w:val="ru-RU"/>
        </w:rPr>
        <w:t xml:space="preserve"> обладает</w:t>
      </w:r>
      <w:r w:rsidRPr="00C47691">
        <w:rPr>
          <w:lang w:val="ru-RU"/>
        </w:rPr>
        <w:t xml:space="preserve"> своей логистической</w:t>
      </w:r>
      <w:r w:rsidR="00732519">
        <w:rPr>
          <w:lang w:val="ru-RU"/>
        </w:rPr>
        <w:t xml:space="preserve"> манипулой</w:t>
      </w:r>
      <w:r w:rsidRPr="00C47691">
        <w:rPr>
          <w:lang w:val="ru-RU"/>
        </w:rPr>
        <w:t xml:space="preserve">, </w:t>
      </w:r>
      <w:r w:rsidR="00EE0843">
        <w:rPr>
          <w:lang w:val="ru-RU"/>
        </w:rPr>
        <w:t>что относятся к Третьему. Из-за этого</w:t>
      </w:r>
      <w:r w:rsidR="00732519">
        <w:rPr>
          <w:lang w:val="ru-RU"/>
        </w:rPr>
        <w:t xml:space="preserve"> когорты</w:t>
      </w:r>
      <w:r w:rsidRPr="00C47691">
        <w:rPr>
          <w:lang w:val="ru-RU"/>
        </w:rPr>
        <w:t xml:space="preserve"> могут</w:t>
      </w:r>
      <w:r w:rsidR="00EE0843">
        <w:rPr>
          <w:lang w:val="ru-RU"/>
        </w:rPr>
        <w:t xml:space="preserve"> самостоятельно</w:t>
      </w:r>
      <w:r w:rsidRPr="00C47691">
        <w:rPr>
          <w:lang w:val="ru-RU"/>
        </w:rPr>
        <w:t xml:space="preserve"> организовать снабжение</w:t>
      </w:r>
      <w:r w:rsidR="00EE0843">
        <w:rPr>
          <w:lang w:val="ru-RU"/>
        </w:rPr>
        <w:t xml:space="preserve"> стационарно или</w:t>
      </w:r>
      <w:r w:rsidRPr="00C47691">
        <w:rPr>
          <w:lang w:val="ru-RU"/>
        </w:rPr>
        <w:t xml:space="preserve"> на коротких дистанциях</w:t>
      </w:r>
      <w:r w:rsidR="00EE0843">
        <w:rPr>
          <w:lang w:val="ru-RU"/>
        </w:rPr>
        <w:t>. Эта особенность позволяет не оставлять беззащитными меньшие города Эквестрии.</w:t>
      </w:r>
      <w:r w:rsidRPr="00C47691">
        <w:rPr>
          <w:lang w:val="ru-RU"/>
        </w:rPr>
        <w:t xml:space="preserve"> </w:t>
      </w:r>
      <w:r w:rsidR="00EE0843">
        <w:rPr>
          <w:lang w:val="ru-RU"/>
        </w:rPr>
        <w:t>Почти забыла упомянуть, Основной корпус обычно так никто не называет, а просто по имени главного города расположения.</w:t>
      </w:r>
    </w:p>
    <w:p w14:paraId="59764FA0" w14:textId="77777777" w:rsidR="00EE0843" w:rsidRDefault="00EE0843" w:rsidP="00C47691">
      <w:pPr>
        <w:rPr>
          <w:lang w:val="ru-RU"/>
        </w:rPr>
      </w:pPr>
      <w:r>
        <w:rPr>
          <w:lang w:val="ru-RU"/>
        </w:rPr>
        <w:t>Е</w:t>
      </w:r>
      <w:r w:rsidR="00C47691" w:rsidRPr="00C47691">
        <w:rPr>
          <w:lang w:val="ru-RU"/>
        </w:rPr>
        <w:t xml:space="preserve">сли весь полк отправляется в поход, то именно на плечи пони из </w:t>
      </w:r>
      <w:r>
        <w:rPr>
          <w:lang w:val="ru-RU"/>
        </w:rPr>
        <w:t>Т</w:t>
      </w:r>
      <w:r w:rsidR="00C47691" w:rsidRPr="00C47691">
        <w:rPr>
          <w:lang w:val="ru-RU"/>
        </w:rPr>
        <w:t>ретьего корпуса ложится снабжение средней и большой дальности. Так же традиционно весь транспорт, вроде тяжёлых телег и воздушных кораблей, если таковые имеются, управляется именно</w:t>
      </w:r>
      <w:r>
        <w:rPr>
          <w:lang w:val="ru-RU"/>
        </w:rPr>
        <w:t xml:space="preserve"> оттуда</w:t>
      </w:r>
      <w:r w:rsidR="00C47691" w:rsidRPr="00C47691">
        <w:rPr>
          <w:lang w:val="ru-RU"/>
        </w:rPr>
        <w:t>.</w:t>
      </w:r>
      <w:r>
        <w:rPr>
          <w:lang w:val="ru-RU"/>
        </w:rPr>
        <w:t xml:space="preserve"> Но такое происходит крайне редко, и я не могу вспомнить примеры в ближней истории. В реальности, основными задачами Второго и Третьего в мирное время являются поддержание порядка на высоком уровне, реагирование на чрезвычайные ситуации, и прочее. Я не знаю, что интересного можно рассказать о работе этих пони, но без них не было армии даже теоретически.</w:t>
      </w:r>
      <w:r w:rsidR="00C47691" w:rsidRPr="00C47691">
        <w:rPr>
          <w:lang w:val="ru-RU"/>
        </w:rPr>
        <w:t xml:space="preserve"> </w:t>
      </w:r>
    </w:p>
    <w:p w14:paraId="2F11A178" w14:textId="371EFB6C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В общем мы имеем </w:t>
      </w:r>
      <w:r w:rsidR="00EE0843" w:rsidRPr="00C47691">
        <w:rPr>
          <w:lang w:val="ru-RU"/>
        </w:rPr>
        <w:t>силу,</w:t>
      </w:r>
      <w:r w:rsidRPr="00C47691">
        <w:rPr>
          <w:lang w:val="ru-RU"/>
        </w:rPr>
        <w:t xml:space="preserve"> созданную как для быстрого реагирования, помощи и работы с </w:t>
      </w:r>
      <w:r w:rsidR="00EE0843">
        <w:rPr>
          <w:lang w:val="ru-RU"/>
        </w:rPr>
        <w:t>пони</w:t>
      </w:r>
      <w:r w:rsidRPr="00C47691">
        <w:rPr>
          <w:lang w:val="ru-RU"/>
        </w:rPr>
        <w:t xml:space="preserve">, так и длительной, тяжёлой войны. </w:t>
      </w:r>
      <w:r w:rsidR="00EE0843">
        <w:rPr>
          <w:lang w:val="ru-RU"/>
        </w:rPr>
        <w:t>Создание резервных «Основных» корпусов и стало наследием конфликтом прошлого. Это позволяет проводить быстрые ротации и выдерживать потери, которые бы просто уничтожили более ранние формирования.</w:t>
      </w:r>
    </w:p>
    <w:p w14:paraId="526C32F6" w14:textId="2917117C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Что же касается пути войны, которую любят командиры </w:t>
      </w:r>
      <w:r w:rsidR="00EE0843">
        <w:rPr>
          <w:lang w:val="ru-RU"/>
        </w:rPr>
        <w:t>А</w:t>
      </w:r>
      <w:r w:rsidRPr="00C47691">
        <w:rPr>
          <w:lang w:val="ru-RU"/>
        </w:rPr>
        <w:t xml:space="preserve">рмии </w:t>
      </w:r>
      <w:r w:rsidR="00EE0843">
        <w:rPr>
          <w:lang w:val="ru-RU"/>
        </w:rPr>
        <w:t>Д</w:t>
      </w:r>
      <w:r w:rsidRPr="00C47691">
        <w:rPr>
          <w:lang w:val="ru-RU"/>
        </w:rPr>
        <w:t xml:space="preserve">ня, то она также отражена в когортной организации. Внутри секции или </w:t>
      </w:r>
      <w:r w:rsidR="00EE0843">
        <w:rPr>
          <w:lang w:val="ru-RU"/>
        </w:rPr>
        <w:t>когорты</w:t>
      </w:r>
      <w:r w:rsidRPr="00C47691">
        <w:rPr>
          <w:lang w:val="ru-RU"/>
        </w:rPr>
        <w:t>, в зависимости от её типа существует разные типы когорт. В общем их стратегию можно назвать как бой широким строем с применением тактики подавления или окружения.</w:t>
      </w:r>
      <w:r w:rsidR="00732519">
        <w:rPr>
          <w:lang w:val="ru-RU"/>
        </w:rPr>
        <w:t xml:space="preserve"> Манипулы, относящиеся к Штурмовым корпусам разных полков во время мобилизации Армии формируют</w:t>
      </w:r>
      <w:r w:rsidRPr="00C47691">
        <w:rPr>
          <w:lang w:val="ru-RU"/>
        </w:rPr>
        <w:t xml:space="preserve"> </w:t>
      </w:r>
      <w:r w:rsidR="00732519">
        <w:rPr>
          <w:lang w:val="ru-RU"/>
        </w:rPr>
        <w:t>т</w:t>
      </w:r>
      <w:r w:rsidRPr="00C47691">
        <w:rPr>
          <w:lang w:val="ru-RU"/>
        </w:rPr>
        <w:t>актические когорты,</w:t>
      </w:r>
      <w:r w:rsidR="00732519">
        <w:rPr>
          <w:lang w:val="ru-RU"/>
        </w:rPr>
        <w:t xml:space="preserve"> что имеют разную внутреннюю структуру в зависимости от снаряжения воинов</w:t>
      </w:r>
      <w:r w:rsidRPr="00C47691">
        <w:rPr>
          <w:lang w:val="ru-RU"/>
        </w:rPr>
        <w:t>. Тяжело бронированные пони с различным вооружением, от различных видов клинковых, до копий и громовых копыт. Именно на них отдаться основные тяготы боя и тот самый танец, который позволяет наступать или отступать</w:t>
      </w:r>
      <w:r w:rsidR="00732519">
        <w:rPr>
          <w:lang w:val="ru-RU"/>
        </w:rPr>
        <w:t>, проводя тактические охваты и подавления</w:t>
      </w:r>
      <w:r w:rsidRPr="00C47691">
        <w:rPr>
          <w:lang w:val="ru-RU"/>
        </w:rPr>
        <w:t>. Когорты поддержки</w:t>
      </w:r>
      <w:r w:rsidR="00732519">
        <w:rPr>
          <w:lang w:val="ru-RU"/>
        </w:rPr>
        <w:t xml:space="preserve"> –</w:t>
      </w:r>
      <w:r w:rsidRPr="00C47691">
        <w:rPr>
          <w:lang w:val="ru-RU"/>
        </w:rPr>
        <w:t xml:space="preserve"> это </w:t>
      </w:r>
      <w:r w:rsidR="00732519" w:rsidRPr="00C47691">
        <w:rPr>
          <w:lang w:val="ru-RU"/>
        </w:rPr>
        <w:t>операторы той техники,</w:t>
      </w:r>
      <w:r w:rsidRPr="00C47691">
        <w:rPr>
          <w:lang w:val="ru-RU"/>
        </w:rPr>
        <w:t xml:space="preserve"> которая доступна </w:t>
      </w:r>
      <w:r w:rsidR="00732519">
        <w:rPr>
          <w:lang w:val="ru-RU"/>
        </w:rPr>
        <w:t>А</w:t>
      </w:r>
      <w:r w:rsidRPr="00C47691">
        <w:rPr>
          <w:lang w:val="ru-RU"/>
        </w:rPr>
        <w:t xml:space="preserve">рмии </w:t>
      </w:r>
      <w:r w:rsidR="00732519">
        <w:rPr>
          <w:lang w:val="ru-RU"/>
        </w:rPr>
        <w:t>Д</w:t>
      </w:r>
      <w:r w:rsidRPr="00C47691">
        <w:rPr>
          <w:lang w:val="ru-RU"/>
        </w:rPr>
        <w:t>ня. Хоть технологичность у них крайне низкая, но им доступн</w:t>
      </w:r>
      <w:r w:rsidR="00732519">
        <w:rPr>
          <w:lang w:val="ru-RU"/>
        </w:rPr>
        <w:t>о</w:t>
      </w:r>
      <w:r w:rsidRPr="00C47691">
        <w:rPr>
          <w:lang w:val="ru-RU"/>
        </w:rPr>
        <w:t xml:space="preserve"> большое количество метательных приборов, вроде баллист,</w:t>
      </w:r>
      <w:r w:rsidR="00732519">
        <w:rPr>
          <w:lang w:val="ru-RU"/>
        </w:rPr>
        <w:t xml:space="preserve"> катапульт и</w:t>
      </w:r>
      <w:r w:rsidRPr="00C47691">
        <w:rPr>
          <w:lang w:val="ru-RU"/>
        </w:rPr>
        <w:t xml:space="preserve"> самострелов. Когда тактическая когорта оперирует рядами, то пони в поддержке обычно разделены на расчёты. Так</w:t>
      </w:r>
      <w:r w:rsidR="00732519">
        <w:rPr>
          <w:lang w:val="ru-RU"/>
        </w:rPr>
        <w:t xml:space="preserve"> как</w:t>
      </w:r>
      <w:r w:rsidRPr="00C47691">
        <w:rPr>
          <w:lang w:val="ru-RU"/>
        </w:rPr>
        <w:t xml:space="preserve"> тяжёлый стреломёт требует двух пони для функционирования, в то же время как </w:t>
      </w:r>
      <w:r w:rsidR="00732519" w:rsidRPr="00C47691">
        <w:rPr>
          <w:lang w:val="ru-RU"/>
        </w:rPr>
        <w:t>акроболиста</w:t>
      </w:r>
      <w:r w:rsidRPr="00C47691">
        <w:rPr>
          <w:lang w:val="ru-RU"/>
        </w:rPr>
        <w:t xml:space="preserve"> может требовать</w:t>
      </w:r>
      <w:r w:rsidR="00732519">
        <w:rPr>
          <w:lang w:val="ru-RU"/>
        </w:rPr>
        <w:t xml:space="preserve"> целых</w:t>
      </w:r>
      <w:r w:rsidRPr="00C47691">
        <w:rPr>
          <w:lang w:val="ru-RU"/>
        </w:rPr>
        <w:t xml:space="preserve"> десять</w:t>
      </w:r>
      <w:r w:rsidR="00732519">
        <w:rPr>
          <w:lang w:val="ru-RU"/>
        </w:rPr>
        <w:t>, численность их крайне варьируется</w:t>
      </w:r>
      <w:r w:rsidRPr="00C47691">
        <w:rPr>
          <w:lang w:val="ru-RU"/>
        </w:rPr>
        <w:t>. Небесные когорты набираются из рядов пегасов и составляют основные</w:t>
      </w:r>
      <w:r w:rsidR="00732519">
        <w:rPr>
          <w:lang w:val="ru-RU"/>
        </w:rPr>
        <w:t xml:space="preserve"> воздушные</w:t>
      </w:r>
      <w:r w:rsidRPr="00C47691">
        <w:rPr>
          <w:lang w:val="ru-RU"/>
        </w:rPr>
        <w:t xml:space="preserve"> силы, в то же время как когорты магов предоставляли метафизическую поддержку. </w:t>
      </w:r>
      <w:r w:rsidR="00732519">
        <w:rPr>
          <w:lang w:val="ru-RU"/>
        </w:rPr>
        <w:t>Все эти виды подразделений</w:t>
      </w:r>
      <w:r w:rsidRPr="00C47691">
        <w:rPr>
          <w:lang w:val="ru-RU"/>
        </w:rPr>
        <w:t xml:space="preserve"> обычно не перемешивались между собой, но все </w:t>
      </w:r>
      <w:r w:rsidR="00732519">
        <w:rPr>
          <w:lang w:val="ru-RU"/>
        </w:rPr>
        <w:t>тренируются</w:t>
      </w:r>
      <w:r w:rsidRPr="00C47691">
        <w:rPr>
          <w:lang w:val="ru-RU"/>
        </w:rPr>
        <w:t xml:space="preserve"> действовать как один в составе </w:t>
      </w:r>
      <w:r w:rsidR="00732519">
        <w:rPr>
          <w:lang w:val="ru-RU"/>
        </w:rPr>
        <w:t>армии или легиона</w:t>
      </w:r>
      <w:r w:rsidRPr="00C47691">
        <w:rPr>
          <w:lang w:val="ru-RU"/>
        </w:rPr>
        <w:t xml:space="preserve">. </w:t>
      </w:r>
    </w:p>
    <w:p w14:paraId="1BEBF451" w14:textId="2A8FBCC1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Как можно заметить, армия дня была создана для длительной войны, </w:t>
      </w:r>
      <w:r w:rsidR="00732519" w:rsidRPr="00C47691">
        <w:rPr>
          <w:lang w:val="ru-RU"/>
        </w:rPr>
        <w:t>но, к сожалению,</w:t>
      </w:r>
      <w:r w:rsidRPr="00C47691">
        <w:rPr>
          <w:lang w:val="ru-RU"/>
        </w:rPr>
        <w:t xml:space="preserve"> </w:t>
      </w:r>
      <w:r w:rsidR="00732519">
        <w:rPr>
          <w:lang w:val="ru-RU"/>
        </w:rPr>
        <w:t>Э</w:t>
      </w:r>
      <w:r w:rsidRPr="00C47691">
        <w:rPr>
          <w:lang w:val="ru-RU"/>
        </w:rPr>
        <w:t xml:space="preserve">ра </w:t>
      </w:r>
      <w:r w:rsidR="00732519">
        <w:rPr>
          <w:lang w:val="ru-RU"/>
        </w:rPr>
        <w:t>С</w:t>
      </w:r>
      <w:r w:rsidRPr="00C47691">
        <w:rPr>
          <w:lang w:val="ru-RU"/>
        </w:rPr>
        <w:t>олнца сказалась очень плохо на их боеготовности, и восстание застало</w:t>
      </w:r>
      <w:r w:rsidR="00732519">
        <w:rPr>
          <w:lang w:val="ru-RU"/>
        </w:rPr>
        <w:t xml:space="preserve"> их</w:t>
      </w:r>
      <w:r w:rsidRPr="00C47691">
        <w:rPr>
          <w:lang w:val="ru-RU"/>
        </w:rPr>
        <w:t xml:space="preserve"> врасплох. То, что должно было быстро и эффективно реагировать на угрозы оказалось просто не готово</w:t>
      </w:r>
      <w:r w:rsidR="00732519">
        <w:rPr>
          <w:lang w:val="ru-RU"/>
        </w:rPr>
        <w:t>. Б</w:t>
      </w:r>
      <w:r w:rsidRPr="00C47691">
        <w:rPr>
          <w:lang w:val="ru-RU"/>
        </w:rPr>
        <w:t>юрократия, борьба с которой была одной из</w:t>
      </w:r>
      <w:r w:rsidR="00732519">
        <w:rPr>
          <w:lang w:val="ru-RU"/>
        </w:rPr>
        <w:t xml:space="preserve"> главных</w:t>
      </w:r>
      <w:r w:rsidRPr="00C47691">
        <w:rPr>
          <w:lang w:val="ru-RU"/>
        </w:rPr>
        <w:t xml:space="preserve"> изначальных причин </w:t>
      </w:r>
      <w:r w:rsidR="00732519" w:rsidRPr="00C47691">
        <w:rPr>
          <w:lang w:val="ru-RU"/>
        </w:rPr>
        <w:t>из-за</w:t>
      </w:r>
      <w:r w:rsidRPr="00C47691">
        <w:rPr>
          <w:lang w:val="ru-RU"/>
        </w:rPr>
        <w:t xml:space="preserve"> которой </w:t>
      </w:r>
      <w:r w:rsidR="00732519">
        <w:rPr>
          <w:lang w:val="ru-RU"/>
        </w:rPr>
        <w:t>армия была реструктурирована такой, как она есть</w:t>
      </w:r>
      <w:r w:rsidRPr="00C47691">
        <w:rPr>
          <w:lang w:val="ru-RU"/>
        </w:rPr>
        <w:t xml:space="preserve">, </w:t>
      </w:r>
      <w:r w:rsidR="00732519" w:rsidRPr="00C47691">
        <w:rPr>
          <w:lang w:val="ru-RU"/>
        </w:rPr>
        <w:t>тысячелетие</w:t>
      </w:r>
      <w:r w:rsidRPr="00C47691">
        <w:rPr>
          <w:lang w:val="ru-RU"/>
        </w:rPr>
        <w:t xml:space="preserve"> росла без ограничения. Этим и обусловлено почти</w:t>
      </w:r>
      <w:r w:rsidR="00732519">
        <w:rPr>
          <w:lang w:val="ru-RU"/>
        </w:rPr>
        <w:t xml:space="preserve"> фатальное</w:t>
      </w:r>
      <w:r w:rsidRPr="00C47691">
        <w:rPr>
          <w:lang w:val="ru-RU"/>
        </w:rPr>
        <w:t xml:space="preserve"> бездействие сил Эквестрии в начале и даже в середине раздора,</w:t>
      </w:r>
      <w:r w:rsidR="00732519">
        <w:rPr>
          <w:lang w:val="ru-RU"/>
        </w:rPr>
        <w:t xml:space="preserve"> приведшее к формированию одной из других фракций</w:t>
      </w:r>
      <w:r w:rsidRPr="00C47691">
        <w:rPr>
          <w:lang w:val="ru-RU"/>
        </w:rPr>
        <w:t>.</w:t>
      </w:r>
      <w:r w:rsidR="00214169">
        <w:rPr>
          <w:lang w:val="ru-RU"/>
        </w:rPr>
        <w:t xml:space="preserve"> Ожидая противников снаружи, они не смогли противостоять врагам внутри.</w:t>
      </w:r>
    </w:p>
    <w:p w14:paraId="46087EF3" w14:textId="77777777" w:rsidR="00C47691" w:rsidRPr="00C47691" w:rsidRDefault="00C47691" w:rsidP="00C47691">
      <w:pPr>
        <w:rPr>
          <w:lang w:val="ru-RU"/>
        </w:rPr>
      </w:pPr>
    </w:p>
    <w:p w14:paraId="74B9438F" w14:textId="2DDBB12E" w:rsidR="00214169" w:rsidRDefault="00214169" w:rsidP="00214169">
      <w:pPr>
        <w:pStyle w:val="Heading2"/>
        <w:rPr>
          <w:lang w:val="ru-RU"/>
        </w:rPr>
      </w:pPr>
      <w:bookmarkStart w:id="2" w:name="_Toc134913623"/>
      <w:r>
        <w:rPr>
          <w:lang w:val="ru-RU"/>
        </w:rPr>
        <w:lastRenderedPageBreak/>
        <w:t>Организация Свободных Пони</w:t>
      </w:r>
      <w:bookmarkEnd w:id="2"/>
    </w:p>
    <w:p w14:paraId="4EFAFA9B" w14:textId="7F363948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Второй силой была Организация Свободных Пони, или же ОСП. Они откололись от Эквестрии</w:t>
      </w:r>
      <w:r w:rsidR="00725E22">
        <w:rPr>
          <w:lang w:val="ru-RU"/>
        </w:rPr>
        <w:t xml:space="preserve"> ещё</w:t>
      </w:r>
      <w:r w:rsidRPr="00C47691">
        <w:rPr>
          <w:lang w:val="ru-RU"/>
        </w:rPr>
        <w:t xml:space="preserve"> в начале конфликта, не согласившись с политикой принцесс и призывая к более активным действиям. Они характеризуются распространённым использованием примитивного </w:t>
      </w:r>
      <w:r w:rsidR="00725E22" w:rsidRPr="00C47691">
        <w:rPr>
          <w:lang w:val="ru-RU"/>
        </w:rPr>
        <w:t>транспорта</w:t>
      </w:r>
      <w:r w:rsidRPr="00C47691">
        <w:rPr>
          <w:lang w:val="ru-RU"/>
        </w:rPr>
        <w:t xml:space="preserve">, вроде воздушных кораблей различных классов, а также их желанием заполучить как можно больше технологического оружия, несмотря на свою крайнюю неэффективность в его использовании. ОСП были изгоями, и из-за своих настроений быстро скатились до правила </w:t>
      </w:r>
      <w:r w:rsidR="00725E22">
        <w:rPr>
          <w:lang w:val="ru-RU"/>
        </w:rPr>
        <w:t>«</w:t>
      </w:r>
      <w:r w:rsidRPr="00C47691">
        <w:rPr>
          <w:lang w:val="ru-RU"/>
        </w:rPr>
        <w:t>выживает сильнейший</w:t>
      </w:r>
      <w:r w:rsidR="00725E22">
        <w:rPr>
          <w:lang w:val="ru-RU"/>
        </w:rPr>
        <w:t>»</w:t>
      </w:r>
      <w:r w:rsidRPr="00C47691">
        <w:rPr>
          <w:lang w:val="ru-RU"/>
        </w:rPr>
        <w:t>, превратившись в кочевые флоты и группы, что предлагали свою защиту поселениям в обмен на</w:t>
      </w:r>
      <w:r w:rsidR="00725E22">
        <w:rPr>
          <w:lang w:val="ru-RU"/>
        </w:rPr>
        <w:t xml:space="preserve"> всё необходимое для существования</w:t>
      </w:r>
      <w:r w:rsidRPr="00C47691">
        <w:rPr>
          <w:lang w:val="ru-RU"/>
        </w:rPr>
        <w:t xml:space="preserve">. Быстро так же они прибрали к копытам почти всю тогдашнюю торговлю технологиями, что так любезно </w:t>
      </w:r>
      <w:r w:rsidR="00725E22">
        <w:rPr>
          <w:lang w:val="ru-RU"/>
        </w:rPr>
        <w:t>«</w:t>
      </w:r>
      <w:r w:rsidRPr="00C47691">
        <w:rPr>
          <w:lang w:val="ru-RU"/>
        </w:rPr>
        <w:t>теряли</w:t>
      </w:r>
      <w:r w:rsidR="00725E22">
        <w:rPr>
          <w:lang w:val="ru-RU"/>
        </w:rPr>
        <w:t>» звёзды</w:t>
      </w:r>
      <w:r w:rsidRPr="00C47691">
        <w:rPr>
          <w:lang w:val="ru-RU"/>
        </w:rPr>
        <w:t xml:space="preserve"> по приказу предателей из круга. Но об этом позже. </w:t>
      </w:r>
      <w:r w:rsidR="00725E22" w:rsidRPr="00C47691">
        <w:rPr>
          <w:lang w:val="ru-RU"/>
        </w:rPr>
        <w:t>Там, где</w:t>
      </w:r>
      <w:r w:rsidRPr="00C47691">
        <w:rPr>
          <w:lang w:val="ru-RU"/>
        </w:rPr>
        <w:t xml:space="preserve"> не справлялись или </w:t>
      </w:r>
      <w:r w:rsidR="00725E22" w:rsidRPr="00C47691">
        <w:rPr>
          <w:lang w:val="ru-RU"/>
        </w:rPr>
        <w:t>недостаточно</w:t>
      </w:r>
      <w:r w:rsidRPr="00C47691">
        <w:rPr>
          <w:lang w:val="ru-RU"/>
        </w:rPr>
        <w:t xml:space="preserve"> справлялись силы принцесс вступались они, и чередой разумных ходов нашли себе достаточно много сторонников. </w:t>
      </w:r>
    </w:p>
    <w:p w14:paraId="0D6CED58" w14:textId="39FFD999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Что же касается их структуры, то про неё мало известно. Что наша разведка, что принцесс, говорила</w:t>
      </w:r>
      <w:r w:rsidR="00322963">
        <w:rPr>
          <w:lang w:val="ru-RU"/>
        </w:rPr>
        <w:t xml:space="preserve"> об их</w:t>
      </w:r>
      <w:r w:rsidRPr="00C47691">
        <w:rPr>
          <w:lang w:val="ru-RU"/>
        </w:rPr>
        <w:t xml:space="preserve"> раздел</w:t>
      </w:r>
      <w:r w:rsidR="00322963">
        <w:rPr>
          <w:lang w:val="ru-RU"/>
        </w:rPr>
        <w:t>ении</w:t>
      </w:r>
      <w:r w:rsidRPr="00C47691">
        <w:rPr>
          <w:lang w:val="ru-RU"/>
        </w:rPr>
        <w:t xml:space="preserve"> на экипажи, скорее всего из-за сильной</w:t>
      </w:r>
      <w:r w:rsidR="00322963">
        <w:rPr>
          <w:lang w:val="ru-RU"/>
        </w:rPr>
        <w:t xml:space="preserve"> внутренней</w:t>
      </w:r>
      <w:r w:rsidRPr="00C47691">
        <w:rPr>
          <w:lang w:val="ru-RU"/>
        </w:rPr>
        <w:t xml:space="preserve"> привязки к кораблям. Интересно</w:t>
      </w:r>
      <w:r w:rsidR="00322963">
        <w:rPr>
          <w:lang w:val="ru-RU"/>
        </w:rPr>
        <w:t>,</w:t>
      </w:r>
      <w:r w:rsidRPr="00C47691">
        <w:rPr>
          <w:lang w:val="ru-RU"/>
        </w:rPr>
        <w:t xml:space="preserve"> что и наземные подразделения</w:t>
      </w:r>
      <w:r w:rsidR="00322963">
        <w:rPr>
          <w:lang w:val="ru-RU"/>
        </w:rPr>
        <w:t xml:space="preserve"> у них</w:t>
      </w:r>
      <w:r w:rsidRPr="00C47691">
        <w:rPr>
          <w:lang w:val="ru-RU"/>
        </w:rPr>
        <w:t xml:space="preserve"> назывались так же, но предполагаю они были ниже рангом чем экипажи с транспортом. Лидер </w:t>
      </w:r>
      <w:r w:rsidR="00322963">
        <w:rPr>
          <w:lang w:val="ru-RU"/>
        </w:rPr>
        <w:t>такой группы</w:t>
      </w:r>
      <w:r w:rsidRPr="00C47691">
        <w:rPr>
          <w:lang w:val="ru-RU"/>
        </w:rPr>
        <w:t xml:space="preserve"> назывался капитаном, так же</w:t>
      </w:r>
      <w:r w:rsidR="00D74B9A">
        <w:rPr>
          <w:lang w:val="ru-RU"/>
        </w:rPr>
        <w:t>,</w:t>
      </w:r>
      <w:r w:rsidRPr="00C47691">
        <w:rPr>
          <w:lang w:val="ru-RU"/>
        </w:rPr>
        <w:t xml:space="preserve"> как и лидер</w:t>
      </w:r>
      <w:r w:rsidR="00D74B9A">
        <w:rPr>
          <w:lang w:val="ru-RU"/>
        </w:rPr>
        <w:t xml:space="preserve"> когорты</w:t>
      </w:r>
      <w:r w:rsidRPr="00C47691">
        <w:rPr>
          <w:lang w:val="ru-RU"/>
        </w:rPr>
        <w:t xml:space="preserve"> Эквестрии. Что касается более высокой организации, про неё ничего не известно, кроме того</w:t>
      </w:r>
      <w:r w:rsidR="00D74B9A">
        <w:rPr>
          <w:lang w:val="ru-RU"/>
        </w:rPr>
        <w:t>,</w:t>
      </w:r>
      <w:r w:rsidRPr="00C47691">
        <w:rPr>
          <w:lang w:val="ru-RU"/>
        </w:rPr>
        <w:t xml:space="preserve"> что у них был</w:t>
      </w:r>
      <w:r w:rsidR="00D74B9A">
        <w:rPr>
          <w:lang w:val="ru-RU"/>
        </w:rPr>
        <w:t>а позиция, на которую ссылались как</w:t>
      </w:r>
      <w:r w:rsidRPr="00C47691">
        <w:rPr>
          <w:lang w:val="ru-RU"/>
        </w:rPr>
        <w:t xml:space="preserve"> адмирал кочевой силы</w:t>
      </w:r>
      <w:r w:rsidR="00D74B9A">
        <w:rPr>
          <w:lang w:val="ru-RU"/>
        </w:rPr>
        <w:t>.</w:t>
      </w:r>
      <w:r w:rsidRPr="00C47691">
        <w:rPr>
          <w:lang w:val="ru-RU"/>
        </w:rPr>
        <w:t xml:space="preserve"> </w:t>
      </w:r>
      <w:r w:rsidR="00D74B9A">
        <w:rPr>
          <w:lang w:val="ru-RU"/>
        </w:rPr>
        <w:t>Н</w:t>
      </w:r>
      <w:r w:rsidRPr="00C47691">
        <w:rPr>
          <w:lang w:val="ru-RU"/>
        </w:rPr>
        <w:t>о по их не столь организованным действиям на поле боя можно заключить</w:t>
      </w:r>
      <w:r w:rsidR="00D74B9A">
        <w:rPr>
          <w:lang w:val="ru-RU"/>
        </w:rPr>
        <w:t>,</w:t>
      </w:r>
      <w:r w:rsidRPr="00C47691">
        <w:rPr>
          <w:lang w:val="ru-RU"/>
        </w:rPr>
        <w:t xml:space="preserve"> что</w:t>
      </w:r>
      <w:r w:rsidR="00D74B9A">
        <w:rPr>
          <w:lang w:val="ru-RU"/>
        </w:rPr>
        <w:t xml:space="preserve"> на деле</w:t>
      </w:r>
      <w:r w:rsidRPr="00C47691">
        <w:rPr>
          <w:lang w:val="ru-RU"/>
        </w:rPr>
        <w:t xml:space="preserve"> более высокой единицы</w:t>
      </w:r>
      <w:r w:rsidR="00D74B9A">
        <w:rPr>
          <w:lang w:val="ru-RU"/>
        </w:rPr>
        <w:t xml:space="preserve"> организации</w:t>
      </w:r>
      <w:r w:rsidRPr="00C47691">
        <w:rPr>
          <w:lang w:val="ru-RU"/>
        </w:rPr>
        <w:t xml:space="preserve"> чем экипаж у них не было. Эти самые экипажи были самодостаточными и</w:t>
      </w:r>
      <w:r w:rsidR="00D74B9A">
        <w:rPr>
          <w:lang w:val="ru-RU"/>
        </w:rPr>
        <w:t xml:space="preserve"> в среднем</w:t>
      </w:r>
      <w:r w:rsidRPr="00C47691">
        <w:rPr>
          <w:lang w:val="ru-RU"/>
        </w:rPr>
        <w:t xml:space="preserve"> состояли из чего повезёт. У кого-то было много пегасов, у кого-то магов, а у кого-то</w:t>
      </w:r>
      <w:r w:rsidR="00D74B9A">
        <w:rPr>
          <w:lang w:val="ru-RU"/>
        </w:rPr>
        <w:t xml:space="preserve"> вовсе</w:t>
      </w:r>
      <w:r w:rsidRPr="00C47691">
        <w:rPr>
          <w:lang w:val="ru-RU"/>
        </w:rPr>
        <w:t xml:space="preserve"> ничего не было. Каждый </w:t>
      </w:r>
      <w:r w:rsidR="00D74B9A" w:rsidRPr="00C47691">
        <w:rPr>
          <w:lang w:val="ru-RU"/>
        </w:rPr>
        <w:t>из пони,</w:t>
      </w:r>
      <w:r w:rsidRPr="00C47691">
        <w:rPr>
          <w:lang w:val="ru-RU"/>
        </w:rPr>
        <w:t xml:space="preserve"> принадлежавших к ОСП занимались </w:t>
      </w:r>
      <w:r w:rsidR="00D74B9A">
        <w:rPr>
          <w:lang w:val="ru-RU"/>
        </w:rPr>
        <w:t>само</w:t>
      </w:r>
      <w:r w:rsidRPr="00C47691">
        <w:rPr>
          <w:lang w:val="ru-RU"/>
        </w:rPr>
        <w:t xml:space="preserve">снабжением и были </w:t>
      </w:r>
      <w:r w:rsidR="00D74B9A" w:rsidRPr="00C47691">
        <w:rPr>
          <w:lang w:val="ru-RU"/>
        </w:rPr>
        <w:t>вынуждены, по сути,</w:t>
      </w:r>
      <w:r w:rsidRPr="00C47691">
        <w:rPr>
          <w:lang w:val="ru-RU"/>
        </w:rPr>
        <w:t xml:space="preserve"> покупать всё своё снаряжение, в том числе </w:t>
      </w:r>
      <w:r w:rsidR="00D74B9A">
        <w:rPr>
          <w:lang w:val="ru-RU"/>
        </w:rPr>
        <w:t>не забывая отдавать</w:t>
      </w:r>
      <w:r w:rsidRPr="00C47691">
        <w:rPr>
          <w:lang w:val="ru-RU"/>
        </w:rPr>
        <w:t xml:space="preserve"> часть доходов на благо всего экипажа. Таким образом можно было </w:t>
      </w:r>
      <w:r w:rsidR="00D74B9A" w:rsidRPr="00C47691">
        <w:rPr>
          <w:lang w:val="ru-RU"/>
        </w:rPr>
        <w:t>встретить,</w:t>
      </w:r>
      <w:r w:rsidRPr="00C47691">
        <w:rPr>
          <w:lang w:val="ru-RU"/>
        </w:rPr>
        <w:t xml:space="preserve"> как и пони без ничего, так и с</w:t>
      </w:r>
      <w:r w:rsidR="00CB1CA7">
        <w:rPr>
          <w:lang w:val="ru-RU"/>
        </w:rPr>
        <w:t>о</w:t>
      </w:r>
      <w:r w:rsidRPr="00C47691">
        <w:rPr>
          <w:lang w:val="ru-RU"/>
        </w:rPr>
        <w:t xml:space="preserve"> стандартным снаряжением Эквестрии, так и</w:t>
      </w:r>
      <w:r w:rsidR="00CB1CA7">
        <w:rPr>
          <w:lang w:val="ru-RU"/>
        </w:rPr>
        <w:t xml:space="preserve"> усиленные</w:t>
      </w:r>
      <w:r w:rsidRPr="00C47691">
        <w:rPr>
          <w:lang w:val="ru-RU"/>
        </w:rPr>
        <w:t xml:space="preserve"> звёздным оружием. Уровень их технологий всё же был ещё низки</w:t>
      </w:r>
      <w:r w:rsidR="00CB1CA7">
        <w:rPr>
          <w:lang w:val="ru-RU"/>
        </w:rPr>
        <w:t>м</w:t>
      </w:r>
      <w:r w:rsidRPr="00C47691">
        <w:rPr>
          <w:lang w:val="ru-RU"/>
        </w:rPr>
        <w:t>, но это лучше</w:t>
      </w:r>
      <w:r w:rsidR="00CB1CA7">
        <w:rPr>
          <w:lang w:val="ru-RU"/>
        </w:rPr>
        <w:t>,</w:t>
      </w:r>
      <w:r w:rsidRPr="00C47691">
        <w:rPr>
          <w:lang w:val="ru-RU"/>
        </w:rPr>
        <w:t xml:space="preserve"> чем ничего. Торгаши, контрабандисты, наёмники, идеологи</w:t>
      </w:r>
      <w:r w:rsidR="00CB1CA7">
        <w:rPr>
          <w:lang w:val="ru-RU"/>
        </w:rPr>
        <w:t xml:space="preserve"> –</w:t>
      </w:r>
      <w:r w:rsidRPr="00C47691">
        <w:rPr>
          <w:lang w:val="ru-RU"/>
        </w:rPr>
        <w:t xml:space="preserve"> интересная комбинация. Такая фракция действительно могла появиться только во время</w:t>
      </w:r>
      <w:r w:rsidR="00E323A0">
        <w:rPr>
          <w:lang w:val="ru-RU"/>
        </w:rPr>
        <w:t xml:space="preserve"> столь страшной катастрофы</w:t>
      </w:r>
      <w:r w:rsidRPr="00C47691">
        <w:rPr>
          <w:lang w:val="ru-RU"/>
        </w:rPr>
        <w:t xml:space="preserve"> как Восстание.</w:t>
      </w:r>
    </w:p>
    <w:p w14:paraId="26DA0510" w14:textId="35971CA2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Что же касается их выбранной стратегии</w:t>
      </w:r>
      <w:r w:rsidR="00E323A0">
        <w:rPr>
          <w:lang w:val="ru-RU"/>
        </w:rPr>
        <w:t xml:space="preserve"> –</w:t>
      </w:r>
      <w:r w:rsidRPr="00C47691">
        <w:rPr>
          <w:lang w:val="ru-RU"/>
        </w:rPr>
        <w:t xml:space="preserve"> то это автономия возведённая в абсолют. Во время самой большой их битвы под Понивилем, даже друзья заметили, что они не действуют как общая сила, а </w:t>
      </w:r>
      <w:r w:rsidR="00E323A0" w:rsidRPr="00C47691">
        <w:rPr>
          <w:lang w:val="ru-RU"/>
        </w:rPr>
        <w:t>скорее,</w:t>
      </w:r>
      <w:r w:rsidRPr="00C47691">
        <w:rPr>
          <w:lang w:val="ru-RU"/>
        </w:rPr>
        <w:t xml:space="preserve"> как лоскутное одеяло накрывшее поле боя.</w:t>
      </w:r>
      <w:r w:rsidR="00E323A0">
        <w:rPr>
          <w:lang w:val="ru-RU"/>
        </w:rPr>
        <w:t xml:space="preserve"> Условный</w:t>
      </w:r>
      <w:r w:rsidRPr="00C47691">
        <w:rPr>
          <w:lang w:val="ru-RU"/>
        </w:rPr>
        <w:t xml:space="preserve"> </w:t>
      </w:r>
      <w:r w:rsidR="00E323A0">
        <w:rPr>
          <w:lang w:val="ru-RU"/>
        </w:rPr>
        <w:t>а</w:t>
      </w:r>
      <w:r w:rsidRPr="00C47691">
        <w:rPr>
          <w:lang w:val="ru-RU"/>
        </w:rPr>
        <w:t xml:space="preserve">дмирал давал бы экипажам тактические задания в стиле </w:t>
      </w:r>
      <w:r w:rsidR="00E323A0">
        <w:rPr>
          <w:lang w:val="ru-RU"/>
        </w:rPr>
        <w:t>«</w:t>
      </w:r>
      <w:r w:rsidRPr="00C47691">
        <w:rPr>
          <w:lang w:val="ru-RU"/>
        </w:rPr>
        <w:t>возьмите вот тот холм</w:t>
      </w:r>
      <w:r w:rsidR="00E323A0">
        <w:rPr>
          <w:lang w:val="ru-RU"/>
        </w:rPr>
        <w:t>»</w:t>
      </w:r>
      <w:r w:rsidRPr="00C47691">
        <w:rPr>
          <w:lang w:val="ru-RU"/>
        </w:rPr>
        <w:t xml:space="preserve"> в зависимости от их возможностей. Каждый из </w:t>
      </w:r>
      <w:r w:rsidR="00E323A0">
        <w:rPr>
          <w:lang w:val="ru-RU"/>
        </w:rPr>
        <w:t>капитанов</w:t>
      </w:r>
      <w:r w:rsidRPr="00C47691">
        <w:rPr>
          <w:lang w:val="ru-RU"/>
        </w:rPr>
        <w:t xml:space="preserve"> бы как пешка на доске, двига</w:t>
      </w:r>
      <w:r w:rsidR="00E323A0">
        <w:rPr>
          <w:lang w:val="ru-RU"/>
        </w:rPr>
        <w:t>ясь</w:t>
      </w:r>
      <w:r w:rsidRPr="00C47691">
        <w:rPr>
          <w:lang w:val="ru-RU"/>
        </w:rPr>
        <w:t xml:space="preserve"> к более высокой</w:t>
      </w:r>
      <w:r w:rsidR="00E323A0">
        <w:rPr>
          <w:lang w:val="ru-RU"/>
        </w:rPr>
        <w:t>,</w:t>
      </w:r>
      <w:r w:rsidRPr="00C47691">
        <w:rPr>
          <w:lang w:val="ru-RU"/>
        </w:rPr>
        <w:t xml:space="preserve"> оперативной задаче. Не стоит говорить о том, что такое возможно только при </w:t>
      </w:r>
      <w:r w:rsidR="00E323A0" w:rsidRPr="00C47691">
        <w:rPr>
          <w:lang w:val="ru-RU"/>
        </w:rPr>
        <w:t>непререкаемом</w:t>
      </w:r>
      <w:r w:rsidRPr="00C47691">
        <w:rPr>
          <w:lang w:val="ru-RU"/>
        </w:rPr>
        <w:t xml:space="preserve"> авторитете адмирала, </w:t>
      </w:r>
      <w:r w:rsidR="00E323A0">
        <w:rPr>
          <w:lang w:val="ru-RU"/>
        </w:rPr>
        <w:t>потому, насколько мы знаем, эта позиция была выборной, и менялась очень тяжело</w:t>
      </w:r>
      <w:r w:rsidRPr="00C47691">
        <w:rPr>
          <w:lang w:val="ru-RU"/>
        </w:rPr>
        <w:t>. Он так же</w:t>
      </w:r>
      <w:r w:rsidR="00E323A0">
        <w:rPr>
          <w:lang w:val="ru-RU"/>
        </w:rPr>
        <w:t>,</w:t>
      </w:r>
      <w:r w:rsidRPr="00C47691">
        <w:rPr>
          <w:lang w:val="ru-RU"/>
        </w:rPr>
        <w:t xml:space="preserve"> помимо решения задач на поле боя</w:t>
      </w:r>
      <w:r w:rsidR="00E323A0">
        <w:rPr>
          <w:lang w:val="ru-RU"/>
        </w:rPr>
        <w:t>,</w:t>
      </w:r>
      <w:r w:rsidRPr="00C47691">
        <w:rPr>
          <w:lang w:val="ru-RU"/>
        </w:rPr>
        <w:t xml:space="preserve"> был ответственен за </w:t>
      </w:r>
      <w:r w:rsidR="00E323A0" w:rsidRPr="00C47691">
        <w:rPr>
          <w:lang w:val="ru-RU"/>
        </w:rPr>
        <w:t>то,</w:t>
      </w:r>
      <w:r w:rsidRPr="00C47691">
        <w:rPr>
          <w:lang w:val="ru-RU"/>
        </w:rPr>
        <w:t xml:space="preserve"> чтобы весь флот не обанкротился и не начал голодать.</w:t>
      </w:r>
    </w:p>
    <w:p w14:paraId="15010437" w14:textId="7445422B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Я достаточно уважаю то, что они смогли создать буквально на лету, при этом </w:t>
      </w:r>
      <w:r w:rsidR="00E323A0">
        <w:rPr>
          <w:lang w:val="ru-RU"/>
        </w:rPr>
        <w:t>находясь на грани выживания</w:t>
      </w:r>
      <w:r w:rsidRPr="00C47691">
        <w:rPr>
          <w:lang w:val="ru-RU"/>
        </w:rPr>
        <w:t>. Возможно</w:t>
      </w:r>
      <w:r w:rsidR="00E323A0">
        <w:rPr>
          <w:lang w:val="ru-RU"/>
        </w:rPr>
        <w:t>, в будущем стоит возродить традиции этих смелых пони, что решили не стоять в стороне, и взять ситуацию в свои копыта</w:t>
      </w:r>
      <w:r w:rsidRPr="00C47691">
        <w:rPr>
          <w:lang w:val="ru-RU"/>
        </w:rPr>
        <w:t>. Однако</w:t>
      </w:r>
      <w:r w:rsidR="00E323A0">
        <w:rPr>
          <w:lang w:val="ru-RU"/>
        </w:rPr>
        <w:t xml:space="preserve"> судьба их</w:t>
      </w:r>
      <w:r w:rsidRPr="00C47691">
        <w:rPr>
          <w:lang w:val="ru-RU"/>
        </w:rPr>
        <w:t xml:space="preserve"> показал</w:t>
      </w:r>
      <w:r w:rsidR="00E323A0">
        <w:rPr>
          <w:lang w:val="ru-RU"/>
        </w:rPr>
        <w:t>а,</w:t>
      </w:r>
      <w:r w:rsidRPr="00C47691">
        <w:rPr>
          <w:lang w:val="ru-RU"/>
        </w:rPr>
        <w:t xml:space="preserve"> что </w:t>
      </w:r>
      <w:r w:rsidR="00E323A0">
        <w:rPr>
          <w:lang w:val="ru-RU"/>
        </w:rPr>
        <w:t>ОСП</w:t>
      </w:r>
      <w:r w:rsidRPr="00C47691">
        <w:rPr>
          <w:lang w:val="ru-RU"/>
        </w:rPr>
        <w:t xml:space="preserve"> были не способны выстоять в грядущем шторме, несмотря на доблесть капитанов их кораблей.</w:t>
      </w:r>
    </w:p>
    <w:p w14:paraId="630B7DCE" w14:textId="388E8291" w:rsidR="00C47691" w:rsidRPr="00C47691" w:rsidRDefault="00E323A0" w:rsidP="00E323A0">
      <w:pPr>
        <w:pStyle w:val="Heading2"/>
        <w:rPr>
          <w:lang w:val="ru-RU"/>
        </w:rPr>
      </w:pPr>
      <w:bookmarkStart w:id="3" w:name="_Toc134913624"/>
      <w:r>
        <w:rPr>
          <w:lang w:val="ru-RU"/>
        </w:rPr>
        <w:t>Радикалы</w:t>
      </w:r>
      <w:bookmarkEnd w:id="3"/>
    </w:p>
    <w:p w14:paraId="4AE64125" w14:textId="0E38B606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Радикалы</w:t>
      </w:r>
      <w:r w:rsidR="00E323A0">
        <w:rPr>
          <w:lang w:val="ru-RU"/>
        </w:rPr>
        <w:t xml:space="preserve"> – э</w:t>
      </w:r>
      <w:r w:rsidRPr="00C47691">
        <w:rPr>
          <w:lang w:val="ru-RU"/>
        </w:rPr>
        <w:t xml:space="preserve">то слово вызывает отвращение у многих, и не без причины. Они не были цельной фракцией, в понимании какими были предыдущие. Скорее радикалами называли </w:t>
      </w:r>
      <w:r w:rsidR="00E323A0" w:rsidRPr="00C47691">
        <w:rPr>
          <w:lang w:val="ru-RU"/>
        </w:rPr>
        <w:t>всех девиантов,</w:t>
      </w:r>
      <w:r w:rsidRPr="00C47691">
        <w:rPr>
          <w:lang w:val="ru-RU"/>
        </w:rPr>
        <w:t xml:space="preserve"> которые возникли в </w:t>
      </w:r>
      <w:r w:rsidRPr="00C47691">
        <w:rPr>
          <w:lang w:val="ru-RU"/>
        </w:rPr>
        <w:lastRenderedPageBreak/>
        <w:t xml:space="preserve">те времена. От банальных дорожных разбойников, до сошедших с ума технократов и террористов, целью которых было нанести как можно больше вреда обществу, которое их отвергло. Существование и действия радикалов и стали </w:t>
      </w:r>
      <w:r w:rsidR="00E323A0" w:rsidRPr="00C47691">
        <w:rPr>
          <w:lang w:val="ru-RU"/>
        </w:rPr>
        <w:t>той самой причиной,</w:t>
      </w:r>
      <w:r w:rsidRPr="00C47691">
        <w:rPr>
          <w:lang w:val="ru-RU"/>
        </w:rPr>
        <w:t xml:space="preserve"> по которой появились ОСП. Я своими действиями нарушила гармонию</w:t>
      </w:r>
      <w:r w:rsidR="00E323A0">
        <w:rPr>
          <w:lang w:val="ru-RU"/>
        </w:rPr>
        <w:t xml:space="preserve"> –</w:t>
      </w:r>
      <w:r w:rsidRPr="00C47691">
        <w:rPr>
          <w:lang w:val="ru-RU"/>
        </w:rPr>
        <w:t xml:space="preserve"> это</w:t>
      </w:r>
      <w:r w:rsidR="00E323A0">
        <w:rPr>
          <w:lang w:val="ru-RU"/>
        </w:rPr>
        <w:t xml:space="preserve"> было отражением мира, </w:t>
      </w:r>
      <w:r w:rsidR="00FB5897">
        <w:rPr>
          <w:lang w:val="ru-RU"/>
        </w:rPr>
        <w:t>принявшую самую страшную форму</w:t>
      </w:r>
      <w:r w:rsidRPr="00C47691">
        <w:rPr>
          <w:lang w:val="ru-RU"/>
        </w:rPr>
        <w:t xml:space="preserve">. </w:t>
      </w:r>
    </w:p>
    <w:p w14:paraId="7E5E0533" w14:textId="7713D92C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Говорить про них</w:t>
      </w:r>
      <w:r w:rsidR="00FB5897">
        <w:rPr>
          <w:lang w:val="ru-RU"/>
        </w:rPr>
        <w:t xml:space="preserve"> в целом</w:t>
      </w:r>
      <w:r w:rsidRPr="00C47691">
        <w:rPr>
          <w:lang w:val="ru-RU"/>
        </w:rPr>
        <w:t xml:space="preserve"> невозможно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поскольку они так же </w:t>
      </w:r>
      <w:r w:rsidR="00FB5897" w:rsidRPr="00C47691">
        <w:rPr>
          <w:lang w:val="ru-RU"/>
        </w:rPr>
        <w:t>разнообразны,</w:t>
      </w:r>
      <w:r w:rsidRPr="00C47691">
        <w:rPr>
          <w:lang w:val="ru-RU"/>
        </w:rPr>
        <w:t xml:space="preserve"> как и разрушительны. Чаще всего группы</w:t>
      </w:r>
      <w:r w:rsidR="00FB5897">
        <w:rPr>
          <w:lang w:val="ru-RU"/>
        </w:rPr>
        <w:t xml:space="preserve"> радикалов</w:t>
      </w:r>
      <w:r w:rsidRPr="00C47691">
        <w:rPr>
          <w:lang w:val="ru-RU"/>
        </w:rPr>
        <w:t xml:space="preserve"> называли варбандами, стаями или ещё </w:t>
      </w:r>
      <w:r w:rsidR="00FB5897" w:rsidRPr="00C47691">
        <w:rPr>
          <w:lang w:val="ru-RU"/>
        </w:rPr>
        <w:t>какими-то</w:t>
      </w:r>
      <w:r w:rsidR="00FB5897">
        <w:rPr>
          <w:lang w:val="ru-RU"/>
        </w:rPr>
        <w:t xml:space="preserve"> похожими</w:t>
      </w:r>
      <w:r w:rsidRPr="00C47691">
        <w:rPr>
          <w:lang w:val="ru-RU"/>
        </w:rPr>
        <w:t xml:space="preserve"> словами. Но это</w:t>
      </w:r>
      <w:r w:rsidR="00FB5897">
        <w:rPr>
          <w:lang w:val="ru-RU"/>
        </w:rPr>
        <w:t xml:space="preserve"> очевидно ничего</w:t>
      </w:r>
      <w:r w:rsidRPr="00C47691">
        <w:rPr>
          <w:lang w:val="ru-RU"/>
        </w:rPr>
        <w:t xml:space="preserve"> не описывает конкретного об их организации. Среди </w:t>
      </w:r>
      <w:r w:rsidR="00FB5897">
        <w:rPr>
          <w:lang w:val="ru-RU"/>
        </w:rPr>
        <w:t>стай</w:t>
      </w:r>
      <w:r w:rsidRPr="00C47691">
        <w:rPr>
          <w:lang w:val="ru-RU"/>
        </w:rPr>
        <w:t xml:space="preserve"> можно </w:t>
      </w:r>
      <w:r w:rsidR="00FB5897" w:rsidRPr="00C47691">
        <w:rPr>
          <w:lang w:val="ru-RU"/>
        </w:rPr>
        <w:t>найти</w:t>
      </w:r>
      <w:r w:rsidRPr="00C47691">
        <w:rPr>
          <w:lang w:val="ru-RU"/>
        </w:rPr>
        <w:t xml:space="preserve"> </w:t>
      </w:r>
      <w:r w:rsidR="00FB5897">
        <w:rPr>
          <w:lang w:val="ru-RU"/>
        </w:rPr>
        <w:t>от</w:t>
      </w:r>
      <w:r w:rsidRPr="00C47691">
        <w:rPr>
          <w:lang w:val="ru-RU"/>
        </w:rPr>
        <w:t xml:space="preserve"> обычны</w:t>
      </w:r>
      <w:r w:rsidR="00FB5897">
        <w:rPr>
          <w:lang w:val="ru-RU"/>
        </w:rPr>
        <w:t>х</w:t>
      </w:r>
      <w:r w:rsidRPr="00C47691">
        <w:rPr>
          <w:lang w:val="ru-RU"/>
        </w:rPr>
        <w:t xml:space="preserve"> воров, </w:t>
      </w:r>
      <w:r w:rsidR="00FB5897">
        <w:rPr>
          <w:lang w:val="ru-RU"/>
        </w:rPr>
        <w:t>до</w:t>
      </w:r>
      <w:r w:rsidRPr="00C47691">
        <w:rPr>
          <w:lang w:val="ru-RU"/>
        </w:rPr>
        <w:t xml:space="preserve"> </w:t>
      </w:r>
      <w:r w:rsidR="00FB5897">
        <w:rPr>
          <w:lang w:val="ru-RU"/>
        </w:rPr>
        <w:t>культистов,</w:t>
      </w:r>
      <w:r w:rsidRPr="00C47691">
        <w:rPr>
          <w:lang w:val="ru-RU"/>
        </w:rPr>
        <w:t xml:space="preserve"> поклоняющихся концу света. Опасность их соответственно градуировалась в зависимости от численности и качества</w:t>
      </w:r>
      <w:r w:rsidR="00FB5897">
        <w:rPr>
          <w:lang w:val="ru-RU"/>
        </w:rPr>
        <w:t xml:space="preserve"> наполнения</w:t>
      </w:r>
      <w:r w:rsidRPr="00C47691">
        <w:rPr>
          <w:lang w:val="ru-RU"/>
        </w:rPr>
        <w:t xml:space="preserve">. Но не стоит </w:t>
      </w:r>
      <w:r w:rsidR="00FB5897">
        <w:rPr>
          <w:lang w:val="ru-RU"/>
        </w:rPr>
        <w:t>ни в коем случае</w:t>
      </w:r>
      <w:r w:rsidRPr="00C47691">
        <w:rPr>
          <w:lang w:val="ru-RU"/>
        </w:rPr>
        <w:t xml:space="preserve"> недооценивать</w:t>
      </w:r>
      <w:r w:rsidR="00FB5897">
        <w:rPr>
          <w:lang w:val="ru-RU"/>
        </w:rPr>
        <w:t xml:space="preserve"> радикалов</w:t>
      </w:r>
      <w:r w:rsidRPr="00C47691">
        <w:rPr>
          <w:lang w:val="ru-RU"/>
        </w:rPr>
        <w:t>, поскольку</w:t>
      </w:r>
      <w:r w:rsidR="00FB5897">
        <w:rPr>
          <w:lang w:val="ru-RU"/>
        </w:rPr>
        <w:t xml:space="preserve"> они</w:t>
      </w:r>
      <w:r w:rsidRPr="00C47691">
        <w:rPr>
          <w:lang w:val="ru-RU"/>
        </w:rPr>
        <w:t xml:space="preserve"> не имеют никаких</w:t>
      </w:r>
      <w:r w:rsidR="00FB5897">
        <w:rPr>
          <w:lang w:val="ru-RU"/>
        </w:rPr>
        <w:t xml:space="preserve"> ограничений, которыми скованы другие фракции</w:t>
      </w:r>
      <w:r w:rsidRPr="00C47691">
        <w:rPr>
          <w:lang w:val="ru-RU"/>
        </w:rPr>
        <w:t>.</w:t>
      </w:r>
      <w:r w:rsidR="00FB5897">
        <w:rPr>
          <w:lang w:val="ru-RU"/>
        </w:rPr>
        <w:t xml:space="preserve"> Логика, сострадание, милосердие, последовательность – эти понятия были анафемой для таких пони.</w:t>
      </w:r>
      <w:r w:rsidRPr="00C47691">
        <w:rPr>
          <w:lang w:val="ru-RU"/>
        </w:rPr>
        <w:t xml:space="preserve"> Они </w:t>
      </w:r>
      <w:r w:rsidR="00FB5897">
        <w:rPr>
          <w:lang w:val="ru-RU"/>
        </w:rPr>
        <w:t>похожи на</w:t>
      </w:r>
      <w:r w:rsidRPr="00C47691">
        <w:rPr>
          <w:lang w:val="ru-RU"/>
        </w:rPr>
        <w:t xml:space="preserve"> </w:t>
      </w:r>
      <w:r w:rsidR="00FB5897" w:rsidRPr="00C47691">
        <w:rPr>
          <w:lang w:val="ru-RU"/>
        </w:rPr>
        <w:t>раскалённое лезвие,</w:t>
      </w:r>
      <w:r w:rsidRPr="00C47691">
        <w:rPr>
          <w:lang w:val="ru-RU"/>
        </w:rPr>
        <w:t xml:space="preserve"> вошедшее в лёд,</w:t>
      </w:r>
      <w:r w:rsidR="00FB5897">
        <w:rPr>
          <w:lang w:val="ru-RU"/>
        </w:rPr>
        <w:t xml:space="preserve"> –</w:t>
      </w:r>
      <w:r w:rsidRPr="00C47691">
        <w:rPr>
          <w:lang w:val="ru-RU"/>
        </w:rPr>
        <w:t xml:space="preserve"> настолько чужд</w:t>
      </w:r>
      <w:r w:rsidR="00FB5897">
        <w:rPr>
          <w:lang w:val="ru-RU"/>
        </w:rPr>
        <w:t>ы,</w:t>
      </w:r>
      <w:r w:rsidRPr="00C47691">
        <w:rPr>
          <w:lang w:val="ru-RU"/>
        </w:rPr>
        <w:t xml:space="preserve"> что</w:t>
      </w:r>
      <w:r w:rsidR="00FB5897">
        <w:rPr>
          <w:lang w:val="ru-RU"/>
        </w:rPr>
        <w:t xml:space="preserve"> сложно это</w:t>
      </w:r>
      <w:r w:rsidRPr="00C47691">
        <w:rPr>
          <w:lang w:val="ru-RU"/>
        </w:rPr>
        <w:t xml:space="preserve"> представить. </w:t>
      </w:r>
    </w:p>
    <w:p w14:paraId="77FA70C8" w14:textId="36C264F3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Были </w:t>
      </w:r>
      <w:r w:rsidR="00FB5897" w:rsidRPr="00C47691">
        <w:rPr>
          <w:lang w:val="ru-RU"/>
        </w:rPr>
        <w:t>случаи,</w:t>
      </w:r>
      <w:r w:rsidRPr="00C47691">
        <w:rPr>
          <w:lang w:val="ru-RU"/>
        </w:rPr>
        <w:t xml:space="preserve"> когда </w:t>
      </w:r>
      <w:r w:rsidR="00FB5897" w:rsidRPr="00C47691">
        <w:rPr>
          <w:lang w:val="ru-RU"/>
        </w:rPr>
        <w:t>различные варбанды,</w:t>
      </w:r>
      <w:r w:rsidRPr="00C47691">
        <w:rPr>
          <w:lang w:val="ru-RU"/>
        </w:rPr>
        <w:t xml:space="preserve"> у которых были схожие интересы и желания объединялись в рейд, который мог нанести непоправимый вред не одному городу, а целому региону. Неизвестно был ли в таком случае у них лидер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или же их просто вело общее безумие. Скорее всего</w:t>
      </w:r>
      <w:r w:rsidR="00FB5897">
        <w:rPr>
          <w:lang w:val="ru-RU"/>
        </w:rPr>
        <w:t xml:space="preserve"> оба варианта правдивы, всё зависит только от случая</w:t>
      </w:r>
      <w:r w:rsidRPr="00C47691">
        <w:rPr>
          <w:lang w:val="ru-RU"/>
        </w:rPr>
        <w:t>. Из известных рейдов были уже упомянутые технократы, которые считали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что все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кто не прикасались к</w:t>
      </w:r>
      <w:r w:rsidR="00FB5897">
        <w:rPr>
          <w:lang w:val="ru-RU"/>
        </w:rPr>
        <w:t xml:space="preserve"> технологиям</w:t>
      </w:r>
      <w:r w:rsidRPr="00C47691">
        <w:rPr>
          <w:lang w:val="ru-RU"/>
        </w:rPr>
        <w:t xml:space="preserve"> низшая раса, и что они недостойны владеть хоть какими</w:t>
      </w:r>
      <w:r w:rsidR="00FB5897">
        <w:rPr>
          <w:lang w:val="ru-RU"/>
        </w:rPr>
        <w:t>-</w:t>
      </w:r>
      <w:r w:rsidRPr="00C47691">
        <w:rPr>
          <w:lang w:val="ru-RU"/>
        </w:rPr>
        <w:t>то знаниями. Они занимались изъятием и уничтожением книг</w:t>
      </w:r>
      <w:r w:rsidR="00FB5897">
        <w:rPr>
          <w:lang w:val="ru-RU"/>
        </w:rPr>
        <w:t xml:space="preserve"> и</w:t>
      </w:r>
      <w:r w:rsidRPr="00C47691">
        <w:rPr>
          <w:lang w:val="ru-RU"/>
        </w:rPr>
        <w:t xml:space="preserve"> других носителей информации, а </w:t>
      </w:r>
      <w:r w:rsidR="00FB5897" w:rsidRPr="00C47691">
        <w:rPr>
          <w:lang w:val="ru-RU"/>
        </w:rPr>
        <w:t>также</w:t>
      </w:r>
      <w:r w:rsidRPr="00C47691">
        <w:rPr>
          <w:lang w:val="ru-RU"/>
        </w:rPr>
        <w:t xml:space="preserve"> уничтожали всё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что было сложнее молотка. Так же были стервятники, не знаю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как они сами себя называли, которые занимались</w:t>
      </w:r>
      <w:r w:rsidR="00FB5897">
        <w:rPr>
          <w:lang w:val="ru-RU"/>
        </w:rPr>
        <w:t xml:space="preserve"> в основном</w:t>
      </w:r>
      <w:r w:rsidRPr="00C47691">
        <w:rPr>
          <w:lang w:val="ru-RU"/>
        </w:rPr>
        <w:t xml:space="preserve"> мародёрством. Ну и конечно же секта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которая ненавидела принцесс настолько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что</w:t>
      </w:r>
      <w:r w:rsidR="00FB5897">
        <w:rPr>
          <w:lang w:val="ru-RU"/>
        </w:rPr>
        <w:t xml:space="preserve"> для них</w:t>
      </w:r>
      <w:r w:rsidRPr="00C47691">
        <w:rPr>
          <w:lang w:val="ru-RU"/>
        </w:rPr>
        <w:t xml:space="preserve"> вся Эквестрия должна быть очищена от их влияния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</w:t>
      </w:r>
      <w:r w:rsidR="00FB5897">
        <w:rPr>
          <w:lang w:val="ru-RU"/>
        </w:rPr>
        <w:t>л</w:t>
      </w:r>
      <w:r w:rsidRPr="00C47691">
        <w:rPr>
          <w:lang w:val="ru-RU"/>
        </w:rPr>
        <w:t xml:space="preserve">юбым способом. </w:t>
      </w:r>
    </w:p>
    <w:p w14:paraId="5DC5A137" w14:textId="77777777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Появление радикалов было результатом моих действий, и эта ноша принадлежит только мне.</w:t>
      </w:r>
    </w:p>
    <w:p w14:paraId="01C69EDD" w14:textId="071F3452" w:rsidR="00C47691" w:rsidRPr="00C47691" w:rsidRDefault="00FB5897" w:rsidP="00FB5897">
      <w:pPr>
        <w:pStyle w:val="Heading2"/>
        <w:rPr>
          <w:lang w:val="ru-RU"/>
        </w:rPr>
      </w:pPr>
      <w:bookmarkStart w:id="4" w:name="_Toc134913625"/>
      <w:r>
        <w:rPr>
          <w:lang w:val="ru-RU"/>
        </w:rPr>
        <w:t>Падшие Звёзды</w:t>
      </w:r>
      <w:bookmarkEnd w:id="4"/>
    </w:p>
    <w:p w14:paraId="3BC93CA2" w14:textId="290E95F5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Последней и самой загадочной фракцией были Па</w:t>
      </w:r>
      <w:r w:rsidR="00FB5897">
        <w:rPr>
          <w:lang w:val="ru-RU"/>
        </w:rPr>
        <w:t>д</w:t>
      </w:r>
      <w:r w:rsidRPr="00C47691">
        <w:rPr>
          <w:lang w:val="ru-RU"/>
        </w:rPr>
        <w:t>шие Звёзды. Таинственные они потому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что</w:t>
      </w:r>
      <w:r w:rsidR="00FB5897">
        <w:rPr>
          <w:lang w:val="ru-RU"/>
        </w:rPr>
        <w:t xml:space="preserve"> тогда</w:t>
      </w:r>
      <w:r w:rsidRPr="00C47691">
        <w:rPr>
          <w:lang w:val="ru-RU"/>
        </w:rPr>
        <w:t xml:space="preserve"> никто</w:t>
      </w:r>
      <w:r w:rsidR="00FB5897">
        <w:rPr>
          <w:lang w:val="ru-RU"/>
        </w:rPr>
        <w:t xml:space="preserve"> на самом деле</w:t>
      </w:r>
      <w:r w:rsidRPr="00C47691">
        <w:rPr>
          <w:lang w:val="ru-RU"/>
        </w:rPr>
        <w:t xml:space="preserve"> не знал</w:t>
      </w:r>
      <w:r w:rsidR="00FB5897">
        <w:rPr>
          <w:lang w:val="ru-RU"/>
        </w:rPr>
        <w:t>,</w:t>
      </w:r>
      <w:r w:rsidRPr="00C47691">
        <w:rPr>
          <w:lang w:val="ru-RU"/>
        </w:rPr>
        <w:t xml:space="preserve"> кто они</w:t>
      </w:r>
      <w:r w:rsidR="00FB5897">
        <w:rPr>
          <w:lang w:val="ru-RU"/>
        </w:rPr>
        <w:t xml:space="preserve"> такие</w:t>
      </w:r>
      <w:r w:rsidRPr="00C47691">
        <w:rPr>
          <w:lang w:val="ru-RU"/>
        </w:rPr>
        <w:t xml:space="preserve">, откуда они и какова их цель. С точки зрения наблюдателей из Эквестрии </w:t>
      </w:r>
      <w:r w:rsidR="00FB5897">
        <w:rPr>
          <w:lang w:val="ru-RU"/>
        </w:rPr>
        <w:t>эти пони</w:t>
      </w:r>
      <w:r w:rsidRPr="00C47691">
        <w:rPr>
          <w:lang w:val="ru-RU"/>
        </w:rPr>
        <w:t xml:space="preserve"> вели себя</w:t>
      </w:r>
      <w:r w:rsidR="00FB5897">
        <w:rPr>
          <w:lang w:val="ru-RU"/>
        </w:rPr>
        <w:t xml:space="preserve"> предельно</w:t>
      </w:r>
      <w:r w:rsidRPr="00C47691">
        <w:rPr>
          <w:lang w:val="ru-RU"/>
        </w:rPr>
        <w:t xml:space="preserve"> странно. Звёзды появлялись в разных частях страны то нападая, то помогая той или иной стороне. Самыми </w:t>
      </w:r>
      <w:r w:rsidR="00B22003">
        <w:rPr>
          <w:lang w:val="ru-RU"/>
        </w:rPr>
        <w:t>значимыми</w:t>
      </w:r>
      <w:r w:rsidRPr="00C47691">
        <w:rPr>
          <w:lang w:val="ru-RU"/>
        </w:rPr>
        <w:t xml:space="preserve"> их вмешательствами</w:t>
      </w:r>
      <w:r w:rsidR="00B22003">
        <w:rPr>
          <w:lang w:val="ru-RU"/>
        </w:rPr>
        <w:t xml:space="preserve"> в ход событий</w:t>
      </w:r>
      <w:r w:rsidRPr="00C47691">
        <w:rPr>
          <w:lang w:val="ru-RU"/>
        </w:rPr>
        <w:t xml:space="preserve"> была </w:t>
      </w:r>
      <w:r w:rsidR="00B22003" w:rsidRPr="00C47691">
        <w:rPr>
          <w:lang w:val="ru-RU"/>
        </w:rPr>
        <w:t>Мейнхеттанская</w:t>
      </w:r>
      <w:r w:rsidRPr="00C47691">
        <w:rPr>
          <w:lang w:val="ru-RU"/>
        </w:rPr>
        <w:t xml:space="preserve"> катастрофа, Падение Клаудсдейла, и битва при Ванхувере. </w:t>
      </w:r>
      <w:r w:rsidR="00B22003" w:rsidRPr="00C47691">
        <w:rPr>
          <w:lang w:val="ru-RU"/>
        </w:rPr>
        <w:t>Первая, по сути,</w:t>
      </w:r>
      <w:r w:rsidRPr="00C47691">
        <w:rPr>
          <w:lang w:val="ru-RU"/>
        </w:rPr>
        <w:t xml:space="preserve"> </w:t>
      </w:r>
      <w:r w:rsidR="00B22003">
        <w:rPr>
          <w:lang w:val="ru-RU"/>
        </w:rPr>
        <w:t>стала</w:t>
      </w:r>
      <w:r w:rsidRPr="00C47691">
        <w:rPr>
          <w:lang w:val="ru-RU"/>
        </w:rPr>
        <w:t xml:space="preserve"> настоящим началом восстания, а другие</w:t>
      </w:r>
      <w:r w:rsidR="00B22003">
        <w:rPr>
          <w:lang w:val="ru-RU"/>
        </w:rPr>
        <w:t xml:space="preserve"> были</w:t>
      </w:r>
      <w:r w:rsidRPr="00C47691">
        <w:rPr>
          <w:lang w:val="ru-RU"/>
        </w:rPr>
        <w:t xml:space="preserve"> самыми яркими случаями их прямых действий. В основном же влияние </w:t>
      </w:r>
      <w:r w:rsidR="00B22003">
        <w:rPr>
          <w:lang w:val="ru-RU"/>
        </w:rPr>
        <w:t>З</w:t>
      </w:r>
      <w:r w:rsidRPr="00C47691">
        <w:rPr>
          <w:lang w:val="ru-RU"/>
        </w:rPr>
        <w:t>вёзд было косвенным, или же не заметным. Соответственно</w:t>
      </w:r>
      <w:r w:rsidR="00B22003">
        <w:rPr>
          <w:lang w:val="ru-RU"/>
        </w:rPr>
        <w:t>, и</w:t>
      </w:r>
      <w:r w:rsidRPr="00C47691">
        <w:rPr>
          <w:lang w:val="ru-RU"/>
        </w:rPr>
        <w:t xml:space="preserve"> никто не знал и об их организации, помимо того</w:t>
      </w:r>
      <w:r w:rsidR="00B22003">
        <w:rPr>
          <w:lang w:val="ru-RU"/>
        </w:rPr>
        <w:t>,</w:t>
      </w:r>
      <w:r w:rsidRPr="00C47691">
        <w:rPr>
          <w:lang w:val="ru-RU"/>
        </w:rPr>
        <w:t xml:space="preserve"> что они используют невиданные до этого момента устройства и оружие. Но, всё же, несмотря на всех предателей</w:t>
      </w:r>
      <w:r w:rsidR="00B22003">
        <w:rPr>
          <w:lang w:val="ru-RU"/>
        </w:rPr>
        <w:t xml:space="preserve"> среди их рангов</w:t>
      </w:r>
      <w:r w:rsidRPr="00C47691">
        <w:rPr>
          <w:lang w:val="ru-RU"/>
        </w:rPr>
        <w:t>, они были моими Па</w:t>
      </w:r>
      <w:r w:rsidR="00B22003">
        <w:rPr>
          <w:lang w:val="ru-RU"/>
        </w:rPr>
        <w:t>д</w:t>
      </w:r>
      <w:r w:rsidRPr="00C47691">
        <w:rPr>
          <w:lang w:val="ru-RU"/>
        </w:rPr>
        <w:t>шими Звё</w:t>
      </w:r>
      <w:r w:rsidR="00B22003">
        <w:rPr>
          <w:lang w:val="ru-RU"/>
        </w:rPr>
        <w:t>з</w:t>
      </w:r>
      <w:r w:rsidRPr="00C47691">
        <w:rPr>
          <w:lang w:val="ru-RU"/>
        </w:rPr>
        <w:t>дами. И моими</w:t>
      </w:r>
      <w:r w:rsidR="00B22003">
        <w:rPr>
          <w:lang w:val="ru-RU"/>
        </w:rPr>
        <w:t xml:space="preserve"> затуманенными</w:t>
      </w:r>
      <w:r w:rsidRPr="00C47691">
        <w:rPr>
          <w:lang w:val="ru-RU"/>
        </w:rPr>
        <w:t xml:space="preserve"> глазами мы можем</w:t>
      </w:r>
      <w:r w:rsidR="00B22003">
        <w:rPr>
          <w:lang w:val="ru-RU"/>
        </w:rPr>
        <w:t xml:space="preserve"> пролить свет на</w:t>
      </w:r>
      <w:r w:rsidRPr="00C47691">
        <w:rPr>
          <w:lang w:val="ru-RU"/>
        </w:rPr>
        <w:t xml:space="preserve"> эту тайну</w:t>
      </w:r>
      <w:r w:rsidR="00B22003">
        <w:rPr>
          <w:lang w:val="ru-RU"/>
        </w:rPr>
        <w:t>,</w:t>
      </w:r>
      <w:r w:rsidRPr="00C47691">
        <w:rPr>
          <w:lang w:val="ru-RU"/>
        </w:rPr>
        <w:t xml:space="preserve"> скрытую в энигме.</w:t>
      </w:r>
    </w:p>
    <w:p w14:paraId="240B9362" w14:textId="77777777" w:rsidR="00B22003" w:rsidRDefault="00B22003" w:rsidP="00C47691">
      <w:pPr>
        <w:rPr>
          <w:lang w:val="ru-RU"/>
        </w:rPr>
      </w:pPr>
      <w:r w:rsidRPr="00C47691">
        <w:rPr>
          <w:lang w:val="ru-RU"/>
        </w:rPr>
        <w:t>Все пони,</w:t>
      </w:r>
      <w:r w:rsidR="00C47691" w:rsidRPr="00C47691">
        <w:rPr>
          <w:lang w:val="ru-RU"/>
        </w:rPr>
        <w:t xml:space="preserve"> связанные </w:t>
      </w:r>
      <w:r w:rsidRPr="00C47691">
        <w:rPr>
          <w:lang w:val="ru-RU"/>
        </w:rPr>
        <w:t>с Па</w:t>
      </w:r>
      <w:r>
        <w:rPr>
          <w:lang w:val="ru-RU"/>
        </w:rPr>
        <w:t>д</w:t>
      </w:r>
      <w:r w:rsidRPr="00C47691">
        <w:rPr>
          <w:lang w:val="ru-RU"/>
        </w:rPr>
        <w:t xml:space="preserve">шими </w:t>
      </w:r>
      <w:r>
        <w:rPr>
          <w:lang w:val="ru-RU"/>
        </w:rPr>
        <w:t>З</w:t>
      </w:r>
      <w:r w:rsidRPr="00C47691">
        <w:rPr>
          <w:lang w:val="ru-RU"/>
        </w:rPr>
        <w:t>вёздами,</w:t>
      </w:r>
      <w:r w:rsidR="00C47691" w:rsidRPr="00C47691">
        <w:rPr>
          <w:lang w:val="ru-RU"/>
        </w:rPr>
        <w:t xml:space="preserve"> были разделены на пять крыльев. Каждый из них</w:t>
      </w:r>
      <w:r>
        <w:rPr>
          <w:lang w:val="ru-RU"/>
        </w:rPr>
        <w:t xml:space="preserve"> </w:t>
      </w:r>
      <w:r w:rsidR="00C47691" w:rsidRPr="00C47691">
        <w:rPr>
          <w:lang w:val="ru-RU"/>
        </w:rPr>
        <w:t>выполнял определённую роль, и</w:t>
      </w:r>
      <w:r>
        <w:rPr>
          <w:lang w:val="ru-RU"/>
        </w:rPr>
        <w:t>,</w:t>
      </w:r>
      <w:r w:rsidR="00C47691" w:rsidRPr="00C47691">
        <w:rPr>
          <w:lang w:val="ru-RU"/>
        </w:rPr>
        <w:t xml:space="preserve"> ра</w:t>
      </w:r>
      <w:r>
        <w:rPr>
          <w:lang w:val="ru-RU"/>
        </w:rPr>
        <w:t>з</w:t>
      </w:r>
      <w:r w:rsidR="00C47691" w:rsidRPr="00C47691">
        <w:rPr>
          <w:lang w:val="ru-RU"/>
        </w:rPr>
        <w:t xml:space="preserve"> мы оценивали боевые характеристики предыдущих фракций, то и здесь стоит посмотреть именно на боевое крыло. </w:t>
      </w:r>
    </w:p>
    <w:p w14:paraId="6C68B34D" w14:textId="00766BAD" w:rsidR="004D33FE" w:rsidRDefault="00C47691" w:rsidP="00C47691">
      <w:pPr>
        <w:rPr>
          <w:lang w:val="ru-RU"/>
        </w:rPr>
      </w:pPr>
      <w:r w:rsidRPr="00C47691">
        <w:rPr>
          <w:lang w:val="ru-RU"/>
        </w:rPr>
        <w:t xml:space="preserve">Самая меньшая единица, которую разделяли квесторы это просто </w:t>
      </w:r>
      <w:r w:rsidR="00B22003">
        <w:rPr>
          <w:lang w:val="ru-RU"/>
        </w:rPr>
        <w:t>«Б</w:t>
      </w:r>
      <w:r w:rsidRPr="00C47691">
        <w:rPr>
          <w:lang w:val="ru-RU"/>
        </w:rPr>
        <w:t xml:space="preserve">оевая </w:t>
      </w:r>
      <w:r w:rsidR="00B22003">
        <w:rPr>
          <w:lang w:val="ru-RU"/>
        </w:rPr>
        <w:t>з</w:t>
      </w:r>
      <w:r w:rsidRPr="00C47691">
        <w:rPr>
          <w:lang w:val="ru-RU"/>
        </w:rPr>
        <w:t>везда</w:t>
      </w:r>
      <w:r w:rsidR="00B22003">
        <w:rPr>
          <w:lang w:val="ru-RU"/>
        </w:rPr>
        <w:t>»</w:t>
      </w:r>
      <w:r w:rsidRPr="00C47691">
        <w:rPr>
          <w:lang w:val="ru-RU"/>
        </w:rPr>
        <w:t>. Этим термином называли пони в экзоброне разного поколения, в зависимости от</w:t>
      </w:r>
      <w:r w:rsidR="00B22003">
        <w:rPr>
          <w:lang w:val="ru-RU"/>
        </w:rPr>
        <w:t xml:space="preserve"> этапа В</w:t>
      </w:r>
      <w:r w:rsidRPr="00C47691">
        <w:rPr>
          <w:lang w:val="ru-RU"/>
        </w:rPr>
        <w:t>осстания</w:t>
      </w:r>
      <w:r w:rsidR="00B22003">
        <w:rPr>
          <w:lang w:val="ru-RU"/>
        </w:rPr>
        <w:t>,</w:t>
      </w:r>
      <w:r w:rsidRPr="00C47691">
        <w:rPr>
          <w:lang w:val="ru-RU"/>
        </w:rPr>
        <w:t xml:space="preserve"> или же </w:t>
      </w:r>
      <w:r w:rsidR="00B22003">
        <w:rPr>
          <w:lang w:val="ru-RU"/>
        </w:rPr>
        <w:t>Р</w:t>
      </w:r>
      <w:r w:rsidRPr="00C47691">
        <w:rPr>
          <w:lang w:val="ru-RU"/>
        </w:rPr>
        <w:t>аздора в общем.</w:t>
      </w:r>
      <w:r w:rsidR="00B22003">
        <w:rPr>
          <w:lang w:val="ru-RU"/>
        </w:rPr>
        <w:t xml:space="preserve"> </w:t>
      </w:r>
      <w:r w:rsidR="00DB0F41">
        <w:rPr>
          <w:lang w:val="ru-RU"/>
        </w:rPr>
        <w:t>Со временем</w:t>
      </w:r>
      <w:r w:rsidR="00B22003">
        <w:rPr>
          <w:lang w:val="ru-RU"/>
        </w:rPr>
        <w:t xml:space="preserve"> их технологии улучшались так же, как и организация.</w:t>
      </w:r>
      <w:r w:rsidRPr="00C47691">
        <w:rPr>
          <w:lang w:val="ru-RU"/>
        </w:rPr>
        <w:t xml:space="preserve"> Броня могла нести на себе различные виды вооружения, а также усиливать физические способности носителя. Главной характеристикой боев</w:t>
      </w:r>
      <w:r w:rsidR="00B22003">
        <w:rPr>
          <w:lang w:val="ru-RU"/>
        </w:rPr>
        <w:t>ых доспехов</w:t>
      </w:r>
      <w:r w:rsidRPr="00C47691">
        <w:rPr>
          <w:lang w:val="ru-RU"/>
        </w:rPr>
        <w:t xml:space="preserve"> были персональные щиты, и возможност</w:t>
      </w:r>
      <w:r w:rsidR="00B22003">
        <w:rPr>
          <w:lang w:val="ru-RU"/>
        </w:rPr>
        <w:t>ь невиданной ранее</w:t>
      </w:r>
      <w:r w:rsidRPr="00C47691">
        <w:rPr>
          <w:lang w:val="ru-RU"/>
        </w:rPr>
        <w:t xml:space="preserve"> интеграции</w:t>
      </w:r>
      <w:r w:rsidR="00B22003">
        <w:rPr>
          <w:lang w:val="ru-RU"/>
        </w:rPr>
        <w:t xml:space="preserve"> разных пони вместе</w:t>
      </w:r>
      <w:r w:rsidRPr="00C47691">
        <w:rPr>
          <w:lang w:val="ru-RU"/>
        </w:rPr>
        <w:t xml:space="preserve">. Боевая группа </w:t>
      </w:r>
      <w:r w:rsidR="00B22003">
        <w:rPr>
          <w:lang w:val="ru-RU"/>
        </w:rPr>
        <w:t>–</w:t>
      </w:r>
      <w:r w:rsidRPr="00C47691">
        <w:rPr>
          <w:lang w:val="ru-RU"/>
        </w:rPr>
        <w:t xml:space="preserve"> это объединение в среднем до десяти пони, относящихся к разным направлениям, чтобы </w:t>
      </w:r>
      <w:r w:rsidRPr="00C47691">
        <w:rPr>
          <w:lang w:val="ru-RU"/>
        </w:rPr>
        <w:lastRenderedPageBreak/>
        <w:t>сформировать возможность, которую</w:t>
      </w:r>
      <w:r w:rsidR="00B22003">
        <w:rPr>
          <w:lang w:val="ru-RU"/>
        </w:rPr>
        <w:t xml:space="preserve"> разные</w:t>
      </w:r>
      <w:r w:rsidRPr="00C47691">
        <w:rPr>
          <w:lang w:val="ru-RU"/>
        </w:rPr>
        <w:t xml:space="preserve"> </w:t>
      </w:r>
      <w:r w:rsidR="00B22003">
        <w:rPr>
          <w:lang w:val="ru-RU"/>
        </w:rPr>
        <w:t>З</w:t>
      </w:r>
      <w:r w:rsidRPr="00C47691">
        <w:rPr>
          <w:lang w:val="ru-RU"/>
        </w:rPr>
        <w:t xml:space="preserve">вёзды не могут выполнить по отдельности. Они полагались на тактику комбинированных малых отрядов, </w:t>
      </w:r>
      <w:r w:rsidR="00B22003" w:rsidRPr="00C47691">
        <w:rPr>
          <w:lang w:val="ru-RU"/>
        </w:rPr>
        <w:t>что, по сути,</w:t>
      </w:r>
      <w:r w:rsidRPr="00C47691">
        <w:rPr>
          <w:lang w:val="ru-RU"/>
        </w:rPr>
        <w:t xml:space="preserve"> говорила об идее </w:t>
      </w:r>
      <w:r w:rsidR="00B22003" w:rsidRPr="00C47691">
        <w:rPr>
          <w:lang w:val="ru-RU"/>
        </w:rPr>
        <w:t>того,</w:t>
      </w:r>
      <w:r w:rsidRPr="00C47691">
        <w:rPr>
          <w:lang w:val="ru-RU"/>
        </w:rPr>
        <w:t xml:space="preserve"> что несколько должно быть </w:t>
      </w:r>
      <w:r w:rsidR="00B22003" w:rsidRPr="00C47691">
        <w:rPr>
          <w:lang w:val="ru-RU"/>
        </w:rPr>
        <w:t>больше,</w:t>
      </w:r>
      <w:r w:rsidRPr="00C47691">
        <w:rPr>
          <w:lang w:val="ru-RU"/>
        </w:rPr>
        <w:t xml:space="preserve"> чем сумма составляющих. На основе этих возможностей и группы делились на разные виды, перечислять которые</w:t>
      </w:r>
      <w:r w:rsidR="00B22003">
        <w:rPr>
          <w:lang w:val="ru-RU"/>
        </w:rPr>
        <w:t xml:space="preserve"> здесь</w:t>
      </w:r>
      <w:r w:rsidRPr="00C47691">
        <w:rPr>
          <w:lang w:val="ru-RU"/>
        </w:rPr>
        <w:t xml:space="preserve"> не имеет смысла.</w:t>
      </w:r>
      <w:r w:rsidR="00B22003">
        <w:rPr>
          <w:lang w:val="ru-RU"/>
        </w:rPr>
        <w:t xml:space="preserve"> Отдельно</w:t>
      </w:r>
      <w:r w:rsidRPr="00C47691">
        <w:rPr>
          <w:lang w:val="ru-RU"/>
        </w:rPr>
        <w:t xml:space="preserve"> к группе может быть присоединена техника, вроде транспортных или боевых ховеров, штурмовиков, боевых платформ и прочего. В таком случае </w:t>
      </w:r>
      <w:r w:rsidR="00B22003">
        <w:rPr>
          <w:lang w:val="ru-RU"/>
        </w:rPr>
        <w:t>она</w:t>
      </w:r>
      <w:r w:rsidRPr="00C47691">
        <w:rPr>
          <w:lang w:val="ru-RU"/>
        </w:rPr>
        <w:t xml:space="preserve"> счит</w:t>
      </w:r>
      <w:r w:rsidR="00B22003">
        <w:rPr>
          <w:lang w:val="ru-RU"/>
        </w:rPr>
        <w:t>алась</w:t>
      </w:r>
      <w:r w:rsidRPr="00C47691">
        <w:rPr>
          <w:lang w:val="ru-RU"/>
        </w:rPr>
        <w:t xml:space="preserve"> мобильной. Наполнение групп менялось редко, в основном только в случае потерь или при пополнении, </w:t>
      </w:r>
      <w:r w:rsidR="00B22003">
        <w:rPr>
          <w:lang w:val="ru-RU"/>
        </w:rPr>
        <w:t>а</w:t>
      </w:r>
      <w:r w:rsidRPr="00C47691">
        <w:rPr>
          <w:lang w:val="ru-RU"/>
        </w:rPr>
        <w:t xml:space="preserve"> переходы между ними случались крайне редко. Боевую группу можно считать </w:t>
      </w:r>
      <w:r w:rsidR="00B22003">
        <w:rPr>
          <w:lang w:val="ru-RU"/>
        </w:rPr>
        <w:t>неизменной</w:t>
      </w:r>
      <w:r w:rsidRPr="00C47691">
        <w:rPr>
          <w:lang w:val="ru-RU"/>
        </w:rPr>
        <w:t xml:space="preserve"> в</w:t>
      </w:r>
      <w:r w:rsidR="00B22003">
        <w:rPr>
          <w:lang w:val="ru-RU"/>
        </w:rPr>
        <w:t xml:space="preserve"> большинстве</w:t>
      </w:r>
      <w:r w:rsidRPr="00C47691">
        <w:rPr>
          <w:lang w:val="ru-RU"/>
        </w:rPr>
        <w:t xml:space="preserve"> случае</w:t>
      </w:r>
      <w:r w:rsidR="00B22003">
        <w:rPr>
          <w:lang w:val="ru-RU"/>
        </w:rPr>
        <w:t>в</w:t>
      </w:r>
      <w:r w:rsidRPr="00C47691">
        <w:rPr>
          <w:lang w:val="ru-RU"/>
        </w:rPr>
        <w:t xml:space="preserve">. </w:t>
      </w:r>
    </w:p>
    <w:p w14:paraId="7875D737" w14:textId="77777777" w:rsidR="001676BA" w:rsidRDefault="00C47691" w:rsidP="00C47691">
      <w:pPr>
        <w:rPr>
          <w:lang w:val="ru-RU"/>
        </w:rPr>
      </w:pPr>
      <w:r w:rsidRPr="00C47691">
        <w:rPr>
          <w:lang w:val="ru-RU"/>
        </w:rPr>
        <w:t xml:space="preserve">В то же время, </w:t>
      </w:r>
      <w:r w:rsidR="00B22003">
        <w:rPr>
          <w:lang w:val="ru-RU"/>
        </w:rPr>
        <w:t>О</w:t>
      </w:r>
      <w:r w:rsidRPr="00C47691">
        <w:rPr>
          <w:lang w:val="ru-RU"/>
        </w:rPr>
        <w:t>пера</w:t>
      </w:r>
      <w:r w:rsidR="00B22003">
        <w:rPr>
          <w:lang w:val="ru-RU"/>
        </w:rPr>
        <w:t>тивная</w:t>
      </w:r>
      <w:r w:rsidRPr="00C47691">
        <w:rPr>
          <w:lang w:val="ru-RU"/>
        </w:rPr>
        <w:t xml:space="preserve"> группа, что объединяет в себе</w:t>
      </w:r>
      <w:r w:rsidR="00B22003">
        <w:rPr>
          <w:lang w:val="ru-RU"/>
        </w:rPr>
        <w:t xml:space="preserve"> несколько</w:t>
      </w:r>
      <w:r w:rsidRPr="00C47691">
        <w:rPr>
          <w:lang w:val="ru-RU"/>
        </w:rPr>
        <w:t xml:space="preserve"> боевы</w:t>
      </w:r>
      <w:r w:rsidR="00B22003">
        <w:rPr>
          <w:lang w:val="ru-RU"/>
        </w:rPr>
        <w:t>х</w:t>
      </w:r>
      <w:r w:rsidRPr="00C47691">
        <w:rPr>
          <w:lang w:val="ru-RU"/>
        </w:rPr>
        <w:t xml:space="preserve"> </w:t>
      </w:r>
      <w:r w:rsidR="00B22003">
        <w:rPr>
          <w:lang w:val="ru-RU"/>
        </w:rPr>
        <w:t>–</w:t>
      </w:r>
      <w:r w:rsidRPr="00C47691">
        <w:rPr>
          <w:lang w:val="ru-RU"/>
        </w:rPr>
        <w:t xml:space="preserve"> это</w:t>
      </w:r>
      <w:r w:rsidR="00B22003">
        <w:rPr>
          <w:lang w:val="ru-RU"/>
        </w:rPr>
        <w:t xml:space="preserve"> именно</w:t>
      </w:r>
      <w:r w:rsidRPr="00C47691">
        <w:rPr>
          <w:lang w:val="ru-RU"/>
        </w:rPr>
        <w:t xml:space="preserve"> временное формирование, которое создавалось для решения конкретной задачи. Существует несколько постоянных групп</w:t>
      </w:r>
      <w:r w:rsidR="00B22003">
        <w:rPr>
          <w:lang w:val="ru-RU"/>
        </w:rPr>
        <w:t>:</w:t>
      </w:r>
      <w:r w:rsidRPr="00C47691">
        <w:rPr>
          <w:lang w:val="ru-RU"/>
        </w:rPr>
        <w:t xml:space="preserve"> </w:t>
      </w:r>
      <w:r w:rsidR="00B22003">
        <w:rPr>
          <w:lang w:val="ru-RU"/>
        </w:rPr>
        <w:t>А</w:t>
      </w:r>
      <w:r w:rsidRPr="00C47691">
        <w:rPr>
          <w:lang w:val="ru-RU"/>
        </w:rPr>
        <w:t xml:space="preserve">льфа, </w:t>
      </w:r>
      <w:r w:rsidR="00B22003">
        <w:rPr>
          <w:lang w:val="ru-RU"/>
        </w:rPr>
        <w:t>Т</w:t>
      </w:r>
      <w:r w:rsidRPr="00C47691">
        <w:rPr>
          <w:lang w:val="ru-RU"/>
        </w:rPr>
        <w:t xml:space="preserve">ета и </w:t>
      </w:r>
      <w:r w:rsidR="00B22003">
        <w:rPr>
          <w:lang w:val="ru-RU"/>
        </w:rPr>
        <w:t>О</w:t>
      </w:r>
      <w:r w:rsidRPr="00C47691">
        <w:rPr>
          <w:lang w:val="ru-RU"/>
        </w:rPr>
        <w:t>мега, по названиям трёх</w:t>
      </w:r>
      <w:r w:rsidR="00B22003">
        <w:rPr>
          <w:lang w:val="ru-RU"/>
        </w:rPr>
        <w:t xml:space="preserve"> существующих</w:t>
      </w:r>
      <w:r w:rsidRPr="00C47691">
        <w:rPr>
          <w:lang w:val="ru-RU"/>
        </w:rPr>
        <w:t xml:space="preserve"> поселений </w:t>
      </w:r>
      <w:r w:rsidR="00B22003">
        <w:rPr>
          <w:lang w:val="ru-RU"/>
        </w:rPr>
        <w:t>З</w:t>
      </w:r>
      <w:r w:rsidRPr="00C47691">
        <w:rPr>
          <w:lang w:val="ru-RU"/>
        </w:rPr>
        <w:t>вёзд.</w:t>
      </w:r>
      <w:r w:rsidR="00B22003">
        <w:rPr>
          <w:lang w:val="ru-RU"/>
        </w:rPr>
        <w:t xml:space="preserve"> В этом плане они походили на армию Эквестрии.</w:t>
      </w:r>
      <w:r w:rsidRPr="00C47691">
        <w:rPr>
          <w:lang w:val="ru-RU"/>
        </w:rPr>
        <w:t xml:space="preserve"> Их цель </w:t>
      </w:r>
      <w:r w:rsidR="00B22003">
        <w:rPr>
          <w:lang w:val="ru-RU"/>
        </w:rPr>
        <w:t>–</w:t>
      </w:r>
      <w:r w:rsidRPr="00C47691">
        <w:rPr>
          <w:lang w:val="ru-RU"/>
        </w:rPr>
        <w:t xml:space="preserve"> обеспечение безопасности этих</w:t>
      </w:r>
      <w:r w:rsidR="00B22003">
        <w:rPr>
          <w:lang w:val="ru-RU"/>
        </w:rPr>
        <w:t xml:space="preserve"> городов</w:t>
      </w:r>
      <w:r w:rsidRPr="00C47691">
        <w:rPr>
          <w:lang w:val="ru-RU"/>
        </w:rPr>
        <w:t xml:space="preserve">, а </w:t>
      </w:r>
      <w:r w:rsidR="00B22003" w:rsidRPr="00C47691">
        <w:rPr>
          <w:lang w:val="ru-RU"/>
        </w:rPr>
        <w:t>также</w:t>
      </w:r>
      <w:r w:rsidR="00B22003">
        <w:rPr>
          <w:lang w:val="ru-RU"/>
        </w:rPr>
        <w:t xml:space="preserve"> временная</w:t>
      </w:r>
      <w:r w:rsidRPr="00C47691">
        <w:rPr>
          <w:lang w:val="ru-RU"/>
        </w:rPr>
        <w:t xml:space="preserve"> приписка свободных групп. Таким образом, когда </w:t>
      </w:r>
      <w:r w:rsidR="00B22003">
        <w:rPr>
          <w:lang w:val="ru-RU"/>
        </w:rPr>
        <w:t>К</w:t>
      </w:r>
      <w:r w:rsidRPr="00C47691">
        <w:rPr>
          <w:lang w:val="ru-RU"/>
        </w:rPr>
        <w:t>руг</w:t>
      </w:r>
      <w:r w:rsidR="00B22003">
        <w:rPr>
          <w:lang w:val="ru-RU"/>
        </w:rPr>
        <w:t>,</w:t>
      </w:r>
      <w:r w:rsidRPr="00C47691">
        <w:rPr>
          <w:lang w:val="ru-RU"/>
        </w:rPr>
        <w:t xml:space="preserve"> или</w:t>
      </w:r>
      <w:r w:rsidR="00B22003">
        <w:rPr>
          <w:lang w:val="ru-RU"/>
        </w:rPr>
        <w:t xml:space="preserve"> же</w:t>
      </w:r>
      <w:r w:rsidRPr="00C47691">
        <w:rPr>
          <w:lang w:val="ru-RU"/>
        </w:rPr>
        <w:t xml:space="preserve"> я</w:t>
      </w:r>
      <w:r w:rsidR="00B22003">
        <w:rPr>
          <w:lang w:val="ru-RU"/>
        </w:rPr>
        <w:t>,</w:t>
      </w:r>
      <w:r w:rsidRPr="00C47691">
        <w:rPr>
          <w:lang w:val="ru-RU"/>
        </w:rPr>
        <w:t xml:space="preserve"> ставили задачу</w:t>
      </w:r>
      <w:r w:rsidR="004D33FE">
        <w:rPr>
          <w:lang w:val="ru-RU"/>
        </w:rPr>
        <w:t>,</w:t>
      </w:r>
      <w:r w:rsidRPr="00C47691">
        <w:rPr>
          <w:lang w:val="ru-RU"/>
        </w:rPr>
        <w:t xml:space="preserve"> </w:t>
      </w:r>
      <w:r w:rsidR="004D33FE">
        <w:rPr>
          <w:lang w:val="ru-RU"/>
        </w:rPr>
        <w:t>то новая оперативная группа</w:t>
      </w:r>
      <w:r w:rsidRPr="00C47691">
        <w:rPr>
          <w:lang w:val="ru-RU"/>
        </w:rPr>
        <w:t xml:space="preserve"> формировалась под неё</w:t>
      </w:r>
      <w:r w:rsidR="004D33FE">
        <w:rPr>
          <w:lang w:val="ru-RU"/>
        </w:rPr>
        <w:t>.</w:t>
      </w:r>
      <w:r w:rsidRPr="00C47691">
        <w:rPr>
          <w:lang w:val="ru-RU"/>
        </w:rPr>
        <w:t xml:space="preserve"> </w:t>
      </w:r>
      <w:r w:rsidR="004D33FE">
        <w:rPr>
          <w:lang w:val="ru-RU"/>
        </w:rPr>
        <w:t xml:space="preserve">Наполнение для неё набиралось из подходящих групп, приписанных к одной из упомянутых трёх, почему отряды, находящиеся там, и считались свободными. </w:t>
      </w:r>
      <w:r w:rsidRPr="00C47691">
        <w:rPr>
          <w:lang w:val="ru-RU"/>
        </w:rPr>
        <w:t>После</w:t>
      </w:r>
      <w:r w:rsidR="004D33FE">
        <w:rPr>
          <w:lang w:val="ru-RU"/>
        </w:rPr>
        <w:t xml:space="preserve"> этого</w:t>
      </w:r>
      <w:r w:rsidRPr="00C47691">
        <w:rPr>
          <w:lang w:val="ru-RU"/>
        </w:rPr>
        <w:t xml:space="preserve"> формировалось временное командование</w:t>
      </w:r>
      <w:r w:rsidR="004D33FE">
        <w:rPr>
          <w:lang w:val="ru-RU"/>
        </w:rPr>
        <w:t xml:space="preserve"> из лидеров составлявших подразделений</w:t>
      </w:r>
      <w:r w:rsidRPr="00C47691">
        <w:rPr>
          <w:lang w:val="ru-RU"/>
        </w:rPr>
        <w:t xml:space="preserve">, </w:t>
      </w:r>
      <w:r w:rsidR="004D33FE">
        <w:rPr>
          <w:lang w:val="ru-RU"/>
        </w:rPr>
        <w:t>разрабатывался план действий</w:t>
      </w:r>
      <w:r w:rsidRPr="00C47691">
        <w:rPr>
          <w:lang w:val="ru-RU"/>
        </w:rPr>
        <w:t xml:space="preserve"> и </w:t>
      </w:r>
      <w:r w:rsidR="004D33FE">
        <w:rPr>
          <w:lang w:val="ru-RU"/>
        </w:rPr>
        <w:t>дальше каждые группы приступали к выполнению заданий, постоянно поддерживая связь и действуя как один организм</w:t>
      </w:r>
      <w:r w:rsidRPr="00C47691">
        <w:rPr>
          <w:lang w:val="ru-RU"/>
        </w:rPr>
        <w:t>.</w:t>
      </w:r>
      <w:r w:rsidR="004D33FE">
        <w:rPr>
          <w:lang w:val="ru-RU"/>
        </w:rPr>
        <w:t xml:space="preserve"> Если нужны подкрепления, то они </w:t>
      </w:r>
      <w:r w:rsidR="001676BA">
        <w:rPr>
          <w:lang w:val="ru-RU"/>
        </w:rPr>
        <w:t>присоединялись</w:t>
      </w:r>
      <w:r w:rsidR="004D33FE">
        <w:rPr>
          <w:lang w:val="ru-RU"/>
        </w:rPr>
        <w:t xml:space="preserve"> по необходимости, а после завершения задания оперативная группа распускалась, и подразделения или переключались на другие</w:t>
      </w:r>
      <w:r w:rsidR="001676BA" w:rsidRPr="001676BA">
        <w:rPr>
          <w:lang w:val="ru-RU"/>
        </w:rPr>
        <w:t xml:space="preserve"> </w:t>
      </w:r>
      <w:r w:rsidR="001676BA">
        <w:rPr>
          <w:lang w:val="ru-RU"/>
        </w:rPr>
        <w:t>или отправлялись в ожидание на один из городов.</w:t>
      </w:r>
      <w:r w:rsidRPr="00C47691">
        <w:rPr>
          <w:lang w:val="ru-RU"/>
        </w:rPr>
        <w:t xml:space="preserve"> </w:t>
      </w:r>
    </w:p>
    <w:p w14:paraId="2B1AB43F" w14:textId="77777777" w:rsidR="001676BA" w:rsidRDefault="00C47691" w:rsidP="00C47691">
      <w:pPr>
        <w:rPr>
          <w:lang w:val="ru-RU"/>
        </w:rPr>
      </w:pPr>
      <w:r w:rsidRPr="00C47691">
        <w:rPr>
          <w:lang w:val="ru-RU"/>
        </w:rPr>
        <w:t xml:space="preserve">Ещё одной постоянной группой является </w:t>
      </w:r>
      <w:r w:rsidR="001676BA">
        <w:rPr>
          <w:lang w:val="ru-RU"/>
        </w:rPr>
        <w:t>П</w:t>
      </w:r>
      <w:r w:rsidRPr="00C47691">
        <w:rPr>
          <w:lang w:val="ru-RU"/>
        </w:rPr>
        <w:t xml:space="preserve">ервая, или </w:t>
      </w:r>
      <w:r w:rsidR="001676BA">
        <w:rPr>
          <w:lang w:val="ru-RU"/>
        </w:rPr>
        <w:t>П</w:t>
      </w:r>
      <w:r w:rsidRPr="00C47691">
        <w:rPr>
          <w:lang w:val="ru-RU"/>
        </w:rPr>
        <w:t>райм группа. Они являются буквально тем</w:t>
      </w:r>
      <w:r w:rsidR="001676BA">
        <w:rPr>
          <w:lang w:val="ru-RU"/>
        </w:rPr>
        <w:t>и</w:t>
      </w:r>
      <w:r w:rsidRPr="00C47691">
        <w:rPr>
          <w:lang w:val="ru-RU"/>
        </w:rPr>
        <w:t>,</w:t>
      </w:r>
      <w:r w:rsidR="001676BA">
        <w:rPr>
          <w:lang w:val="ru-RU"/>
        </w:rPr>
        <w:t xml:space="preserve"> с кем</w:t>
      </w:r>
      <w:r w:rsidRPr="00C47691">
        <w:rPr>
          <w:lang w:val="ru-RU"/>
        </w:rPr>
        <w:t xml:space="preserve"> я начинала это всё дело. В те времена, когда нас было всего несколько десятков,</w:t>
      </w:r>
      <w:r w:rsidR="001676BA">
        <w:rPr>
          <w:lang w:val="ru-RU"/>
        </w:rPr>
        <w:t xml:space="preserve"> и</w:t>
      </w:r>
      <w:r w:rsidRPr="00C47691">
        <w:rPr>
          <w:lang w:val="ru-RU"/>
        </w:rPr>
        <w:t xml:space="preserve"> такая</w:t>
      </w:r>
      <w:r w:rsidR="001676BA">
        <w:rPr>
          <w:lang w:val="ru-RU"/>
        </w:rPr>
        <w:t xml:space="preserve"> сложна</w:t>
      </w:r>
      <w:r w:rsidRPr="00C47691">
        <w:rPr>
          <w:lang w:val="ru-RU"/>
        </w:rPr>
        <w:t xml:space="preserve"> структура</w:t>
      </w:r>
      <w:r w:rsidR="001676BA">
        <w:rPr>
          <w:lang w:val="ru-RU"/>
        </w:rPr>
        <w:t xml:space="preserve"> была</w:t>
      </w:r>
      <w:r w:rsidRPr="00C47691">
        <w:rPr>
          <w:lang w:val="ru-RU"/>
        </w:rPr>
        <w:t xml:space="preserve"> не нужна, я управляла полностью самостоятельными группами напрямую. Когда же организация выросла, то такая практика</w:t>
      </w:r>
      <w:r w:rsidR="001676BA">
        <w:rPr>
          <w:lang w:val="ru-RU"/>
        </w:rPr>
        <w:t xml:space="preserve"> стала крайне</w:t>
      </w:r>
      <w:r w:rsidRPr="00C47691">
        <w:rPr>
          <w:lang w:val="ru-RU"/>
        </w:rPr>
        <w:t xml:space="preserve"> неэффективн</w:t>
      </w:r>
      <w:r w:rsidR="001676BA">
        <w:rPr>
          <w:lang w:val="ru-RU"/>
        </w:rPr>
        <w:t>ой</w:t>
      </w:r>
      <w:r w:rsidRPr="00C47691">
        <w:rPr>
          <w:lang w:val="ru-RU"/>
        </w:rPr>
        <w:t xml:space="preserve">, и </w:t>
      </w:r>
      <w:r w:rsidR="001676BA">
        <w:rPr>
          <w:lang w:val="ru-RU"/>
        </w:rPr>
        <w:t>мы вместе с другими светлыми умами</w:t>
      </w:r>
      <w:r w:rsidRPr="00C47691">
        <w:rPr>
          <w:lang w:val="ru-RU"/>
        </w:rPr>
        <w:t xml:space="preserve"> придумали такую плавающую структур</w:t>
      </w:r>
      <w:r w:rsidR="001676BA">
        <w:rPr>
          <w:lang w:val="ru-RU"/>
        </w:rPr>
        <w:t>у</w:t>
      </w:r>
      <w:r w:rsidRPr="00C47691">
        <w:rPr>
          <w:lang w:val="ru-RU"/>
        </w:rPr>
        <w:t>,</w:t>
      </w:r>
      <w:r w:rsidR="001676BA">
        <w:rPr>
          <w:lang w:val="ru-RU"/>
        </w:rPr>
        <w:t xml:space="preserve"> позволявшую наиболее соответствовать необходимостям Павших Звёзд,</w:t>
      </w:r>
      <w:r w:rsidRPr="00C47691">
        <w:rPr>
          <w:lang w:val="ru-RU"/>
        </w:rPr>
        <w:t xml:space="preserve"> но при этом</w:t>
      </w:r>
      <w:r w:rsidR="001676BA">
        <w:rPr>
          <w:lang w:val="ru-RU"/>
        </w:rPr>
        <w:t xml:space="preserve"> мы решили оставить Первую</w:t>
      </w:r>
      <w:r w:rsidRPr="00C47691">
        <w:rPr>
          <w:lang w:val="ru-RU"/>
        </w:rPr>
        <w:t xml:space="preserve"> в плане исключения</w:t>
      </w:r>
      <w:r w:rsidR="001676BA">
        <w:rPr>
          <w:lang w:val="ru-RU"/>
        </w:rPr>
        <w:t>, на случай непредвиденных ситуаций</w:t>
      </w:r>
      <w:r w:rsidRPr="00C47691">
        <w:rPr>
          <w:lang w:val="ru-RU"/>
        </w:rPr>
        <w:t>.</w:t>
      </w:r>
      <w:r w:rsidR="001676BA">
        <w:rPr>
          <w:lang w:val="ru-RU"/>
        </w:rPr>
        <w:t xml:space="preserve"> Стоит ли говорить, что такие ситуации оказались более критичными чем мы могли думать, даже видя будущее.</w:t>
      </w:r>
      <w:r w:rsidRPr="00C47691">
        <w:rPr>
          <w:lang w:val="ru-RU"/>
        </w:rPr>
        <w:t xml:space="preserve"> </w:t>
      </w:r>
    </w:p>
    <w:p w14:paraId="3227DD1C" w14:textId="317A0C4A" w:rsidR="00C47691" w:rsidRPr="00C47691" w:rsidRDefault="001676BA" w:rsidP="00C47691">
      <w:pPr>
        <w:rPr>
          <w:lang w:val="ru-RU"/>
        </w:rPr>
      </w:pPr>
      <w:r>
        <w:rPr>
          <w:lang w:val="ru-RU"/>
        </w:rPr>
        <w:t xml:space="preserve">Прайм </w:t>
      </w:r>
      <w:r w:rsidR="00C47691" w:rsidRPr="00C47691">
        <w:rPr>
          <w:lang w:val="ru-RU"/>
        </w:rPr>
        <w:t>служит для специальных задач</w:t>
      </w:r>
      <w:r>
        <w:rPr>
          <w:lang w:val="ru-RU"/>
        </w:rPr>
        <w:t>.</w:t>
      </w:r>
      <w:r w:rsidR="00C47691" w:rsidRPr="00C47691">
        <w:rPr>
          <w:lang w:val="ru-RU"/>
        </w:rPr>
        <w:t xml:space="preserve"> </w:t>
      </w:r>
      <w:r>
        <w:rPr>
          <w:lang w:val="ru-RU"/>
        </w:rPr>
        <w:t>О</w:t>
      </w:r>
      <w:r w:rsidR="00C47691" w:rsidRPr="00C47691">
        <w:rPr>
          <w:lang w:val="ru-RU"/>
        </w:rPr>
        <w:t>ни в высшей степени автономны, и первы</w:t>
      </w:r>
      <w:r>
        <w:rPr>
          <w:lang w:val="ru-RU"/>
        </w:rPr>
        <w:t>ми</w:t>
      </w:r>
      <w:r w:rsidR="00C47691" w:rsidRPr="00C47691">
        <w:rPr>
          <w:lang w:val="ru-RU"/>
        </w:rPr>
        <w:t xml:space="preserve"> получили ховеры</w:t>
      </w:r>
      <w:r>
        <w:rPr>
          <w:lang w:val="ru-RU"/>
        </w:rPr>
        <w:t>,</w:t>
      </w:r>
      <w:r w:rsidR="00C47691" w:rsidRPr="00C47691">
        <w:rPr>
          <w:lang w:val="ru-RU"/>
        </w:rPr>
        <w:t xml:space="preserve"> когда их разработка закончилась.</w:t>
      </w:r>
      <w:r>
        <w:rPr>
          <w:lang w:val="ru-RU"/>
        </w:rPr>
        <w:t xml:space="preserve"> Когда</w:t>
      </w:r>
      <w:r w:rsidR="00C47691" w:rsidRPr="00C47691">
        <w:rPr>
          <w:lang w:val="ru-RU"/>
        </w:rPr>
        <w:t xml:space="preserve"> остальные привыкли действовать как часть </w:t>
      </w:r>
      <w:r w:rsidRPr="00C47691">
        <w:rPr>
          <w:lang w:val="ru-RU"/>
        </w:rPr>
        <w:t>чего-то</w:t>
      </w:r>
      <w:r w:rsidR="00C47691" w:rsidRPr="00C47691">
        <w:rPr>
          <w:lang w:val="ru-RU"/>
        </w:rPr>
        <w:t xml:space="preserve"> большего, то пони из </w:t>
      </w:r>
      <w:r>
        <w:rPr>
          <w:lang w:val="ru-RU"/>
        </w:rPr>
        <w:t>П</w:t>
      </w:r>
      <w:r w:rsidR="00C47691" w:rsidRPr="00C47691">
        <w:rPr>
          <w:lang w:val="ru-RU"/>
        </w:rPr>
        <w:t>ервой привыкли быть одними, и мы полагались на</w:t>
      </w:r>
      <w:r>
        <w:rPr>
          <w:lang w:val="ru-RU"/>
        </w:rPr>
        <w:t xml:space="preserve"> это, а также</w:t>
      </w:r>
      <w:r w:rsidR="00C47691" w:rsidRPr="00C47691">
        <w:rPr>
          <w:lang w:val="ru-RU"/>
        </w:rPr>
        <w:t xml:space="preserve"> их способность принимать решени</w:t>
      </w:r>
      <w:r>
        <w:rPr>
          <w:lang w:val="ru-RU"/>
        </w:rPr>
        <w:t>я быстро</w:t>
      </w:r>
      <w:r w:rsidR="00C47691" w:rsidRPr="00C47691">
        <w:rPr>
          <w:lang w:val="ru-RU"/>
        </w:rPr>
        <w:t xml:space="preserve">. Только лидеры </w:t>
      </w:r>
      <w:r>
        <w:rPr>
          <w:lang w:val="ru-RU"/>
        </w:rPr>
        <w:t>П</w:t>
      </w:r>
      <w:r w:rsidR="00C47691" w:rsidRPr="00C47691">
        <w:rPr>
          <w:lang w:val="ru-RU"/>
        </w:rPr>
        <w:t>ервой могли выполнить задачи вроде уничтожени</w:t>
      </w:r>
      <w:r>
        <w:rPr>
          <w:lang w:val="ru-RU"/>
        </w:rPr>
        <w:t>я</w:t>
      </w:r>
      <w:r w:rsidR="00C47691" w:rsidRPr="00C47691">
        <w:rPr>
          <w:lang w:val="ru-RU"/>
        </w:rPr>
        <w:t xml:space="preserve"> Клаудсдейла</w:t>
      </w:r>
      <w:r>
        <w:rPr>
          <w:lang w:val="ru-RU"/>
        </w:rPr>
        <w:t>,</w:t>
      </w:r>
      <w:r w:rsidR="00C47691" w:rsidRPr="00C47691">
        <w:rPr>
          <w:lang w:val="ru-RU"/>
        </w:rPr>
        <w:t xml:space="preserve"> или полёта на север с принцессой.</w:t>
      </w:r>
      <w:r>
        <w:rPr>
          <w:lang w:val="ru-RU"/>
        </w:rPr>
        <w:t xml:space="preserve"> Не стоит думать, что они отдельная каста, прайм</w:t>
      </w:r>
      <w:r w:rsidR="00C47691" w:rsidRPr="00C47691">
        <w:rPr>
          <w:lang w:val="ru-RU"/>
        </w:rPr>
        <w:t xml:space="preserve"> </w:t>
      </w:r>
      <w:r>
        <w:rPr>
          <w:lang w:val="ru-RU"/>
        </w:rPr>
        <w:t>г</w:t>
      </w:r>
      <w:r w:rsidR="00C47691" w:rsidRPr="00C47691">
        <w:rPr>
          <w:lang w:val="ru-RU"/>
        </w:rPr>
        <w:t xml:space="preserve">руппы могут присоединяться к другим, </w:t>
      </w:r>
      <w:r>
        <w:rPr>
          <w:lang w:val="ru-RU"/>
        </w:rPr>
        <w:t>но чаще всего при этом они выполняют свои, неизвестные остальным задачи.</w:t>
      </w:r>
      <w:r w:rsidR="00C47691" w:rsidRPr="00C47691">
        <w:rPr>
          <w:lang w:val="ru-RU"/>
        </w:rPr>
        <w:t xml:space="preserve"> </w:t>
      </w:r>
      <w:r>
        <w:rPr>
          <w:lang w:val="ru-RU"/>
        </w:rPr>
        <w:t>До последнего даже существование Прайма мы пытались держать в тайне от остальных, что и спасло Падших от предательства изнутри.</w:t>
      </w:r>
    </w:p>
    <w:p w14:paraId="3E5A45E0" w14:textId="2B61FDCE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Особого упоминания стоят</w:t>
      </w:r>
      <w:r w:rsidR="0031676E">
        <w:rPr>
          <w:lang w:val="ru-RU"/>
        </w:rPr>
        <w:t xml:space="preserve"> ведущие каждой из формирований</w:t>
      </w:r>
      <w:r w:rsidRPr="00C47691">
        <w:rPr>
          <w:lang w:val="ru-RU"/>
        </w:rPr>
        <w:t xml:space="preserve">. </w:t>
      </w:r>
      <w:r w:rsidR="0031676E">
        <w:rPr>
          <w:lang w:val="ru-RU"/>
        </w:rPr>
        <w:t>Б</w:t>
      </w:r>
      <w:r w:rsidRPr="00C47691">
        <w:rPr>
          <w:lang w:val="ru-RU"/>
        </w:rPr>
        <w:t>оевой группой управляет или превосходящий или лидер</w:t>
      </w:r>
      <w:r w:rsidR="0031676E">
        <w:rPr>
          <w:lang w:val="ru-RU"/>
        </w:rPr>
        <w:t>, но</w:t>
      </w:r>
      <w:r w:rsidRPr="00C47691">
        <w:rPr>
          <w:lang w:val="ru-RU"/>
        </w:rPr>
        <w:t xml:space="preserve"> </w:t>
      </w:r>
      <w:r w:rsidR="0031676E">
        <w:rPr>
          <w:lang w:val="ru-RU"/>
        </w:rPr>
        <w:t>п</w:t>
      </w:r>
      <w:r w:rsidRPr="00C47691">
        <w:rPr>
          <w:lang w:val="ru-RU"/>
        </w:rPr>
        <w:t xml:space="preserve">оследний может при необходимости встать во главе </w:t>
      </w:r>
      <w:r w:rsidR="0031676E">
        <w:rPr>
          <w:lang w:val="ru-RU"/>
        </w:rPr>
        <w:t>оперативной</w:t>
      </w:r>
      <w:r w:rsidRPr="00C47691">
        <w:rPr>
          <w:lang w:val="ru-RU"/>
        </w:rPr>
        <w:t xml:space="preserve"> группы. Превосходящие</w:t>
      </w:r>
      <w:r w:rsidR="0031676E">
        <w:rPr>
          <w:lang w:val="ru-RU"/>
        </w:rPr>
        <w:t xml:space="preserve"> чаще всего</w:t>
      </w:r>
      <w:r w:rsidRPr="00C47691">
        <w:rPr>
          <w:lang w:val="ru-RU"/>
        </w:rPr>
        <w:t xml:space="preserve"> управляют</w:t>
      </w:r>
      <w:r w:rsidR="0031676E">
        <w:rPr>
          <w:lang w:val="ru-RU"/>
        </w:rPr>
        <w:t xml:space="preserve"> подразделениями</w:t>
      </w:r>
      <w:r w:rsidRPr="00C47691">
        <w:rPr>
          <w:lang w:val="ru-RU"/>
        </w:rPr>
        <w:t xml:space="preserve"> внутри группы, вроде пары магов или чего-то такого. Исключительным и интересным случаем стала битва при Ванкувере. Тогда</w:t>
      </w:r>
      <w:r w:rsidR="0031676E">
        <w:rPr>
          <w:lang w:val="ru-RU"/>
        </w:rPr>
        <w:t>,</w:t>
      </w:r>
      <w:r w:rsidRPr="00C47691">
        <w:rPr>
          <w:lang w:val="ru-RU"/>
        </w:rPr>
        <w:t xml:space="preserve"> чтобы выйти против силы армии </w:t>
      </w:r>
      <w:r w:rsidR="0031676E">
        <w:rPr>
          <w:lang w:val="ru-RU"/>
        </w:rPr>
        <w:t>К</w:t>
      </w:r>
      <w:r w:rsidRPr="00C47691">
        <w:rPr>
          <w:lang w:val="ru-RU"/>
        </w:rPr>
        <w:t xml:space="preserve">ристальной </w:t>
      </w:r>
      <w:r w:rsidR="0031676E">
        <w:rPr>
          <w:lang w:val="ru-RU"/>
        </w:rPr>
        <w:t>И</w:t>
      </w:r>
      <w:r w:rsidRPr="00C47691">
        <w:rPr>
          <w:lang w:val="ru-RU"/>
        </w:rPr>
        <w:t xml:space="preserve">мперии </w:t>
      </w:r>
      <w:r w:rsidR="0031676E">
        <w:rPr>
          <w:lang w:val="ru-RU"/>
        </w:rPr>
        <w:t>вместе с</w:t>
      </w:r>
      <w:r w:rsidRPr="00C47691">
        <w:rPr>
          <w:lang w:val="ru-RU"/>
        </w:rPr>
        <w:t xml:space="preserve"> их драконьи</w:t>
      </w:r>
      <w:r w:rsidR="0031676E">
        <w:rPr>
          <w:lang w:val="ru-RU"/>
        </w:rPr>
        <w:t>ми</w:t>
      </w:r>
      <w:r w:rsidRPr="00C47691">
        <w:rPr>
          <w:lang w:val="ru-RU"/>
        </w:rPr>
        <w:t xml:space="preserve"> союзник</w:t>
      </w:r>
      <w:r w:rsidR="0031676E">
        <w:rPr>
          <w:lang w:val="ru-RU"/>
        </w:rPr>
        <w:t>ами,</w:t>
      </w:r>
      <w:r w:rsidRPr="00C47691">
        <w:rPr>
          <w:lang w:val="ru-RU"/>
        </w:rPr>
        <w:t xml:space="preserve"> нам пришлось впервые сформировать стратегическую группу, которая включила в себя ряд операционных. Тогда же впервые назначили</w:t>
      </w:r>
      <w:r w:rsidR="0031676E">
        <w:rPr>
          <w:lang w:val="ru-RU"/>
        </w:rPr>
        <w:t xml:space="preserve"> Вершителя</w:t>
      </w:r>
      <w:r w:rsidRPr="00C47691">
        <w:rPr>
          <w:lang w:val="ru-RU"/>
        </w:rPr>
        <w:t>,</w:t>
      </w:r>
      <w:r w:rsidR="0031676E">
        <w:rPr>
          <w:lang w:val="ru-RU"/>
        </w:rPr>
        <w:t xml:space="preserve"> что возглавил эту невиданную ранее силу</w:t>
      </w:r>
      <w:r w:rsidRPr="00C47691">
        <w:rPr>
          <w:lang w:val="ru-RU"/>
        </w:rPr>
        <w:t xml:space="preserve">. </w:t>
      </w:r>
    </w:p>
    <w:p w14:paraId="3684A38A" w14:textId="53811D53" w:rsidR="0031676E" w:rsidRDefault="00C47691" w:rsidP="00C47691">
      <w:pPr>
        <w:rPr>
          <w:lang w:val="ru-RU"/>
        </w:rPr>
      </w:pPr>
      <w:r w:rsidRPr="00C47691">
        <w:rPr>
          <w:lang w:val="ru-RU"/>
        </w:rPr>
        <w:lastRenderedPageBreak/>
        <w:t>Па</w:t>
      </w:r>
      <w:r w:rsidR="0031676E">
        <w:rPr>
          <w:lang w:val="ru-RU"/>
        </w:rPr>
        <w:t>д</w:t>
      </w:r>
      <w:r w:rsidRPr="00C47691">
        <w:rPr>
          <w:lang w:val="ru-RU"/>
        </w:rPr>
        <w:t xml:space="preserve">шие звёзды имеют не похожую на других структуру с плавающим управлением, </w:t>
      </w:r>
      <w:r w:rsidR="0031676E">
        <w:rPr>
          <w:lang w:val="ru-RU"/>
        </w:rPr>
        <w:t>при котором</w:t>
      </w:r>
      <w:r w:rsidRPr="00C47691">
        <w:rPr>
          <w:lang w:val="ru-RU"/>
        </w:rPr>
        <w:t xml:space="preserve"> группы всё время попадают в разные условия и под разное лидерство, набираясь лучшего, и при этом стачивая углы. Их можно сравнить с </w:t>
      </w:r>
      <w:r w:rsidR="0031676E" w:rsidRPr="00C47691">
        <w:rPr>
          <w:lang w:val="ru-RU"/>
        </w:rPr>
        <w:t>чем-то</w:t>
      </w:r>
      <w:r w:rsidRPr="00C47691">
        <w:rPr>
          <w:lang w:val="ru-RU"/>
        </w:rPr>
        <w:t xml:space="preserve"> средним между </w:t>
      </w:r>
      <w:r w:rsidR="0031676E" w:rsidRPr="00C47691">
        <w:rPr>
          <w:lang w:val="ru-RU"/>
        </w:rPr>
        <w:t>Эквестрией</w:t>
      </w:r>
      <w:r w:rsidRPr="00C47691">
        <w:rPr>
          <w:lang w:val="ru-RU"/>
        </w:rPr>
        <w:t xml:space="preserve"> и ОСП, только</w:t>
      </w:r>
      <w:r w:rsidR="0031676E">
        <w:rPr>
          <w:lang w:val="ru-RU"/>
        </w:rPr>
        <w:t xml:space="preserve"> усиленное возможностями превосходящих технологий. Я горжусь ими, на самом деле, что бы </w:t>
      </w:r>
      <w:r w:rsidR="00DB0F41">
        <w:rPr>
          <w:lang w:val="ru-RU"/>
        </w:rPr>
        <w:t>ни</w:t>
      </w:r>
      <w:r w:rsidR="0031676E">
        <w:rPr>
          <w:lang w:val="ru-RU"/>
        </w:rPr>
        <w:t xml:space="preserve"> говорили – они действительно стали последней надеждой народов пони.</w:t>
      </w:r>
    </w:p>
    <w:p w14:paraId="7431F550" w14:textId="2488B8FD" w:rsidR="00C47691" w:rsidRPr="00C47691" w:rsidRDefault="0031676E" w:rsidP="0031676E">
      <w:pPr>
        <w:pStyle w:val="Heading2"/>
        <w:rPr>
          <w:lang w:val="ru-RU"/>
        </w:rPr>
      </w:pPr>
      <w:bookmarkStart w:id="5" w:name="_Toc134913626"/>
      <w:r>
        <w:rPr>
          <w:lang w:val="ru-RU"/>
        </w:rPr>
        <w:t>Дополнение</w:t>
      </w:r>
      <w:bookmarkEnd w:id="5"/>
    </w:p>
    <w:p w14:paraId="0F3DFAC3" w14:textId="7B77CE4D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 xml:space="preserve">Стоит также упомянуть </w:t>
      </w:r>
      <w:r w:rsidR="0031676E">
        <w:rPr>
          <w:lang w:val="ru-RU"/>
        </w:rPr>
        <w:t>А</w:t>
      </w:r>
      <w:r w:rsidRPr="00C47691">
        <w:rPr>
          <w:lang w:val="ru-RU"/>
        </w:rPr>
        <w:t xml:space="preserve">рмию </w:t>
      </w:r>
      <w:r w:rsidR="0031676E">
        <w:rPr>
          <w:lang w:val="ru-RU"/>
        </w:rPr>
        <w:t>Н</w:t>
      </w:r>
      <w:r w:rsidRPr="00C47691">
        <w:rPr>
          <w:lang w:val="ru-RU"/>
        </w:rPr>
        <w:t>очи, принадлежавшую второй принцессе Эквестрии. Про них можно сказать только</w:t>
      </w:r>
      <w:r w:rsidR="0031676E">
        <w:rPr>
          <w:lang w:val="ru-RU"/>
        </w:rPr>
        <w:t>,</w:t>
      </w:r>
      <w:r w:rsidRPr="00C47691">
        <w:rPr>
          <w:lang w:val="ru-RU"/>
        </w:rPr>
        <w:t xml:space="preserve"> что </w:t>
      </w:r>
      <w:r w:rsidR="0031676E">
        <w:rPr>
          <w:lang w:val="ru-RU"/>
        </w:rPr>
        <w:t>крайне мало</w:t>
      </w:r>
      <w:r w:rsidRPr="00C47691">
        <w:rPr>
          <w:lang w:val="ru-RU"/>
        </w:rPr>
        <w:t xml:space="preserve"> и</w:t>
      </w:r>
      <w:r w:rsidR="0031676E">
        <w:rPr>
          <w:lang w:val="ru-RU"/>
        </w:rPr>
        <w:t xml:space="preserve"> они</w:t>
      </w:r>
      <w:r w:rsidRPr="00C47691">
        <w:rPr>
          <w:lang w:val="ru-RU"/>
        </w:rPr>
        <w:t xml:space="preserve"> оперируют фрагментами, что по численности не превыша</w:t>
      </w:r>
      <w:r w:rsidR="0031676E">
        <w:rPr>
          <w:lang w:val="ru-RU"/>
        </w:rPr>
        <w:t xml:space="preserve">ют </w:t>
      </w:r>
      <w:r w:rsidRPr="00C47691">
        <w:rPr>
          <w:lang w:val="ru-RU"/>
        </w:rPr>
        <w:t xml:space="preserve">боевые группы </w:t>
      </w:r>
      <w:r w:rsidR="0031676E">
        <w:rPr>
          <w:lang w:val="ru-RU"/>
        </w:rPr>
        <w:t>З</w:t>
      </w:r>
      <w:r w:rsidRPr="00C47691">
        <w:rPr>
          <w:lang w:val="ru-RU"/>
        </w:rPr>
        <w:t>вёзд.</w:t>
      </w:r>
      <w:r w:rsidR="0037610E">
        <w:rPr>
          <w:lang w:val="ru-RU"/>
        </w:rPr>
        <w:t xml:space="preserve"> Однако не стоит их сбрасывать со счетов, поскольку они единственные активные пользователи тёмной маги среди всех сторон конфликта. Они крайне искусны, и сильный фрагмент может выполнить практически любое задание, и при этом не оставить свидетелей. Мы так мало о них </w:t>
      </w:r>
      <w:r w:rsidR="009C6077">
        <w:rPr>
          <w:lang w:val="ru-RU"/>
        </w:rPr>
        <w:t>знаем не потому, что</w:t>
      </w:r>
      <w:r w:rsidR="0037610E">
        <w:rPr>
          <w:lang w:val="ru-RU"/>
        </w:rPr>
        <w:t xml:space="preserve"> они бездействуют, а потому что память об их действи</w:t>
      </w:r>
      <w:r w:rsidR="00DB0F41">
        <w:rPr>
          <w:lang w:val="ru-RU"/>
        </w:rPr>
        <w:t>ях</w:t>
      </w:r>
      <w:r w:rsidR="0037610E">
        <w:rPr>
          <w:lang w:val="ru-RU"/>
        </w:rPr>
        <w:t xml:space="preserve"> буквально исчезает по воле чёрных магов Армии Ночи.</w:t>
      </w:r>
      <w:r w:rsidRPr="00C47691">
        <w:rPr>
          <w:lang w:val="ru-RU"/>
        </w:rPr>
        <w:t xml:space="preserve"> </w:t>
      </w:r>
      <w:r w:rsidR="0037610E">
        <w:rPr>
          <w:lang w:val="ru-RU"/>
        </w:rPr>
        <w:t>Что же касается их более высокой организации, тут только Луна может дать подробный ответ.</w:t>
      </w:r>
    </w:p>
    <w:p w14:paraId="0576578B" w14:textId="1980C9FE" w:rsidR="00C47691" w:rsidRPr="00C47691" w:rsidRDefault="00C47691" w:rsidP="00C47691">
      <w:pPr>
        <w:rPr>
          <w:lang w:val="ru-RU"/>
        </w:rPr>
      </w:pPr>
      <w:r w:rsidRPr="00C47691">
        <w:rPr>
          <w:lang w:val="ru-RU"/>
        </w:rPr>
        <w:t>Надеюсь</w:t>
      </w:r>
      <w:r w:rsidR="0037610E">
        <w:rPr>
          <w:lang w:val="ru-RU"/>
        </w:rPr>
        <w:t>,</w:t>
      </w:r>
      <w:r w:rsidRPr="00C47691">
        <w:rPr>
          <w:lang w:val="ru-RU"/>
        </w:rPr>
        <w:t xml:space="preserve"> это описание, что заняло достаточно времени, не запутало</w:t>
      </w:r>
      <w:r w:rsidR="0037610E">
        <w:rPr>
          <w:lang w:val="ru-RU"/>
        </w:rPr>
        <w:t xml:space="preserve"> тебя</w:t>
      </w:r>
      <w:r w:rsidRPr="00C47691">
        <w:rPr>
          <w:lang w:val="ru-RU"/>
        </w:rPr>
        <w:t xml:space="preserve"> ещё больше, а позволило </w:t>
      </w:r>
      <w:r w:rsidR="0037610E">
        <w:rPr>
          <w:lang w:val="ru-RU"/>
        </w:rPr>
        <w:t>лучше</w:t>
      </w:r>
      <w:r w:rsidRPr="00C47691">
        <w:rPr>
          <w:lang w:val="ru-RU"/>
        </w:rPr>
        <w:t xml:space="preserve"> понять силы</w:t>
      </w:r>
      <w:r w:rsidR="0037610E">
        <w:rPr>
          <w:lang w:val="ru-RU"/>
        </w:rPr>
        <w:t xml:space="preserve">, </w:t>
      </w:r>
      <w:r w:rsidRPr="00C47691">
        <w:rPr>
          <w:lang w:val="ru-RU"/>
        </w:rPr>
        <w:t>схлестнувшиеся во времена раздора</w:t>
      </w:r>
      <w:r w:rsidR="0037610E">
        <w:rPr>
          <w:lang w:val="ru-RU"/>
        </w:rPr>
        <w:t>. Понять,</w:t>
      </w:r>
      <w:r w:rsidRPr="00C47691">
        <w:rPr>
          <w:lang w:val="ru-RU"/>
        </w:rPr>
        <w:t xml:space="preserve"> чем они</w:t>
      </w:r>
      <w:r w:rsidR="0037610E">
        <w:rPr>
          <w:lang w:val="ru-RU"/>
        </w:rPr>
        <w:t xml:space="preserve"> были</w:t>
      </w:r>
      <w:r w:rsidRPr="00C47691">
        <w:rPr>
          <w:lang w:val="ru-RU"/>
        </w:rPr>
        <w:t xml:space="preserve"> уникальны, в чём их сильные и слабые стороны</w:t>
      </w:r>
      <w:r w:rsidR="0037610E">
        <w:rPr>
          <w:lang w:val="ru-RU"/>
        </w:rPr>
        <w:t>, и какой след они оставили на культуре и последующей истории Эквестрии.</w:t>
      </w:r>
      <w:r w:rsidRPr="00C47691">
        <w:rPr>
          <w:lang w:val="ru-RU"/>
        </w:rPr>
        <w:t xml:space="preserve"> Понимание, как и раньше</w:t>
      </w:r>
      <w:r w:rsidR="0037610E">
        <w:rPr>
          <w:lang w:val="ru-RU"/>
        </w:rPr>
        <w:t xml:space="preserve"> – это</w:t>
      </w:r>
      <w:r w:rsidRPr="00C47691">
        <w:rPr>
          <w:lang w:val="ru-RU"/>
        </w:rPr>
        <w:t xml:space="preserve"> ключ ко всему.</w:t>
      </w:r>
    </w:p>
    <w:sectPr w:rsidR="00C47691" w:rsidRPr="00C47691" w:rsidSect="00C47691">
      <w:headerReference w:type="default" r:id="rId8"/>
      <w:pgSz w:w="12240" w:h="15840"/>
      <w:pgMar w:top="1134" w:right="850" w:bottom="1134" w:left="1701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1DB2E" w14:textId="77777777" w:rsidR="008F2485" w:rsidRDefault="008F2485" w:rsidP="002555EF">
      <w:pPr>
        <w:spacing w:after="0" w:line="240" w:lineRule="auto"/>
      </w:pPr>
      <w:r>
        <w:separator/>
      </w:r>
    </w:p>
  </w:endnote>
  <w:endnote w:type="continuationSeparator" w:id="0">
    <w:p w14:paraId="6E68174E" w14:textId="77777777" w:rsidR="008F2485" w:rsidRDefault="008F2485" w:rsidP="0025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52787" w14:textId="77777777" w:rsidR="008F2485" w:rsidRDefault="008F2485" w:rsidP="002555EF">
      <w:pPr>
        <w:spacing w:after="0" w:line="240" w:lineRule="auto"/>
      </w:pPr>
      <w:r>
        <w:separator/>
      </w:r>
    </w:p>
  </w:footnote>
  <w:footnote w:type="continuationSeparator" w:id="0">
    <w:p w14:paraId="503E4714" w14:textId="77777777" w:rsidR="008F2485" w:rsidRDefault="008F2485" w:rsidP="00255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17421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2DDDE3" w14:textId="5A817812" w:rsidR="00C47691" w:rsidRDefault="00C4769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845ABD" w14:textId="77777777" w:rsidR="00C47691" w:rsidRDefault="00C476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A8"/>
    <w:rsid w:val="00000FEE"/>
    <w:rsid w:val="00010219"/>
    <w:rsid w:val="00016786"/>
    <w:rsid w:val="00021BEA"/>
    <w:rsid w:val="000308F8"/>
    <w:rsid w:val="0003191A"/>
    <w:rsid w:val="00035FCD"/>
    <w:rsid w:val="0004121C"/>
    <w:rsid w:val="00051699"/>
    <w:rsid w:val="000561D4"/>
    <w:rsid w:val="0006617B"/>
    <w:rsid w:val="000706F5"/>
    <w:rsid w:val="00080937"/>
    <w:rsid w:val="000910DE"/>
    <w:rsid w:val="00094312"/>
    <w:rsid w:val="00096D85"/>
    <w:rsid w:val="000A0B5D"/>
    <w:rsid w:val="000A0BCD"/>
    <w:rsid w:val="000B2776"/>
    <w:rsid w:val="000B42D4"/>
    <w:rsid w:val="000B7D85"/>
    <w:rsid w:val="000C1C09"/>
    <w:rsid w:val="000C2A93"/>
    <w:rsid w:val="000C7B23"/>
    <w:rsid w:val="000D12C4"/>
    <w:rsid w:val="000D17A4"/>
    <w:rsid w:val="000D2C2D"/>
    <w:rsid w:val="000D5CD7"/>
    <w:rsid w:val="000E3811"/>
    <w:rsid w:val="000E5170"/>
    <w:rsid w:val="000F4BA6"/>
    <w:rsid w:val="00100AB4"/>
    <w:rsid w:val="001128CA"/>
    <w:rsid w:val="00134881"/>
    <w:rsid w:val="0014252C"/>
    <w:rsid w:val="00160138"/>
    <w:rsid w:val="00166AD8"/>
    <w:rsid w:val="001676BA"/>
    <w:rsid w:val="00167C2E"/>
    <w:rsid w:val="00172846"/>
    <w:rsid w:val="00172FB9"/>
    <w:rsid w:val="00174D05"/>
    <w:rsid w:val="00176090"/>
    <w:rsid w:val="001825C5"/>
    <w:rsid w:val="00190330"/>
    <w:rsid w:val="001A3255"/>
    <w:rsid w:val="001B0DF7"/>
    <w:rsid w:val="001B7763"/>
    <w:rsid w:val="001C021B"/>
    <w:rsid w:val="001C2140"/>
    <w:rsid w:val="001C22BA"/>
    <w:rsid w:val="001D0752"/>
    <w:rsid w:val="001D6BE0"/>
    <w:rsid w:val="001E42B3"/>
    <w:rsid w:val="001E64CD"/>
    <w:rsid w:val="001E7312"/>
    <w:rsid w:val="001F5686"/>
    <w:rsid w:val="00205957"/>
    <w:rsid w:val="00211703"/>
    <w:rsid w:val="00211F68"/>
    <w:rsid w:val="00214169"/>
    <w:rsid w:val="00220A88"/>
    <w:rsid w:val="00233A24"/>
    <w:rsid w:val="002467F0"/>
    <w:rsid w:val="002548B1"/>
    <w:rsid w:val="002555EF"/>
    <w:rsid w:val="00257988"/>
    <w:rsid w:val="002809AC"/>
    <w:rsid w:val="00282893"/>
    <w:rsid w:val="00286A2F"/>
    <w:rsid w:val="002A030A"/>
    <w:rsid w:val="002A4668"/>
    <w:rsid w:val="002C1CCF"/>
    <w:rsid w:val="002E67C3"/>
    <w:rsid w:val="002E782B"/>
    <w:rsid w:val="002F2221"/>
    <w:rsid w:val="003007E4"/>
    <w:rsid w:val="003019E5"/>
    <w:rsid w:val="0031676E"/>
    <w:rsid w:val="00316DF1"/>
    <w:rsid w:val="00320FB7"/>
    <w:rsid w:val="00322963"/>
    <w:rsid w:val="00323BB9"/>
    <w:rsid w:val="00325ED6"/>
    <w:rsid w:val="00334D77"/>
    <w:rsid w:val="00357BD8"/>
    <w:rsid w:val="00361E9E"/>
    <w:rsid w:val="00364E07"/>
    <w:rsid w:val="00365783"/>
    <w:rsid w:val="00367896"/>
    <w:rsid w:val="00372D32"/>
    <w:rsid w:val="00374F67"/>
    <w:rsid w:val="0037610E"/>
    <w:rsid w:val="00382852"/>
    <w:rsid w:val="003A38F8"/>
    <w:rsid w:val="003A6C5E"/>
    <w:rsid w:val="003B0091"/>
    <w:rsid w:val="003C0F8C"/>
    <w:rsid w:val="003C159F"/>
    <w:rsid w:val="003C5A46"/>
    <w:rsid w:val="003C5D42"/>
    <w:rsid w:val="003D6D62"/>
    <w:rsid w:val="003E3875"/>
    <w:rsid w:val="003E3FB0"/>
    <w:rsid w:val="003F0738"/>
    <w:rsid w:val="003F6F27"/>
    <w:rsid w:val="003F7760"/>
    <w:rsid w:val="0040251F"/>
    <w:rsid w:val="00402599"/>
    <w:rsid w:val="00406300"/>
    <w:rsid w:val="00406F9A"/>
    <w:rsid w:val="00407D2B"/>
    <w:rsid w:val="004110F8"/>
    <w:rsid w:val="00411503"/>
    <w:rsid w:val="00411ACF"/>
    <w:rsid w:val="00422A2A"/>
    <w:rsid w:val="00442298"/>
    <w:rsid w:val="0044559D"/>
    <w:rsid w:val="004518D1"/>
    <w:rsid w:val="00453B0A"/>
    <w:rsid w:val="00454197"/>
    <w:rsid w:val="00454959"/>
    <w:rsid w:val="004572FE"/>
    <w:rsid w:val="004638E3"/>
    <w:rsid w:val="004644D4"/>
    <w:rsid w:val="00470161"/>
    <w:rsid w:val="00470603"/>
    <w:rsid w:val="00473BE9"/>
    <w:rsid w:val="004832FC"/>
    <w:rsid w:val="00485CB0"/>
    <w:rsid w:val="00491265"/>
    <w:rsid w:val="004A14C4"/>
    <w:rsid w:val="004A3E38"/>
    <w:rsid w:val="004A5E63"/>
    <w:rsid w:val="004B09FF"/>
    <w:rsid w:val="004B6DBB"/>
    <w:rsid w:val="004B71C2"/>
    <w:rsid w:val="004D33FE"/>
    <w:rsid w:val="004D48CB"/>
    <w:rsid w:val="004E0871"/>
    <w:rsid w:val="004F3974"/>
    <w:rsid w:val="004F714D"/>
    <w:rsid w:val="005028E3"/>
    <w:rsid w:val="0050517C"/>
    <w:rsid w:val="005115EB"/>
    <w:rsid w:val="00517973"/>
    <w:rsid w:val="005239A8"/>
    <w:rsid w:val="00531706"/>
    <w:rsid w:val="00532812"/>
    <w:rsid w:val="00550379"/>
    <w:rsid w:val="00550655"/>
    <w:rsid w:val="005515A3"/>
    <w:rsid w:val="00551EF5"/>
    <w:rsid w:val="00554FE1"/>
    <w:rsid w:val="0057181E"/>
    <w:rsid w:val="00571AAB"/>
    <w:rsid w:val="0057264C"/>
    <w:rsid w:val="00574F10"/>
    <w:rsid w:val="005934A4"/>
    <w:rsid w:val="005A0880"/>
    <w:rsid w:val="005B2932"/>
    <w:rsid w:val="005C71A5"/>
    <w:rsid w:val="005E3EE2"/>
    <w:rsid w:val="005F2FEF"/>
    <w:rsid w:val="0060231A"/>
    <w:rsid w:val="006046D1"/>
    <w:rsid w:val="00612300"/>
    <w:rsid w:val="006157F5"/>
    <w:rsid w:val="00624ECA"/>
    <w:rsid w:val="0062510C"/>
    <w:rsid w:val="00652191"/>
    <w:rsid w:val="006759EB"/>
    <w:rsid w:val="00681EAE"/>
    <w:rsid w:val="00691FEB"/>
    <w:rsid w:val="00696311"/>
    <w:rsid w:val="006A042C"/>
    <w:rsid w:val="006A093E"/>
    <w:rsid w:val="006A4FB9"/>
    <w:rsid w:val="006B0C16"/>
    <w:rsid w:val="006B4D41"/>
    <w:rsid w:val="006C0A77"/>
    <w:rsid w:val="006C0D77"/>
    <w:rsid w:val="006D1D26"/>
    <w:rsid w:val="006D632C"/>
    <w:rsid w:val="006D687C"/>
    <w:rsid w:val="007056C7"/>
    <w:rsid w:val="00707A49"/>
    <w:rsid w:val="0071121F"/>
    <w:rsid w:val="00713ED3"/>
    <w:rsid w:val="00716335"/>
    <w:rsid w:val="00725E22"/>
    <w:rsid w:val="00732519"/>
    <w:rsid w:val="007476E5"/>
    <w:rsid w:val="0076385D"/>
    <w:rsid w:val="00764CF3"/>
    <w:rsid w:val="00767940"/>
    <w:rsid w:val="00786E91"/>
    <w:rsid w:val="00795912"/>
    <w:rsid w:val="007A4EC4"/>
    <w:rsid w:val="007B0CA0"/>
    <w:rsid w:val="007B1698"/>
    <w:rsid w:val="007B6BC9"/>
    <w:rsid w:val="007D423F"/>
    <w:rsid w:val="007E57B0"/>
    <w:rsid w:val="00802120"/>
    <w:rsid w:val="00806F9C"/>
    <w:rsid w:val="00807C4A"/>
    <w:rsid w:val="00810EEB"/>
    <w:rsid w:val="00835A20"/>
    <w:rsid w:val="008524FE"/>
    <w:rsid w:val="008614E2"/>
    <w:rsid w:val="0086615D"/>
    <w:rsid w:val="0087679E"/>
    <w:rsid w:val="0088394E"/>
    <w:rsid w:val="0089134F"/>
    <w:rsid w:val="008948A8"/>
    <w:rsid w:val="00896738"/>
    <w:rsid w:val="008A2D35"/>
    <w:rsid w:val="008A3EE1"/>
    <w:rsid w:val="008A59F0"/>
    <w:rsid w:val="008A5EF8"/>
    <w:rsid w:val="008C1786"/>
    <w:rsid w:val="008C7FD3"/>
    <w:rsid w:val="008D2B62"/>
    <w:rsid w:val="008E0EE0"/>
    <w:rsid w:val="008E23AE"/>
    <w:rsid w:val="008E2497"/>
    <w:rsid w:val="008E49BC"/>
    <w:rsid w:val="008F2485"/>
    <w:rsid w:val="008F651D"/>
    <w:rsid w:val="009018E0"/>
    <w:rsid w:val="009052BF"/>
    <w:rsid w:val="00913D5A"/>
    <w:rsid w:val="00923401"/>
    <w:rsid w:val="0092588B"/>
    <w:rsid w:val="00935EB0"/>
    <w:rsid w:val="00936155"/>
    <w:rsid w:val="00943368"/>
    <w:rsid w:val="00946BE9"/>
    <w:rsid w:val="00957CD5"/>
    <w:rsid w:val="00962DF1"/>
    <w:rsid w:val="00963437"/>
    <w:rsid w:val="009670A8"/>
    <w:rsid w:val="009711BB"/>
    <w:rsid w:val="009806BC"/>
    <w:rsid w:val="00981D30"/>
    <w:rsid w:val="00982E45"/>
    <w:rsid w:val="00986A94"/>
    <w:rsid w:val="00986B03"/>
    <w:rsid w:val="00992199"/>
    <w:rsid w:val="00995E9D"/>
    <w:rsid w:val="009A0F0A"/>
    <w:rsid w:val="009A652F"/>
    <w:rsid w:val="009C6077"/>
    <w:rsid w:val="009C701E"/>
    <w:rsid w:val="009D01A2"/>
    <w:rsid w:val="009D73E5"/>
    <w:rsid w:val="009E121A"/>
    <w:rsid w:val="009F330E"/>
    <w:rsid w:val="00A14A45"/>
    <w:rsid w:val="00A201F1"/>
    <w:rsid w:val="00A40A68"/>
    <w:rsid w:val="00A42463"/>
    <w:rsid w:val="00A46004"/>
    <w:rsid w:val="00A625EF"/>
    <w:rsid w:val="00A63369"/>
    <w:rsid w:val="00A7478E"/>
    <w:rsid w:val="00A815F4"/>
    <w:rsid w:val="00A828A2"/>
    <w:rsid w:val="00A836AC"/>
    <w:rsid w:val="00AA2C3D"/>
    <w:rsid w:val="00AA477A"/>
    <w:rsid w:val="00AA5099"/>
    <w:rsid w:val="00AA524E"/>
    <w:rsid w:val="00AC140E"/>
    <w:rsid w:val="00AC1DAD"/>
    <w:rsid w:val="00AC2B78"/>
    <w:rsid w:val="00AC6877"/>
    <w:rsid w:val="00AD2D34"/>
    <w:rsid w:val="00AE62A7"/>
    <w:rsid w:val="00AF2958"/>
    <w:rsid w:val="00B10000"/>
    <w:rsid w:val="00B22003"/>
    <w:rsid w:val="00B260F7"/>
    <w:rsid w:val="00B30661"/>
    <w:rsid w:val="00B3363A"/>
    <w:rsid w:val="00B37E4F"/>
    <w:rsid w:val="00B50BF1"/>
    <w:rsid w:val="00B54DE6"/>
    <w:rsid w:val="00B739EA"/>
    <w:rsid w:val="00B86AE8"/>
    <w:rsid w:val="00B90765"/>
    <w:rsid w:val="00B9134F"/>
    <w:rsid w:val="00B93263"/>
    <w:rsid w:val="00B9605E"/>
    <w:rsid w:val="00B970FA"/>
    <w:rsid w:val="00BB07B5"/>
    <w:rsid w:val="00BB4DD3"/>
    <w:rsid w:val="00BC1735"/>
    <w:rsid w:val="00BC587A"/>
    <w:rsid w:val="00BC7B4F"/>
    <w:rsid w:val="00BD04F1"/>
    <w:rsid w:val="00BD1368"/>
    <w:rsid w:val="00BD76BB"/>
    <w:rsid w:val="00BE11BA"/>
    <w:rsid w:val="00BF21E9"/>
    <w:rsid w:val="00BF5882"/>
    <w:rsid w:val="00BF6659"/>
    <w:rsid w:val="00C01A91"/>
    <w:rsid w:val="00C01B60"/>
    <w:rsid w:val="00C11573"/>
    <w:rsid w:val="00C117DF"/>
    <w:rsid w:val="00C175D5"/>
    <w:rsid w:val="00C30629"/>
    <w:rsid w:val="00C3698D"/>
    <w:rsid w:val="00C44E97"/>
    <w:rsid w:val="00C47691"/>
    <w:rsid w:val="00C50610"/>
    <w:rsid w:val="00C56B7C"/>
    <w:rsid w:val="00C75460"/>
    <w:rsid w:val="00C7632E"/>
    <w:rsid w:val="00C86B38"/>
    <w:rsid w:val="00CB1429"/>
    <w:rsid w:val="00CB1CA7"/>
    <w:rsid w:val="00CC063A"/>
    <w:rsid w:val="00CC25CE"/>
    <w:rsid w:val="00CC4B16"/>
    <w:rsid w:val="00CD72F3"/>
    <w:rsid w:val="00CE319B"/>
    <w:rsid w:val="00CF1B6B"/>
    <w:rsid w:val="00CF2266"/>
    <w:rsid w:val="00CF581C"/>
    <w:rsid w:val="00D217A2"/>
    <w:rsid w:val="00D2633B"/>
    <w:rsid w:val="00D37850"/>
    <w:rsid w:val="00D413DA"/>
    <w:rsid w:val="00D45191"/>
    <w:rsid w:val="00D46D89"/>
    <w:rsid w:val="00D47E1A"/>
    <w:rsid w:val="00D60665"/>
    <w:rsid w:val="00D7053B"/>
    <w:rsid w:val="00D74B9A"/>
    <w:rsid w:val="00D762E4"/>
    <w:rsid w:val="00D774CC"/>
    <w:rsid w:val="00D8362F"/>
    <w:rsid w:val="00D849EA"/>
    <w:rsid w:val="00D97D4E"/>
    <w:rsid w:val="00DA0BCE"/>
    <w:rsid w:val="00DA2298"/>
    <w:rsid w:val="00DA2981"/>
    <w:rsid w:val="00DB0F41"/>
    <w:rsid w:val="00DB210B"/>
    <w:rsid w:val="00DB3FC9"/>
    <w:rsid w:val="00DB70FD"/>
    <w:rsid w:val="00DC2C16"/>
    <w:rsid w:val="00DC651D"/>
    <w:rsid w:val="00DD01A1"/>
    <w:rsid w:val="00DD7D7B"/>
    <w:rsid w:val="00DF24BE"/>
    <w:rsid w:val="00DF4D16"/>
    <w:rsid w:val="00E01275"/>
    <w:rsid w:val="00E16207"/>
    <w:rsid w:val="00E2584B"/>
    <w:rsid w:val="00E272D1"/>
    <w:rsid w:val="00E31143"/>
    <w:rsid w:val="00E323A0"/>
    <w:rsid w:val="00E36171"/>
    <w:rsid w:val="00E42019"/>
    <w:rsid w:val="00E4426D"/>
    <w:rsid w:val="00E449AA"/>
    <w:rsid w:val="00E51E1F"/>
    <w:rsid w:val="00E658A2"/>
    <w:rsid w:val="00E65BA2"/>
    <w:rsid w:val="00E72E37"/>
    <w:rsid w:val="00E83C21"/>
    <w:rsid w:val="00E91AFE"/>
    <w:rsid w:val="00EA2C92"/>
    <w:rsid w:val="00EA3F97"/>
    <w:rsid w:val="00EC447F"/>
    <w:rsid w:val="00EC7121"/>
    <w:rsid w:val="00ED5501"/>
    <w:rsid w:val="00EE0843"/>
    <w:rsid w:val="00EE0A03"/>
    <w:rsid w:val="00EF44CC"/>
    <w:rsid w:val="00EF4727"/>
    <w:rsid w:val="00EF5EFC"/>
    <w:rsid w:val="00EF6417"/>
    <w:rsid w:val="00EF720F"/>
    <w:rsid w:val="00F013DD"/>
    <w:rsid w:val="00F01A38"/>
    <w:rsid w:val="00F0281C"/>
    <w:rsid w:val="00F301D9"/>
    <w:rsid w:val="00F30C3C"/>
    <w:rsid w:val="00F32AA7"/>
    <w:rsid w:val="00F332B6"/>
    <w:rsid w:val="00F3484C"/>
    <w:rsid w:val="00F357E3"/>
    <w:rsid w:val="00F404B6"/>
    <w:rsid w:val="00F406B8"/>
    <w:rsid w:val="00F4278E"/>
    <w:rsid w:val="00F4513C"/>
    <w:rsid w:val="00F47AE7"/>
    <w:rsid w:val="00F57F19"/>
    <w:rsid w:val="00F60BA3"/>
    <w:rsid w:val="00F77129"/>
    <w:rsid w:val="00F83D94"/>
    <w:rsid w:val="00F857FF"/>
    <w:rsid w:val="00F87BAB"/>
    <w:rsid w:val="00F97228"/>
    <w:rsid w:val="00FA1A0D"/>
    <w:rsid w:val="00FB5897"/>
    <w:rsid w:val="00FB63DC"/>
    <w:rsid w:val="00FC23EA"/>
    <w:rsid w:val="00FC6BC5"/>
    <w:rsid w:val="00FE0091"/>
    <w:rsid w:val="00FE329C"/>
    <w:rsid w:val="00FE7911"/>
    <w:rsid w:val="00FF2368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AF93"/>
  <w15:chartTrackingRefBased/>
  <w15:docId w15:val="{9F0CC1E0-A771-477C-AC0C-4F34A95C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17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7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7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7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17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7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7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7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7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7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17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317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7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31706"/>
    <w:rPr>
      <w:b/>
      <w:bCs/>
    </w:rPr>
  </w:style>
  <w:style w:type="character" w:styleId="Emphasis">
    <w:name w:val="Emphasis"/>
    <w:basedOn w:val="DefaultParagraphFont"/>
    <w:uiPriority w:val="20"/>
    <w:qFormat/>
    <w:rsid w:val="005317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317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17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7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7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7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317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17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317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17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17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317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31706"/>
  </w:style>
  <w:style w:type="paragraph" w:styleId="TOC1">
    <w:name w:val="toc 1"/>
    <w:basedOn w:val="Normal"/>
    <w:next w:val="Normal"/>
    <w:autoRedefine/>
    <w:uiPriority w:val="39"/>
    <w:unhideWhenUsed/>
    <w:rsid w:val="008A59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59F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013DD"/>
    <w:pPr>
      <w:spacing w:after="100"/>
      <w:ind w:left="210"/>
    </w:pPr>
  </w:style>
  <w:style w:type="paragraph" w:styleId="Header">
    <w:name w:val="header"/>
    <w:basedOn w:val="Normal"/>
    <w:link w:val="Head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5EF"/>
  </w:style>
  <w:style w:type="paragraph" w:styleId="Footer">
    <w:name w:val="footer"/>
    <w:basedOn w:val="Normal"/>
    <w:link w:val="FooterChar"/>
    <w:uiPriority w:val="99"/>
    <w:unhideWhenUsed/>
    <w:rsid w:val="002555E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ga\OneDrive\Documents\Data\Fallenstar\FSty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| 5Э 015</PublishDate>
  <Abstract/>
  <CompanyAddress>Кантерлот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32CAE-0660-4E36-B6D9-B5C8B7EA7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FStyle.dotx</Template>
  <TotalTime>191</TotalTime>
  <Pages>8</Pages>
  <Words>3102</Words>
  <Characters>17687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Дружба – Это Вечность</vt:lpstr>
    </vt:vector>
  </TitlesOfParts>
  <Company>Падшие Звёзды – Ограниченно</Company>
  <LinksUpToDate>false</LinksUpToDate>
  <CharactersWithSpaces>20748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Дружба – это Вечность</dc:title>
  <dc:subject>Истории Восстания</dc:subject>
  <dc:creator>Фолленстар</dc:creator>
  <cp:keywords/>
  <dc:description/>
  <cp:lastModifiedBy>Oleksandr Tuhanskykh</cp:lastModifiedBy>
  <cp:revision>15</cp:revision>
  <cp:lastPrinted>2023-08-24T20:46:00Z</cp:lastPrinted>
  <dcterms:created xsi:type="dcterms:W3CDTF">2022-01-04T18:24:00Z</dcterms:created>
  <dcterms:modified xsi:type="dcterms:W3CDTF">2023-09-09T20:34:00Z</dcterms:modified>
</cp:coreProperties>
</file>