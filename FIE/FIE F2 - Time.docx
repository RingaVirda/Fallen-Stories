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0202395"/>
        <w:docPartObj>
          <w:docPartGallery w:val="Cover Pages"/>
          <w:docPartUnique/>
        </w:docPartObj>
      </w:sdtPr>
      <w:sdtEndPr/>
      <w:sdtContent>
        <w:p w14:paraId="3428160C" w14:textId="0D1FA585" w:rsidR="00FA589B" w:rsidRDefault="00FA589B"/>
        <w:p w14:paraId="16FC4CFE" w14:textId="7FC6EA83" w:rsidR="00FA589B" w:rsidRDefault="00FA589B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BC4A76" wp14:editId="7F814C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E4F026" w14:textId="3FA8CD3E" w:rsidR="00FA589B" w:rsidRPr="0068405F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68405F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1BC4A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E4F026" w14:textId="3FA8CD3E" w:rsidR="00FA589B" w:rsidRPr="0068405F" w:rsidRDefault="00FA58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68405F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52B3B2" wp14:editId="65C46E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C299A8" w14:textId="2D362E23" w:rsidR="00FA589B" w:rsidRPr="00FA589B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FA589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Фолленстар, Твайлайт, Мунлайт</w:t>
                                    </w:r>
                                  </w:p>
                                </w:sdtContent>
                              </w:sdt>
                              <w:p w14:paraId="218D6CD1" w14:textId="703BAE5A" w:rsidR="00FA589B" w:rsidRPr="00FA589B" w:rsidRDefault="00126A8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589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49945CE7" w14:textId="2FB7EC2C" w:rsidR="00FA589B" w:rsidRDefault="00126A8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58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Северная Станция </w:t>
                                    </w:r>
                                    <w:r w:rsidR="00D575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FA58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-1</w:t>
                                    </w:r>
                                  </w:sdtContent>
                                </w:sdt>
                                <w:r w:rsidR="00FA589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E52B3B2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1C299A8" w14:textId="2D362E23" w:rsidR="00FA589B" w:rsidRPr="00FA589B" w:rsidRDefault="00FA58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FA589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Фолленстар, Твайлайт, Мунлайт</w:t>
                              </w:r>
                            </w:p>
                          </w:sdtContent>
                        </w:sdt>
                        <w:p w14:paraId="218D6CD1" w14:textId="703BAE5A" w:rsidR="00FA589B" w:rsidRPr="00FA589B" w:rsidRDefault="00ED620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589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49945CE7" w14:textId="2FB7EC2C" w:rsidR="00FA589B" w:rsidRDefault="00ED620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58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 xml:space="preserve">Северная Станция </w:t>
                              </w:r>
                              <w:r w:rsidR="00D575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FA58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-1</w:t>
                              </w:r>
                            </w:sdtContent>
                          </w:sdt>
                          <w:r w:rsidR="00FA589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DAD48F" wp14:editId="55194C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237EA" w14:textId="6517297A" w:rsidR="00FA589B" w:rsidRPr="0068405F" w:rsidRDefault="00126A8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589B" w:rsidRPr="00FA589B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68405F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FA589B" w:rsidRPr="00FA589B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E7F176" w14:textId="064753FF" w:rsidR="00FA589B" w:rsidRPr="0068405F" w:rsidRDefault="00FA589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Фрагмент </w:t>
                                    </w:r>
                                    <w:r w:rsidR="00376C46"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II</w:t>
                                    </w:r>
                                    <w:r w:rsidRPr="0068405F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– Время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DAD48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8C237EA" w14:textId="6517297A" w:rsidR="00FA589B" w:rsidRPr="0068405F" w:rsidRDefault="00ED620B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589B" w:rsidRPr="00FA589B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68405F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FA589B" w:rsidRPr="00FA589B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E7F176" w14:textId="064753FF" w:rsidR="00FA589B" w:rsidRPr="0068405F" w:rsidRDefault="00FA589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Фрагмент </w:t>
                              </w:r>
                              <w:r w:rsidR="00376C46"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II</w:t>
                              </w:r>
                              <w:r w:rsidRPr="0068405F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– Время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6AB53FC" wp14:editId="6B58FF4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DA9BF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E0NGT4tAwAA&#10;wg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" fillcolor="#ffc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4667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5199B" w14:textId="697240E3" w:rsidR="00D25C22" w:rsidRPr="00D25C22" w:rsidRDefault="00D25C2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3FEF263" w14:textId="648ADA39" w:rsidR="00273134" w:rsidRDefault="00D25C2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5937" w:history="1">
            <w:r w:rsidR="00273134" w:rsidRPr="00D421F4">
              <w:rPr>
                <w:rStyle w:val="Hyperlink"/>
                <w:noProof/>
                <w:lang w:val="ru-RU"/>
              </w:rPr>
              <w:t>Пролог</w:t>
            </w:r>
            <w:r w:rsidR="00273134">
              <w:rPr>
                <w:noProof/>
                <w:webHidden/>
              </w:rPr>
              <w:tab/>
            </w:r>
            <w:r w:rsidR="00273134">
              <w:rPr>
                <w:noProof/>
                <w:webHidden/>
              </w:rPr>
              <w:fldChar w:fldCharType="begin"/>
            </w:r>
            <w:r w:rsidR="00273134">
              <w:rPr>
                <w:noProof/>
                <w:webHidden/>
              </w:rPr>
              <w:instrText xml:space="preserve"> PAGEREF _Toc134915937 \h </w:instrText>
            </w:r>
            <w:r w:rsidR="00273134">
              <w:rPr>
                <w:noProof/>
                <w:webHidden/>
              </w:rPr>
            </w:r>
            <w:r w:rsidR="00273134">
              <w:rPr>
                <w:noProof/>
                <w:webHidden/>
              </w:rPr>
              <w:fldChar w:fldCharType="separate"/>
            </w:r>
            <w:r w:rsidR="00126A81">
              <w:rPr>
                <w:noProof/>
                <w:webHidden/>
              </w:rPr>
              <w:t>2</w:t>
            </w:r>
            <w:r w:rsidR="00273134">
              <w:rPr>
                <w:noProof/>
                <w:webHidden/>
              </w:rPr>
              <w:fldChar w:fldCharType="end"/>
            </w:r>
          </w:hyperlink>
        </w:p>
        <w:p w14:paraId="76A5AE2E" w14:textId="4B1CC016" w:rsidR="00273134" w:rsidRDefault="00273134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5938" w:history="1">
            <w:r w:rsidRPr="00D421F4">
              <w:rPr>
                <w:rStyle w:val="Hyperlink"/>
                <w:noProof/>
                <w:lang w:val="ru-RU"/>
              </w:rPr>
              <w:t>Часть 1 Сны Прошлого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A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04E2" w14:textId="4D182255" w:rsidR="00D25C22" w:rsidRDefault="00D25C22">
          <w:r>
            <w:rPr>
              <w:b/>
              <w:bCs/>
              <w:noProof/>
            </w:rPr>
            <w:fldChar w:fldCharType="end"/>
          </w:r>
        </w:p>
      </w:sdtContent>
    </w:sdt>
    <w:p w14:paraId="355A4E03" w14:textId="5F30415E" w:rsidR="00D25C22" w:rsidRDefault="00D25C22">
      <w:pPr>
        <w:jc w:val="left"/>
      </w:pPr>
      <w:r>
        <w:br w:type="page"/>
      </w:r>
    </w:p>
    <w:p w14:paraId="5948AB7B" w14:textId="75B5869D" w:rsidR="00D25C22" w:rsidRDefault="00D25C22" w:rsidP="00D25C22">
      <w:pPr>
        <w:pStyle w:val="Heading1"/>
        <w:rPr>
          <w:lang w:val="ru-RU"/>
        </w:rPr>
      </w:pPr>
      <w:bookmarkStart w:id="0" w:name="_Toc134915937"/>
      <w:r>
        <w:rPr>
          <w:lang w:val="ru-RU"/>
        </w:rPr>
        <w:lastRenderedPageBreak/>
        <w:t>Пролог</w:t>
      </w:r>
      <w:bookmarkEnd w:id="0"/>
    </w:p>
    <w:p w14:paraId="4FFA1E75" w14:textId="496F5E39" w:rsidR="00D25C22" w:rsidRDefault="00D25C22" w:rsidP="00D25C22">
      <w:pPr>
        <w:rPr>
          <w:lang w:val="ru-RU"/>
        </w:rPr>
      </w:pPr>
    </w:p>
    <w:p w14:paraId="507E83E0" w14:textId="20961A0B" w:rsidR="00D25C22" w:rsidRDefault="00D25C22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8E62276" w14:textId="7ABA5CB2" w:rsidR="00D25C22" w:rsidRDefault="00D25C22" w:rsidP="00D25C22">
      <w:pPr>
        <w:pStyle w:val="Heading1"/>
        <w:rPr>
          <w:lang w:val="ru-RU"/>
        </w:rPr>
      </w:pPr>
      <w:bookmarkStart w:id="1" w:name="_Toc91974133"/>
      <w:bookmarkStart w:id="2" w:name="_Toc134915938"/>
      <w:r>
        <w:rPr>
          <w:lang w:val="ru-RU"/>
        </w:rPr>
        <w:lastRenderedPageBreak/>
        <w:t>Часть 1 Сны Прошлого</w:t>
      </w:r>
      <w:bookmarkEnd w:id="1"/>
      <w:bookmarkEnd w:id="2"/>
    </w:p>
    <w:p w14:paraId="2FC504BA" w14:textId="77777777" w:rsidR="00D25C22" w:rsidRPr="003A6C5E" w:rsidRDefault="00D25C22" w:rsidP="00D25C22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События в Старом мире, история Второй Искорки и падение вселенной…</w:t>
      </w:r>
    </w:p>
    <w:p w14:paraId="3971E087" w14:textId="4AEC789C" w:rsidR="00D25C22" w:rsidRPr="00D25C22" w:rsidRDefault="00D25C22" w:rsidP="00FA589B">
      <w:pPr>
        <w:jc w:val="left"/>
        <w:rPr>
          <w:lang w:val="ru-RU"/>
        </w:rPr>
      </w:pPr>
    </w:p>
    <w:sectPr w:rsidR="00D25C22" w:rsidRPr="00D25C22" w:rsidSect="00FA589B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6E7B0" w14:textId="77777777" w:rsidR="00D84037" w:rsidRDefault="00D84037" w:rsidP="002555EF">
      <w:pPr>
        <w:spacing w:after="0" w:line="240" w:lineRule="auto"/>
      </w:pPr>
      <w:r>
        <w:separator/>
      </w:r>
    </w:p>
  </w:endnote>
  <w:endnote w:type="continuationSeparator" w:id="0">
    <w:p w14:paraId="23AD3ECE" w14:textId="77777777" w:rsidR="00D84037" w:rsidRDefault="00D84037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BE55A" w14:textId="77777777" w:rsidR="00D84037" w:rsidRDefault="00D84037" w:rsidP="002555EF">
      <w:pPr>
        <w:spacing w:after="0" w:line="240" w:lineRule="auto"/>
      </w:pPr>
      <w:r>
        <w:separator/>
      </w:r>
    </w:p>
  </w:footnote>
  <w:footnote w:type="continuationSeparator" w:id="0">
    <w:p w14:paraId="4DAD910B" w14:textId="77777777" w:rsidR="00D84037" w:rsidRDefault="00D84037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73834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8F2BB3" w14:textId="662991A0" w:rsidR="00A4022C" w:rsidRDefault="00A402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177F6" w14:textId="77777777" w:rsidR="00A4022C" w:rsidRDefault="00A40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2E"/>
    <w:rsid w:val="00000FEE"/>
    <w:rsid w:val="00010219"/>
    <w:rsid w:val="00021BEA"/>
    <w:rsid w:val="0003191A"/>
    <w:rsid w:val="00034EA8"/>
    <w:rsid w:val="00035FCD"/>
    <w:rsid w:val="0004121C"/>
    <w:rsid w:val="00051699"/>
    <w:rsid w:val="00054DC3"/>
    <w:rsid w:val="000561D4"/>
    <w:rsid w:val="0006617B"/>
    <w:rsid w:val="000706F5"/>
    <w:rsid w:val="000744C2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26A81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73134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76C46"/>
    <w:rsid w:val="00382852"/>
    <w:rsid w:val="003A38F8"/>
    <w:rsid w:val="003A6C5E"/>
    <w:rsid w:val="003B0091"/>
    <w:rsid w:val="003B0F09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38DC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36409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4E8D"/>
    <w:rsid w:val="006759EB"/>
    <w:rsid w:val="00681EAE"/>
    <w:rsid w:val="0068405F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02D3"/>
    <w:rsid w:val="009C701E"/>
    <w:rsid w:val="009D01A2"/>
    <w:rsid w:val="009D73E5"/>
    <w:rsid w:val="009E121A"/>
    <w:rsid w:val="009E791B"/>
    <w:rsid w:val="009F330E"/>
    <w:rsid w:val="00A14A45"/>
    <w:rsid w:val="00A201F1"/>
    <w:rsid w:val="00A4022C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1D7F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2221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B7810"/>
    <w:rsid w:val="00CC022E"/>
    <w:rsid w:val="00CC063A"/>
    <w:rsid w:val="00CC25CE"/>
    <w:rsid w:val="00CC4B16"/>
    <w:rsid w:val="00CD72F3"/>
    <w:rsid w:val="00CF1B6B"/>
    <w:rsid w:val="00CF2266"/>
    <w:rsid w:val="00CF581C"/>
    <w:rsid w:val="00D06492"/>
    <w:rsid w:val="00D217A2"/>
    <w:rsid w:val="00D25C22"/>
    <w:rsid w:val="00D2633B"/>
    <w:rsid w:val="00D413DA"/>
    <w:rsid w:val="00D45191"/>
    <w:rsid w:val="00D46D89"/>
    <w:rsid w:val="00D47E1A"/>
    <w:rsid w:val="00D575CA"/>
    <w:rsid w:val="00D60665"/>
    <w:rsid w:val="00D7053B"/>
    <w:rsid w:val="00D762E4"/>
    <w:rsid w:val="00D774CC"/>
    <w:rsid w:val="00D8362F"/>
    <w:rsid w:val="00D84037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D620B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A589B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AC38"/>
  <w15:chartTrackingRefBased/>
  <w15:docId w15:val="{6602E09E-3942-415C-941A-2D76225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009</PublishDate>
  <Abstract/>
  <CompanyAddress>Северная Станция L-1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Фрагмент II – Время</dc:subject>
  <dc:creator>Фолленстар, Твайлайт, Мунлайт</dc:creator>
  <cp:keywords/>
  <dc:description/>
  <cp:lastModifiedBy>Oleksandr Tuhanskykh</cp:lastModifiedBy>
  <cp:revision>15</cp:revision>
  <cp:lastPrinted>2024-12-30T03:21:00Z</cp:lastPrinted>
  <dcterms:created xsi:type="dcterms:W3CDTF">2022-01-04T18:22:00Z</dcterms:created>
  <dcterms:modified xsi:type="dcterms:W3CDTF">2024-12-30T03:21:00Z</dcterms:modified>
</cp:coreProperties>
</file>