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29218942"/>
        <w:docPartObj>
          <w:docPartGallery w:val="Cover Pages"/>
          <w:docPartUnique/>
        </w:docPartObj>
      </w:sdtPr>
      <w:sdtEndPr>
        <w:rPr>
          <w:lang w:val="ru-RU"/>
        </w:rPr>
      </w:sdtEndPr>
      <w:sdtContent>
        <w:p w14:paraId="7FBFC943" w14:textId="2A4D184A" w:rsidR="00DE2318" w:rsidRDefault="00DE2318"/>
        <w:p w14:paraId="5A5C45D7" w14:textId="3D741B6E" w:rsidR="00DE2318" w:rsidRDefault="00DE2318">
          <w:pPr>
            <w:jc w:val="left"/>
            <w:rPr>
              <w:rFonts w:asciiTheme="majorHAnsi" w:hAnsiTheme="majorHAnsi" w:cstheme="majorBidi"/>
              <w:color w:val="262626" w:themeColor="text1" w:themeTint="D9"/>
              <w:sz w:val="96"/>
              <w:szCs w:val="96"/>
              <w:lang w:val="ru-RU"/>
            </w:rPr>
          </w:pPr>
          <w:r>
            <w:rPr>
              <w:noProof/>
            </w:rPr>
            <mc:AlternateContent>
              <mc:Choice Requires="wps">
                <w:drawing>
                  <wp:anchor distT="0" distB="0" distL="182880" distR="182880" simplePos="0" relativeHeight="251660288" behindDoc="0" locked="0" layoutInCell="1" allowOverlap="1" wp14:anchorId="36EE0A8C" wp14:editId="651778A5">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1A1153" w14:textId="0DC9BD30" w:rsidR="00DE2318" w:rsidRPr="00DE2318" w:rsidRDefault="0022725A">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E2318" w:rsidRPr="00DE2318">
                                      <w:rPr>
                                        <w:sz w:val="72"/>
                                        <w:szCs w:val="72"/>
                                        <w:lang w:val="ru-RU"/>
                                      </w:rPr>
                                      <w:t>Эллемире</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517714D" w14:textId="56A77E4A" w:rsidR="00DE2318" w:rsidRPr="00DE2318" w:rsidRDefault="00DE2318">
                                    <w:pPr>
                                      <w:pStyle w:val="NoSpacing"/>
                                      <w:spacing w:before="40" w:after="40"/>
                                      <w:rPr>
                                        <w:caps/>
                                        <w:sz w:val="28"/>
                                        <w:szCs w:val="28"/>
                                      </w:rPr>
                                    </w:pPr>
                                    <w:r w:rsidRPr="00DE2318">
                                      <w:rPr>
                                        <w:caps/>
                                        <w:sz w:val="28"/>
                                        <w:szCs w:val="28"/>
                                        <w:lang w:val="ru-RU"/>
                                      </w:rPr>
                                      <w:t>Ковчег</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F6249C6" w14:textId="60272431" w:rsidR="00DE2318" w:rsidRPr="00DE2318" w:rsidRDefault="00DE2318">
                                    <w:pPr>
                                      <w:pStyle w:val="NoSpacing"/>
                                      <w:spacing w:before="80" w:after="40"/>
                                      <w:rPr>
                                        <w:caps/>
                                        <w:sz w:val="24"/>
                                        <w:szCs w:val="24"/>
                                      </w:rPr>
                                    </w:pPr>
                                    <w:r w:rsidRPr="00DE2318">
                                      <w:rPr>
                                        <w:caps/>
                                        <w:sz w:val="24"/>
                                        <w:szCs w:val="24"/>
                                      </w:rPr>
                                      <w:t>Ringa | Virda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oel="http://schemas.microsoft.com/office/2019/extlst">
                <w:pict>
                  <v:shapetype w14:anchorId="36EE0A8C"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A1A1153" w14:textId="0DC9BD30" w:rsidR="00DE2318" w:rsidRPr="00DE2318" w:rsidRDefault="00000000">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DE2318" w:rsidRPr="00DE2318">
                                <w:rPr>
                                  <w:sz w:val="72"/>
                                  <w:szCs w:val="72"/>
                                  <w:lang w:val="ru-RU"/>
                                </w:rPr>
                                <w:t>Эллемире</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517714D" w14:textId="56A77E4A" w:rsidR="00DE2318" w:rsidRPr="00DE2318" w:rsidRDefault="00DE2318">
                              <w:pPr>
                                <w:pStyle w:val="NoSpacing"/>
                                <w:spacing w:before="40" w:after="40"/>
                                <w:rPr>
                                  <w:caps/>
                                  <w:sz w:val="28"/>
                                  <w:szCs w:val="28"/>
                                </w:rPr>
                              </w:pPr>
                              <w:r w:rsidRPr="00DE2318">
                                <w:rPr>
                                  <w:caps/>
                                  <w:sz w:val="28"/>
                                  <w:szCs w:val="28"/>
                                  <w:lang w:val="ru-RU"/>
                                </w:rPr>
                                <w:t>Ковчег</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F6249C6" w14:textId="60272431" w:rsidR="00DE2318" w:rsidRPr="00DE2318" w:rsidRDefault="00DE2318">
                              <w:pPr>
                                <w:pStyle w:val="NoSpacing"/>
                                <w:spacing w:before="80" w:after="40"/>
                                <w:rPr>
                                  <w:caps/>
                                  <w:sz w:val="24"/>
                                  <w:szCs w:val="24"/>
                                </w:rPr>
                              </w:pPr>
                              <w:r w:rsidRPr="00DE2318">
                                <w:rPr>
                                  <w:caps/>
                                  <w:sz w:val="24"/>
                                  <w:szCs w:val="24"/>
                                </w:rPr>
                                <w:t>Ringa | Virda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07C3F56" wp14:editId="048E430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154B2F27" w14:textId="75215ADE" w:rsidR="00DE2318" w:rsidRDefault="00DE2318">
                                    <w:pPr>
                                      <w:pStyle w:val="NoSpacing"/>
                                      <w:jc w:val="right"/>
                                      <w:rPr>
                                        <w:color w:val="FFFFFF" w:themeColor="background1"/>
                                        <w:sz w:val="24"/>
                                        <w:szCs w:val="24"/>
                                      </w:rPr>
                                    </w:pPr>
                                    <w:r>
                                      <w:rPr>
                                        <w:color w:val="FFFFFF" w:themeColor="background1"/>
                                        <w:sz w:val="24"/>
                                        <w:szCs w:val="24"/>
                                        <w:lang w:val="ru-RU"/>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oel="http://schemas.microsoft.com/office/2019/extlst">
                <w:pict>
                  <v:rect w14:anchorId="507C3F56"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" fillcolor="#0070c0"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154B2F27" w14:textId="75215ADE" w:rsidR="00DE2318" w:rsidRDefault="00DE2318">
                              <w:pPr>
                                <w:pStyle w:val="NoSpacing"/>
                                <w:jc w:val="right"/>
                                <w:rPr>
                                  <w:color w:val="FFFFFF" w:themeColor="background1"/>
                                  <w:sz w:val="24"/>
                                  <w:szCs w:val="24"/>
                                </w:rPr>
                              </w:pPr>
                              <w:r>
                                <w:rPr>
                                  <w:color w:val="FFFFFF" w:themeColor="background1"/>
                                  <w:sz w:val="24"/>
                                  <w:szCs w:val="24"/>
                                  <w:lang w:val="ru-RU"/>
                                </w:rPr>
                                <w:t>2018</w:t>
                              </w:r>
                            </w:p>
                          </w:sdtContent>
                        </w:sdt>
                      </w:txbxContent>
                    </v:textbox>
                    <w10:wrap anchorx="margin" anchory="page"/>
                  </v:rect>
                </w:pict>
              </mc:Fallback>
            </mc:AlternateContent>
          </w:r>
          <w:r>
            <w:rPr>
              <w:lang w:val="ru-RU"/>
            </w:rPr>
            <w:br w:type="page"/>
          </w:r>
        </w:p>
      </w:sdtContent>
    </w:sdt>
    <w:sdt>
      <w:sdtPr>
        <w:rPr>
          <w:rFonts w:asciiTheme="minorHAnsi" w:eastAsiaTheme="minorEastAsia" w:hAnsiTheme="minorHAnsi" w:cstheme="minorBidi"/>
          <w:color w:val="auto"/>
          <w:sz w:val="21"/>
          <w:szCs w:val="21"/>
        </w:rPr>
        <w:id w:val="-1477379619"/>
        <w:docPartObj>
          <w:docPartGallery w:val="Table of Contents"/>
          <w:docPartUnique/>
        </w:docPartObj>
      </w:sdtPr>
      <w:sdtEndPr>
        <w:rPr>
          <w:b/>
          <w:bCs/>
          <w:noProof/>
        </w:rPr>
      </w:sdtEndPr>
      <w:sdtContent>
        <w:p w14:paraId="7367A7D9" w14:textId="35C789A9" w:rsidR="004814F5" w:rsidRPr="004814F5" w:rsidRDefault="004814F5">
          <w:pPr>
            <w:pStyle w:val="TOCHeading"/>
            <w:rPr>
              <w:lang w:val="ru-RU"/>
            </w:rPr>
          </w:pPr>
          <w:r>
            <w:rPr>
              <w:lang w:val="ru-RU"/>
            </w:rPr>
            <w:t>Содержание</w:t>
          </w:r>
        </w:p>
        <w:p w14:paraId="6167E015" w14:textId="732BE738" w:rsidR="00FB2B88" w:rsidRDefault="004814F5">
          <w:pPr>
            <w:pStyle w:val="TOC1"/>
            <w:tabs>
              <w:tab w:val="right" w:leader="dot" w:pos="9350"/>
            </w:tabs>
            <w:rPr>
              <w:noProof/>
              <w:sz w:val="22"/>
              <w:szCs w:val="22"/>
            </w:rPr>
          </w:pPr>
          <w:r>
            <w:fldChar w:fldCharType="begin"/>
          </w:r>
          <w:r>
            <w:instrText xml:space="preserve"> TOC \o "1-3" \h \z \u </w:instrText>
          </w:r>
          <w:r>
            <w:fldChar w:fldCharType="separate"/>
          </w:r>
          <w:hyperlink w:anchor="_Toc112179813" w:history="1">
            <w:r w:rsidR="00FB2B88" w:rsidRPr="00016E37">
              <w:rPr>
                <w:rStyle w:val="Hyperlink"/>
                <w:noProof/>
                <w:lang w:val="ru-RU"/>
              </w:rPr>
              <w:t>Веселье мертвецов</w:t>
            </w:r>
            <w:r w:rsidR="00FB2B88">
              <w:rPr>
                <w:noProof/>
                <w:webHidden/>
              </w:rPr>
              <w:tab/>
            </w:r>
            <w:r w:rsidR="00FB2B88">
              <w:rPr>
                <w:noProof/>
                <w:webHidden/>
              </w:rPr>
              <w:fldChar w:fldCharType="begin"/>
            </w:r>
            <w:r w:rsidR="00FB2B88">
              <w:rPr>
                <w:noProof/>
                <w:webHidden/>
              </w:rPr>
              <w:instrText xml:space="preserve"> PAGEREF _Toc112179813 \h </w:instrText>
            </w:r>
            <w:r w:rsidR="00FB2B88">
              <w:rPr>
                <w:noProof/>
                <w:webHidden/>
              </w:rPr>
            </w:r>
            <w:r w:rsidR="00FB2B88">
              <w:rPr>
                <w:noProof/>
                <w:webHidden/>
              </w:rPr>
              <w:fldChar w:fldCharType="separate"/>
            </w:r>
            <w:r w:rsidR="0022725A">
              <w:rPr>
                <w:noProof/>
                <w:webHidden/>
              </w:rPr>
              <w:t>2</w:t>
            </w:r>
            <w:r w:rsidR="00FB2B88">
              <w:rPr>
                <w:noProof/>
                <w:webHidden/>
              </w:rPr>
              <w:fldChar w:fldCharType="end"/>
            </w:r>
          </w:hyperlink>
        </w:p>
        <w:p w14:paraId="690C7439" w14:textId="2E044E2E" w:rsidR="00FB2B88" w:rsidRDefault="0022725A">
          <w:pPr>
            <w:pStyle w:val="TOC1"/>
            <w:tabs>
              <w:tab w:val="right" w:leader="dot" w:pos="9350"/>
            </w:tabs>
            <w:rPr>
              <w:noProof/>
              <w:sz w:val="22"/>
              <w:szCs w:val="22"/>
            </w:rPr>
          </w:pPr>
          <w:hyperlink w:anchor="_Toc112179814" w:history="1">
            <w:r w:rsidR="00FB2B88" w:rsidRPr="00016E37">
              <w:rPr>
                <w:rStyle w:val="Hyperlink"/>
                <w:noProof/>
                <w:lang w:val="ru-RU"/>
              </w:rPr>
              <w:t>Сказание о потерянном</w:t>
            </w:r>
            <w:r w:rsidR="00FB2B88">
              <w:rPr>
                <w:noProof/>
                <w:webHidden/>
              </w:rPr>
              <w:tab/>
            </w:r>
            <w:r w:rsidR="00FB2B88">
              <w:rPr>
                <w:noProof/>
                <w:webHidden/>
              </w:rPr>
              <w:fldChar w:fldCharType="begin"/>
            </w:r>
            <w:r w:rsidR="00FB2B88">
              <w:rPr>
                <w:noProof/>
                <w:webHidden/>
              </w:rPr>
              <w:instrText xml:space="preserve"> PAGEREF _Toc112179814 \h </w:instrText>
            </w:r>
            <w:r w:rsidR="00FB2B88">
              <w:rPr>
                <w:noProof/>
                <w:webHidden/>
              </w:rPr>
            </w:r>
            <w:r w:rsidR="00FB2B88">
              <w:rPr>
                <w:noProof/>
                <w:webHidden/>
              </w:rPr>
              <w:fldChar w:fldCharType="separate"/>
            </w:r>
            <w:r>
              <w:rPr>
                <w:noProof/>
                <w:webHidden/>
              </w:rPr>
              <w:t>12</w:t>
            </w:r>
            <w:r w:rsidR="00FB2B88">
              <w:rPr>
                <w:noProof/>
                <w:webHidden/>
              </w:rPr>
              <w:fldChar w:fldCharType="end"/>
            </w:r>
          </w:hyperlink>
        </w:p>
        <w:p w14:paraId="6A9F1B5A" w14:textId="1DD38C72" w:rsidR="004814F5" w:rsidRDefault="004814F5">
          <w:r>
            <w:rPr>
              <w:b/>
              <w:bCs/>
              <w:noProof/>
            </w:rPr>
            <w:fldChar w:fldCharType="end"/>
          </w:r>
        </w:p>
      </w:sdtContent>
    </w:sdt>
    <w:p w14:paraId="7DBF4005" w14:textId="2D07FD3F" w:rsidR="004E4907" w:rsidRPr="004E4907" w:rsidRDefault="004E4907" w:rsidP="004E4907">
      <w:pPr>
        <w:jc w:val="left"/>
        <w:rPr>
          <w:lang w:val="ru-RU"/>
        </w:rPr>
      </w:pPr>
      <w:r>
        <w:rPr>
          <w:lang w:val="ru-RU"/>
        </w:rPr>
        <w:br w:type="page"/>
      </w:r>
    </w:p>
    <w:p w14:paraId="5D133553" w14:textId="77777777" w:rsidR="004E4907" w:rsidRPr="00F950D9" w:rsidRDefault="004E4907" w:rsidP="004E4907">
      <w:pPr>
        <w:pStyle w:val="Heading1"/>
        <w:rPr>
          <w:rFonts w:eastAsiaTheme="minorEastAsia"/>
          <w:lang w:val="ru-RU"/>
        </w:rPr>
      </w:pPr>
      <w:bookmarkStart w:id="0" w:name="_Toc112179813"/>
      <w:r w:rsidRPr="00F950D9">
        <w:rPr>
          <w:rFonts w:eastAsiaTheme="minorEastAsia"/>
          <w:lang w:val="ru-RU"/>
        </w:rPr>
        <w:t>Веселье мертвецов</w:t>
      </w:r>
      <w:bookmarkEnd w:id="0"/>
    </w:p>
    <w:p w14:paraId="26510E91" w14:textId="28208983" w:rsidR="004E4907" w:rsidRPr="004E4907" w:rsidRDefault="004E4907" w:rsidP="004E4907">
      <w:pPr>
        <w:rPr>
          <w:rStyle w:val="SubtleEmphasis"/>
        </w:rPr>
      </w:pPr>
      <w:r w:rsidRPr="004E4907">
        <w:rPr>
          <w:rStyle w:val="SubtleEmphasis"/>
        </w:rPr>
        <w:t>Всё началось с падения…</w:t>
      </w:r>
    </w:p>
    <w:p w14:paraId="44F1A212" w14:textId="10159064" w:rsidR="004E4907" w:rsidRPr="00F950D9" w:rsidRDefault="004E4907" w:rsidP="004E4907">
      <w:pPr>
        <w:rPr>
          <w:lang w:val="ru-RU"/>
        </w:rPr>
      </w:pPr>
      <w:r w:rsidRPr="00F950D9">
        <w:rPr>
          <w:lang w:val="ru-RU"/>
        </w:rPr>
        <w:t>Мои собственные мысли мешают мне думать. Чего уж тут, как тут вообще можно адекватно думать? Я не первый день на войне, конечно, но что здесь творится — это безумие!</w:t>
      </w:r>
    </w:p>
    <w:p w14:paraId="04E35C1E" w14:textId="3EE5B4D5" w:rsidR="004E4907" w:rsidRPr="00F950D9" w:rsidRDefault="004E4907" w:rsidP="004E4907">
      <w:pPr>
        <w:rPr>
          <w:lang w:val="ru-RU"/>
        </w:rPr>
      </w:pPr>
      <w:r w:rsidRPr="00F950D9">
        <w:rPr>
          <w:lang w:val="ru-RU"/>
        </w:rPr>
        <w:t xml:space="preserve">Нашей команде поручили уже почти рядовое задание </w:t>
      </w:r>
      <w:r w:rsidR="00DE2318">
        <w:rPr>
          <w:lang w:val="ru-RU"/>
        </w:rPr>
        <w:t>–</w:t>
      </w:r>
      <w:r w:rsidRPr="00F950D9">
        <w:rPr>
          <w:lang w:val="ru-RU"/>
        </w:rPr>
        <w:t xml:space="preserve"> разведка технических возможностей федератов. Не знаю, чего командование так печётся об этом, будто за неделю они смогут изобрести супер-мега-штуку, которая взорвёт всю планету к чертям. Впрочем, не нам решать. Наша задача </w:t>
      </w:r>
      <w:r w:rsidR="00DE2318">
        <w:rPr>
          <w:lang w:val="ru-RU"/>
        </w:rPr>
        <w:t>–</w:t>
      </w:r>
      <w:r w:rsidRPr="00F950D9">
        <w:rPr>
          <w:lang w:val="ru-RU"/>
        </w:rPr>
        <w:t xml:space="preserve"> найти их узел передачи данных, дать время Четвёртому поковыряться в нём и успешно вернуться на свою территорию. Что может быть проще, учитывая, что мы делаем это с завидной регулярностью.</w:t>
      </w:r>
    </w:p>
    <w:p w14:paraId="21519AA1" w14:textId="0B112098" w:rsidR="004E4907" w:rsidRPr="00F950D9" w:rsidRDefault="004E4907" w:rsidP="004E4907">
      <w:pPr>
        <w:rPr>
          <w:lang w:val="ru-RU"/>
        </w:rPr>
      </w:pPr>
      <w:r w:rsidRPr="00F950D9">
        <w:rPr>
          <w:lang w:val="ru-RU"/>
        </w:rPr>
        <w:t xml:space="preserve">Так вот на счёт безумия, всё шло своим чередом, нам указали район, в котором, может быть, нужное нам сооружение. Когда мы прибыли на место то увидели пустыню, обожжённую плазмой и радиацией </w:t>
      </w:r>
      <w:r>
        <w:rPr>
          <w:lang w:val="ru-RU"/>
        </w:rPr>
        <w:t>–</w:t>
      </w:r>
      <w:r w:rsidRPr="00F950D9">
        <w:rPr>
          <w:lang w:val="ru-RU"/>
        </w:rPr>
        <w:t xml:space="preserve"> обычный пейзаж в наше время. Потом запустили дронов на поиски мощных источников энергии и такой действительно был найден. Но потом...</w:t>
      </w:r>
    </w:p>
    <w:p w14:paraId="40B617B7" w14:textId="0348351E" w:rsidR="004E4907" w:rsidRPr="00F950D9" w:rsidRDefault="004E4907" w:rsidP="004E4907">
      <w:pPr>
        <w:rPr>
          <w:lang w:val="ru-RU"/>
        </w:rPr>
      </w:pPr>
      <w:r w:rsidRPr="00F950D9">
        <w:rPr>
          <w:lang w:val="ru-RU"/>
        </w:rPr>
        <w:t>Я не знаю, как это описать, но воздух вокруг заполнился столбами света и появились бойцы федерации! Да именно появились, я не шучу. Прямо из воздуха! Не телепортация меня удивила, а то, что эта телепортация произошла прямо на поле боя, без никаких специальных платформ. Засада была настолько обескураживающей, что единственное что я смог сделать — это бежать. К счастью, не один я пришёл к такому выводу, я видел Сани и Рода набирающих ускорение, но остальные... скорее всего за них уже можно не беспокоиться.</w:t>
      </w:r>
    </w:p>
    <w:p w14:paraId="5B452A9F" w14:textId="56902D51" w:rsidR="004E4907" w:rsidRPr="00F950D9" w:rsidRDefault="004E4907" w:rsidP="004E4907">
      <w:pPr>
        <w:rPr>
          <w:lang w:val="ru-RU"/>
        </w:rPr>
      </w:pPr>
      <w:r w:rsidRPr="00F950D9">
        <w:rPr>
          <w:lang w:val="ru-RU"/>
        </w:rPr>
        <w:t xml:space="preserve">Прошло уже несколько минут после засады, и я пробежал уже достаточно далеко чтобы не фиксировать сигнатуру выброса энергии </w:t>
      </w:r>
      <w:r w:rsidR="00DE2318">
        <w:rPr>
          <w:lang w:val="ru-RU"/>
        </w:rPr>
        <w:t>–</w:t>
      </w:r>
      <w:r w:rsidRPr="00F950D9">
        <w:rPr>
          <w:lang w:val="ru-RU"/>
        </w:rPr>
        <w:t xml:space="preserve"> всё</w:t>
      </w:r>
      <w:r w:rsidR="00DE2318">
        <w:rPr>
          <w:lang w:val="ru-RU"/>
        </w:rPr>
        <w:t>,</w:t>
      </w:r>
      <w:r w:rsidRPr="00F950D9">
        <w:rPr>
          <w:lang w:val="ru-RU"/>
        </w:rPr>
        <w:t xml:space="preserve"> что осталось от моей команды. 14 душ погибли, даже не успев сделать выстрел. Не об этом мне стоит сейчас думать.</w:t>
      </w:r>
    </w:p>
    <w:p w14:paraId="7B4BF7E5" w14:textId="48011327" w:rsidR="004E4907" w:rsidRPr="00F950D9" w:rsidRDefault="004E4907" w:rsidP="004E4907">
      <w:pPr>
        <w:rPr>
          <w:lang w:val="ru-RU"/>
        </w:rPr>
      </w:pPr>
      <w:r w:rsidRPr="00F950D9">
        <w:rPr>
          <w:lang w:val="ru-RU"/>
        </w:rPr>
        <w:t xml:space="preserve">Запасов элемента хватит на затяжной бой, но на путь домой... Мы высадились глубоко на территории федератов, и я глубоко сомневаюсь, что наш транспортник не превратился в обожжённую груду металлолома. Я так же не могу вызвать эвакуацию </w:t>
      </w:r>
      <w:r>
        <w:rPr>
          <w:lang w:val="ru-RU"/>
        </w:rPr>
        <w:t>–</w:t>
      </w:r>
      <w:r w:rsidRPr="00F950D9">
        <w:rPr>
          <w:lang w:val="ru-RU"/>
        </w:rPr>
        <w:t xml:space="preserve"> сигнал быстро засекут, и, я почти уверен, что от телепортирующихся федератов я не убегу снова. Нужно найти ещё кого-то и думать, что делать дальше. Да, именно в таком порядке.</w:t>
      </w:r>
    </w:p>
    <w:p w14:paraId="2D3B7D0F" w14:textId="2F53C45A" w:rsidR="004E4907" w:rsidRPr="00F950D9" w:rsidRDefault="004E4907" w:rsidP="004E4907">
      <w:pPr>
        <w:rPr>
          <w:lang w:val="ru-RU"/>
        </w:rPr>
      </w:pPr>
      <w:r w:rsidRPr="00F950D9">
        <w:rPr>
          <w:lang w:val="ru-RU"/>
        </w:rPr>
        <w:t xml:space="preserve">Искать долго не пришлось, Сани и Род </w:t>
      </w:r>
      <w:r w:rsidR="00DE2318">
        <w:rPr>
          <w:lang w:val="ru-RU"/>
        </w:rPr>
        <w:t>–</w:t>
      </w:r>
      <w:r w:rsidRPr="00F950D9">
        <w:rPr>
          <w:lang w:val="ru-RU"/>
        </w:rPr>
        <w:t xml:space="preserve"> специалист и её секъютант. Впрочем, они были рады меня видеть, учитывая, что ни думали, что умерли все остальные. </w:t>
      </w:r>
    </w:p>
    <w:p w14:paraId="5E397985" w14:textId="24ACA44A" w:rsidR="004E4907" w:rsidRPr="00F950D9" w:rsidRDefault="004E4907" w:rsidP="004E4907">
      <w:pPr>
        <w:rPr>
          <w:lang w:val="ru-RU"/>
        </w:rPr>
      </w:pPr>
      <w:r w:rsidRPr="004E4907">
        <w:rPr>
          <w:lang w:val="ru-RU"/>
        </w:rPr>
        <w:t>[</w:t>
      </w:r>
      <w:r w:rsidRPr="00F950D9">
        <w:rPr>
          <w:lang w:val="ru-RU"/>
        </w:rPr>
        <w:t>Сани</w:t>
      </w:r>
      <w:r w:rsidRPr="004E4907">
        <w:rPr>
          <w:lang w:val="ru-RU"/>
        </w:rPr>
        <w:t>] –</w:t>
      </w:r>
      <w:r w:rsidRPr="00F950D9">
        <w:rPr>
          <w:lang w:val="ru-RU"/>
        </w:rPr>
        <w:t xml:space="preserve"> И что ты предлагаешь, с ножом идти на щиты и плазменные винтовки? Ты совсем ума лишился после всего этого?! </w:t>
      </w:r>
    </w:p>
    <w:p w14:paraId="5DF7D1AF" w14:textId="18E6B9E3" w:rsidR="004E4907" w:rsidRPr="00F950D9" w:rsidRDefault="004E4907" w:rsidP="004E4907">
      <w:pPr>
        <w:rPr>
          <w:lang w:val="ru-RU"/>
        </w:rPr>
      </w:pPr>
      <w:r w:rsidRPr="004E4907">
        <w:rPr>
          <w:lang w:val="ru-RU"/>
        </w:rPr>
        <w:t>[</w:t>
      </w:r>
      <w:r w:rsidRPr="00F950D9">
        <w:rPr>
          <w:lang w:val="ru-RU"/>
        </w:rPr>
        <w:t>Род</w:t>
      </w:r>
      <w:r w:rsidRPr="004E4907">
        <w:rPr>
          <w:lang w:val="ru-RU"/>
        </w:rPr>
        <w:t>] –</w:t>
      </w:r>
      <w:r w:rsidRPr="00F950D9">
        <w:rPr>
          <w:lang w:val="ru-RU"/>
        </w:rPr>
        <w:t xml:space="preserve"> Не могу с ней не согласиться, у нас нет шансов ни на выживание, ни на выполнение задания если мы вернёмся обратно.</w:t>
      </w:r>
    </w:p>
    <w:p w14:paraId="073415C6" w14:textId="4AE93A97" w:rsidR="004E4907" w:rsidRPr="00F950D9" w:rsidRDefault="004E4907" w:rsidP="004E4907">
      <w:pPr>
        <w:rPr>
          <w:lang w:val="ru-RU"/>
        </w:rPr>
      </w:pPr>
      <w:r w:rsidRPr="004E4907">
        <w:rPr>
          <w:lang w:val="ru-RU"/>
        </w:rPr>
        <w:t>[</w:t>
      </w:r>
      <w:r w:rsidRPr="00F950D9">
        <w:rPr>
          <w:lang w:val="ru-RU"/>
        </w:rPr>
        <w:t>Я</w:t>
      </w:r>
      <w:r w:rsidRPr="004E4907">
        <w:rPr>
          <w:lang w:val="ru-RU"/>
        </w:rPr>
        <w:t>] –</w:t>
      </w:r>
      <w:r w:rsidRPr="00F950D9">
        <w:rPr>
          <w:lang w:val="ru-RU"/>
        </w:rPr>
        <w:t xml:space="preserve"> Мы не можем подать сигнал о помощи, если не найдём способ заглушить или отключить их сенсоры или эту чтобы-это-ни-было. Выполнение задания, как раз </w:t>
      </w:r>
      <w:r>
        <w:rPr>
          <w:lang w:val="ru-RU"/>
        </w:rPr>
        <w:t>–</w:t>
      </w:r>
      <w:r w:rsidRPr="00F950D9">
        <w:rPr>
          <w:lang w:val="ru-RU"/>
        </w:rPr>
        <w:t xml:space="preserve"> единственный шанс для нас. В принципе.</w:t>
      </w:r>
    </w:p>
    <w:p w14:paraId="7433EF52" w14:textId="77777777" w:rsidR="004E4907" w:rsidRPr="00F950D9" w:rsidRDefault="004E4907" w:rsidP="004E4907">
      <w:pPr>
        <w:rPr>
          <w:lang w:val="ru-RU"/>
        </w:rPr>
      </w:pPr>
    </w:p>
    <w:p w14:paraId="15D7579D" w14:textId="3251DD04" w:rsidR="004E4907" w:rsidRPr="00F950D9" w:rsidRDefault="004E4907" w:rsidP="004E4907">
      <w:pPr>
        <w:rPr>
          <w:lang w:val="ru-RU"/>
        </w:rPr>
      </w:pPr>
      <w:r w:rsidRPr="00F950D9">
        <w:rPr>
          <w:lang w:val="ru-RU"/>
        </w:rPr>
        <w:t xml:space="preserve">За этим последовало молчание. Что не удивительно, подойти к федератам незамеченными нереально </w:t>
      </w:r>
      <w:r w:rsidR="00DE2318">
        <w:rPr>
          <w:lang w:val="ru-RU"/>
        </w:rPr>
        <w:t>–</w:t>
      </w:r>
      <w:r w:rsidRPr="00F950D9">
        <w:rPr>
          <w:lang w:val="ru-RU"/>
        </w:rPr>
        <w:t xml:space="preserve"> они мгновенно отследят излучение элемента в нашей броне. Но и здесь мы не можем чувствовать себя в безопасности </w:t>
      </w:r>
      <w:r w:rsidR="00DE2318">
        <w:rPr>
          <w:lang w:val="ru-RU"/>
        </w:rPr>
        <w:t>–</w:t>
      </w:r>
      <w:r w:rsidRPr="00F950D9">
        <w:rPr>
          <w:lang w:val="ru-RU"/>
        </w:rPr>
        <w:t xml:space="preserve"> стоит им поднять в воздух корабль и облететь округу, и нас накроют или снова с помощью телепортации, или просто ударят сюда с чего-то покрупнее, чем наши винтовки. В обоих этих случаях нам не выжить.</w:t>
      </w:r>
    </w:p>
    <w:p w14:paraId="0148CF25" w14:textId="28E41BC9" w:rsidR="004E4907" w:rsidRPr="00F950D9" w:rsidRDefault="004E4907" w:rsidP="004E4907">
      <w:pPr>
        <w:rPr>
          <w:lang w:val="ru-RU"/>
        </w:rPr>
      </w:pPr>
      <w:r w:rsidRPr="00DE2318">
        <w:rPr>
          <w:lang w:val="ru-RU"/>
        </w:rPr>
        <w:t>[</w:t>
      </w:r>
      <w:r w:rsidRPr="00F950D9">
        <w:rPr>
          <w:lang w:val="ru-RU"/>
        </w:rPr>
        <w:t>Я</w:t>
      </w:r>
      <w:r w:rsidRPr="00DE2318">
        <w:rPr>
          <w:lang w:val="ru-RU"/>
        </w:rPr>
        <w:t>] –</w:t>
      </w:r>
      <w:r w:rsidRPr="00F950D9">
        <w:rPr>
          <w:lang w:val="ru-RU"/>
        </w:rPr>
        <w:t xml:space="preserve"> Нож... А это идея...</w:t>
      </w:r>
    </w:p>
    <w:p w14:paraId="5C01BF06" w14:textId="1FE8C7DD" w:rsidR="004E4907" w:rsidRPr="00F950D9" w:rsidRDefault="004E4907" w:rsidP="004E4907">
      <w:pPr>
        <w:rPr>
          <w:lang w:val="ru-RU"/>
        </w:rPr>
      </w:pPr>
      <w:r w:rsidRPr="004E4907">
        <w:rPr>
          <w:lang w:val="ru-RU"/>
        </w:rPr>
        <w:t>[</w:t>
      </w:r>
      <w:r w:rsidRPr="00F950D9">
        <w:rPr>
          <w:lang w:val="ru-RU"/>
        </w:rPr>
        <w:t>Сани</w:t>
      </w:r>
      <w:r w:rsidRPr="004E4907">
        <w:rPr>
          <w:lang w:val="ru-RU"/>
        </w:rPr>
        <w:t>] –</w:t>
      </w:r>
      <w:r w:rsidRPr="00F950D9">
        <w:rPr>
          <w:lang w:val="ru-RU"/>
        </w:rPr>
        <w:t xml:space="preserve"> Не он действительно с катушек слетел, этот твой меч не полезнее обычной арматурины против них, ты уже это проверял!</w:t>
      </w:r>
    </w:p>
    <w:p w14:paraId="02E29D80" w14:textId="18E28DD9" w:rsidR="004E4907" w:rsidRPr="00F950D9" w:rsidRDefault="004E4907" w:rsidP="004E4907">
      <w:pPr>
        <w:rPr>
          <w:lang w:val="ru-RU"/>
        </w:rPr>
      </w:pPr>
      <w:r w:rsidRPr="00F950D9">
        <w:rPr>
          <w:lang w:val="ru-RU"/>
        </w:rPr>
        <w:t xml:space="preserve">Меч... Мой меч. Моя старая идея </w:t>
      </w:r>
      <w:r w:rsidR="00DE2318">
        <w:rPr>
          <w:lang w:val="ru-RU"/>
        </w:rPr>
        <w:t>–</w:t>
      </w:r>
      <w:r w:rsidRPr="00F950D9">
        <w:rPr>
          <w:lang w:val="ru-RU"/>
        </w:rPr>
        <w:t xml:space="preserve"> я фанател от холодного оружия с детства. После получения образования и набора в ГОР Республики </w:t>
      </w:r>
      <w:r w:rsidR="00FB4E79" w:rsidRPr="00F950D9">
        <w:rPr>
          <w:lang w:val="ru-RU"/>
        </w:rPr>
        <w:t>я,</w:t>
      </w:r>
      <w:r w:rsidRPr="00F950D9">
        <w:rPr>
          <w:lang w:val="ru-RU"/>
        </w:rPr>
        <w:t xml:space="preserve"> как и все прочие получил доступ к ППР (персональному переносному репликатору). Пришлось конечно немного поколдовать над матрицей формирования чтобы он смог воссоздавать столь большие предметы, да и в стандартных шаблонах меча, конечно, нет, так что — это моя старая мечта. Пару месяцев назад я смог-таки сделать его </w:t>
      </w:r>
      <w:r w:rsidR="00DE2318">
        <w:rPr>
          <w:lang w:val="ru-RU"/>
        </w:rPr>
        <w:t>–</w:t>
      </w:r>
      <w:r w:rsidRPr="00F950D9">
        <w:rPr>
          <w:lang w:val="ru-RU"/>
        </w:rPr>
        <w:t xml:space="preserve"> двухсторонний клинок метровой длины с обычной крестовой гардой был выполнен из структурированного титана с пересечениями железа </w:t>
      </w:r>
      <w:r w:rsidR="00DE2318">
        <w:rPr>
          <w:lang w:val="ru-RU"/>
        </w:rPr>
        <w:t>–</w:t>
      </w:r>
      <w:r w:rsidRPr="00F950D9">
        <w:rPr>
          <w:lang w:val="ru-RU"/>
        </w:rPr>
        <w:t xml:space="preserve"> лучшие материалы что я смог придумать для холодного оружия. Так же я добавил шаблон трансформации этого клинка в односторонний и копьё с достаточно длинным остриём чтобы можно было рубить им.</w:t>
      </w:r>
    </w:p>
    <w:p w14:paraId="653173EF" w14:textId="5AF3A8A8" w:rsidR="004E4907" w:rsidRPr="00F950D9" w:rsidRDefault="004E4907" w:rsidP="004E4907">
      <w:pPr>
        <w:rPr>
          <w:lang w:val="ru-RU"/>
        </w:rPr>
      </w:pPr>
      <w:r w:rsidRPr="004E4907">
        <w:rPr>
          <w:lang w:val="ru-RU"/>
        </w:rPr>
        <w:t>[</w:t>
      </w:r>
      <w:r w:rsidRPr="00F950D9">
        <w:rPr>
          <w:lang w:val="ru-RU"/>
        </w:rPr>
        <w:t>Я</w:t>
      </w:r>
      <w:r w:rsidRPr="004E4907">
        <w:rPr>
          <w:lang w:val="ru-RU"/>
        </w:rPr>
        <w:t>] –</w:t>
      </w:r>
      <w:r w:rsidRPr="00F950D9">
        <w:rPr>
          <w:lang w:val="ru-RU"/>
        </w:rPr>
        <w:t xml:space="preserve"> Да, мой старый меч не был сильно эффективен, но я буквально позавчера приделал к нему излучатель поля, типа нашего защитного только инвертировал его действие. В его программе буквально сказано </w:t>
      </w:r>
      <w:r w:rsidR="00DE2318">
        <w:rPr>
          <w:lang w:val="ru-RU"/>
        </w:rPr>
        <w:t>«</w:t>
      </w:r>
      <w:r w:rsidRPr="00F950D9">
        <w:rPr>
          <w:lang w:val="ru-RU"/>
        </w:rPr>
        <w:t>не быть</w:t>
      </w:r>
      <w:r w:rsidR="00DE2318">
        <w:rPr>
          <w:lang w:val="ru-RU"/>
        </w:rPr>
        <w:t>»</w:t>
      </w:r>
      <w:r w:rsidRPr="00F950D9">
        <w:rPr>
          <w:lang w:val="ru-RU"/>
        </w:rPr>
        <w:t>. Он с лёгкостью проходит через силовые барьеры и разрушает любую материю из тех на которых я его тестировал, но теперь его приходится тоже заряжать...</w:t>
      </w:r>
    </w:p>
    <w:p w14:paraId="7A42BBFA" w14:textId="3362831B" w:rsidR="004E4907" w:rsidRPr="00F950D9" w:rsidRDefault="004E4907" w:rsidP="004E4907">
      <w:pPr>
        <w:rPr>
          <w:lang w:val="ru-RU"/>
        </w:rPr>
      </w:pPr>
      <w:r w:rsidRPr="00F950D9">
        <w:rPr>
          <w:lang w:val="ru-RU"/>
        </w:rPr>
        <w:t>На этих словах они оба впали в ступор, хах, не удивительно. За этот клинок, который я таскал с собой на задания меня в шутку называли рыцарем. Что же, я не сильно обижался за это.</w:t>
      </w:r>
    </w:p>
    <w:p w14:paraId="6D324D4B" w14:textId="40C657DB" w:rsidR="004E4907" w:rsidRPr="00F950D9" w:rsidRDefault="004E4907" w:rsidP="004E4907">
      <w:pPr>
        <w:rPr>
          <w:lang w:val="ru-RU"/>
        </w:rPr>
      </w:pPr>
      <w:r w:rsidRPr="004E4907">
        <w:rPr>
          <w:lang w:val="ru-RU"/>
        </w:rPr>
        <w:t>[</w:t>
      </w:r>
      <w:r w:rsidRPr="00F950D9">
        <w:rPr>
          <w:lang w:val="ru-RU"/>
        </w:rPr>
        <w:t>Род</w:t>
      </w:r>
      <w:r w:rsidRPr="004E4907">
        <w:rPr>
          <w:lang w:val="ru-RU"/>
        </w:rPr>
        <w:t>] –</w:t>
      </w:r>
      <w:r w:rsidRPr="00F950D9">
        <w:rPr>
          <w:lang w:val="ru-RU"/>
        </w:rPr>
        <w:t xml:space="preserve"> То есть ты хочешь сказать, что этот кусок металла у тебя на ранце — это оружие способное убить человека облачённого в тек броню или прикрытую барьером?</w:t>
      </w:r>
    </w:p>
    <w:p w14:paraId="3DCC309B" w14:textId="513E02CF" w:rsidR="004E4907" w:rsidRPr="00F950D9" w:rsidRDefault="004E4907" w:rsidP="004E4907">
      <w:pPr>
        <w:rPr>
          <w:lang w:val="ru-RU"/>
        </w:rPr>
      </w:pPr>
      <w:r w:rsidRPr="004E4907">
        <w:rPr>
          <w:lang w:val="ru-RU"/>
        </w:rPr>
        <w:t>[</w:t>
      </w:r>
      <w:r w:rsidRPr="00F950D9">
        <w:rPr>
          <w:lang w:val="ru-RU"/>
        </w:rPr>
        <w:t>Я</w:t>
      </w:r>
      <w:r w:rsidRPr="004E4907">
        <w:rPr>
          <w:lang w:val="ru-RU"/>
        </w:rPr>
        <w:t>] –</w:t>
      </w:r>
      <w:r w:rsidRPr="00F950D9">
        <w:rPr>
          <w:lang w:val="ru-RU"/>
        </w:rPr>
        <w:t xml:space="preserve"> Я даже больше скажу — это оружие, которое может это делать, не выдавая меня.</w:t>
      </w:r>
    </w:p>
    <w:p w14:paraId="5D71759C" w14:textId="6434CD05" w:rsidR="004E4907" w:rsidRPr="00F950D9" w:rsidRDefault="004E4907" w:rsidP="004E4907">
      <w:pPr>
        <w:rPr>
          <w:lang w:val="ru-RU"/>
        </w:rPr>
      </w:pPr>
      <w:r w:rsidRPr="004E4907">
        <w:rPr>
          <w:lang w:val="ru-RU"/>
        </w:rPr>
        <w:t>[</w:t>
      </w:r>
      <w:r w:rsidRPr="00F950D9">
        <w:rPr>
          <w:lang w:val="ru-RU"/>
        </w:rPr>
        <w:t>Сани</w:t>
      </w:r>
      <w:r w:rsidRPr="004E4907">
        <w:rPr>
          <w:lang w:val="ru-RU"/>
        </w:rPr>
        <w:t>] –</w:t>
      </w:r>
      <w:r w:rsidRPr="00F950D9">
        <w:rPr>
          <w:lang w:val="ru-RU"/>
        </w:rPr>
        <w:t xml:space="preserve"> И как же ты это себе представляешь? Ты что думаешь, что они...</w:t>
      </w:r>
    </w:p>
    <w:p w14:paraId="64B9D090" w14:textId="799877E6" w:rsidR="004E4907" w:rsidRPr="00F950D9" w:rsidRDefault="004E4907" w:rsidP="004E4907">
      <w:pPr>
        <w:rPr>
          <w:lang w:val="ru-RU"/>
        </w:rPr>
      </w:pPr>
      <w:r w:rsidRPr="004E4907">
        <w:rPr>
          <w:lang w:val="ru-RU"/>
        </w:rPr>
        <w:t>[</w:t>
      </w:r>
      <w:r w:rsidRPr="00F950D9">
        <w:rPr>
          <w:lang w:val="ru-RU"/>
        </w:rPr>
        <w:t>Я</w:t>
      </w:r>
      <w:r w:rsidRPr="004E4907">
        <w:rPr>
          <w:lang w:val="ru-RU"/>
        </w:rPr>
        <w:t>] –</w:t>
      </w:r>
      <w:r w:rsidRPr="00F950D9">
        <w:rPr>
          <w:lang w:val="ru-RU"/>
        </w:rPr>
        <w:t xml:space="preserve"> Подожди Сан, это кажется выход! Слушайте внимательно: вы отвлечёте основные силы федератов </w:t>
      </w:r>
      <w:r>
        <w:rPr>
          <w:lang w:val="ru-RU"/>
        </w:rPr>
        <w:t>–</w:t>
      </w:r>
      <w:r w:rsidRPr="00F950D9">
        <w:rPr>
          <w:lang w:val="ru-RU"/>
        </w:rPr>
        <w:t xml:space="preserve"> просто пошлите сигнал о помощи. Сигнал то точно заглушат, но на него они точно отреагируют. Я почти уверен, что они сюда телепортируются, но возвращаться на базу им придётся либо пешком, либо вызвать транспорт, а ближайшие, опять же, почти уверен, уже на том месте... Я отключу свою броню и подойду поближе к тем, кто останется возле места контакта и разберусь с ними с помощью клинка </w:t>
      </w:r>
      <w:r>
        <w:rPr>
          <w:lang w:val="ru-RU"/>
        </w:rPr>
        <w:t>–</w:t>
      </w:r>
      <w:r w:rsidRPr="00F950D9">
        <w:rPr>
          <w:lang w:val="ru-RU"/>
        </w:rPr>
        <w:t xml:space="preserve"> я просто сделаю его копьём и смогу кидать, включая поле только в момент броска, при этом не выдавая своего положения. Там я найду оборудование Четвёрки и потом мы воссоединимся и попытаемся проникнуть к источнику сигналов, опять же, с выключенной бронёй, потому что это единственный способ, которым они могли нас отследить, по-другому я это себе не представляю. Если мы сможем добраться до дата трансфера и войдём в сеть, то мы сможем найти систему, которая отвечает за их телепорт и даже, может, сможем отключить его, и тогда мы сможем вызвать помощь, не опасаясь нового появления из воздуха этих уродов.</w:t>
      </w:r>
    </w:p>
    <w:p w14:paraId="47831DEC" w14:textId="0A66B60E" w:rsidR="004E4907" w:rsidRPr="00F950D9" w:rsidRDefault="004E4907" w:rsidP="004E4907">
      <w:pPr>
        <w:rPr>
          <w:lang w:val="ru-RU"/>
        </w:rPr>
      </w:pPr>
      <w:r w:rsidRPr="004E4907">
        <w:rPr>
          <w:lang w:val="ru-RU"/>
        </w:rPr>
        <w:t>[</w:t>
      </w:r>
      <w:r w:rsidRPr="00F950D9">
        <w:rPr>
          <w:lang w:val="ru-RU"/>
        </w:rPr>
        <w:t>Род</w:t>
      </w:r>
      <w:r w:rsidRPr="004E4907">
        <w:rPr>
          <w:lang w:val="ru-RU"/>
        </w:rPr>
        <w:t>] –</w:t>
      </w:r>
      <w:r w:rsidRPr="00F950D9">
        <w:rPr>
          <w:lang w:val="ru-RU"/>
        </w:rPr>
        <w:t xml:space="preserve"> Если ты даже сможешь кого-то убить, то это мгновенно отследят на их базе, в любом случае выдашь себя.</w:t>
      </w:r>
    </w:p>
    <w:p w14:paraId="0C1FB902" w14:textId="6936CB22" w:rsidR="004E4907" w:rsidRPr="00F950D9" w:rsidRDefault="004E4907" w:rsidP="004E4907">
      <w:pPr>
        <w:rPr>
          <w:lang w:val="ru-RU"/>
        </w:rPr>
      </w:pPr>
      <w:r w:rsidRPr="004E4907">
        <w:rPr>
          <w:lang w:val="ru-RU"/>
        </w:rPr>
        <w:t>[</w:t>
      </w:r>
      <w:r w:rsidRPr="00F950D9">
        <w:rPr>
          <w:lang w:val="ru-RU"/>
        </w:rPr>
        <w:t>Я</w:t>
      </w:r>
      <w:r w:rsidRPr="004E4907">
        <w:rPr>
          <w:lang w:val="ru-RU"/>
        </w:rPr>
        <w:t>] –</w:t>
      </w:r>
      <w:r w:rsidRPr="00F950D9">
        <w:rPr>
          <w:lang w:val="ru-RU"/>
        </w:rPr>
        <w:t xml:space="preserve"> Тут я сомневаюсь, хах. Подумай сам, они глушат наши сигналы, это и ежу понятно, но эти самые сигналы то у всех одинаковые, и у них передатчики тоже не работают дальше, чем на пару километров. Выбросы энергии от брони, взрывов или же мощного передатчика они отследить могут, но никак не осмысленный сигнал, тем более, такой сложный, который посылает броня при прекращении жизнедеятельности оператора.</w:t>
      </w:r>
    </w:p>
    <w:p w14:paraId="38094623" w14:textId="77777777" w:rsidR="004E4907" w:rsidRPr="00F950D9" w:rsidRDefault="004E4907" w:rsidP="004E4907">
      <w:pPr>
        <w:rPr>
          <w:lang w:val="ru-RU"/>
        </w:rPr>
      </w:pPr>
      <w:r w:rsidRPr="00F950D9">
        <w:rPr>
          <w:lang w:val="ru-RU"/>
        </w:rPr>
        <w:t>Снова молчание, чёрт, такое впечатление что я тут один разговариваю...</w:t>
      </w:r>
    </w:p>
    <w:p w14:paraId="56D48055" w14:textId="580C305D" w:rsidR="004E4907" w:rsidRPr="00F950D9" w:rsidRDefault="004E4907" w:rsidP="004E4907">
      <w:pPr>
        <w:rPr>
          <w:lang w:val="ru-RU"/>
        </w:rPr>
      </w:pPr>
      <w:r w:rsidRPr="004E4907">
        <w:rPr>
          <w:lang w:val="ru-RU"/>
        </w:rPr>
        <w:t>[</w:t>
      </w:r>
      <w:r w:rsidRPr="00F950D9">
        <w:rPr>
          <w:lang w:val="ru-RU"/>
        </w:rPr>
        <w:t>Сани</w:t>
      </w:r>
      <w:r w:rsidRPr="004E4907">
        <w:rPr>
          <w:lang w:val="ru-RU"/>
        </w:rPr>
        <w:t>] –</w:t>
      </w:r>
      <w:r w:rsidRPr="00F950D9">
        <w:rPr>
          <w:lang w:val="ru-RU"/>
        </w:rPr>
        <w:t xml:space="preserve"> Ты чёртов псих, я тебе это точно говорю. Поехавший. Но чёрт, если ты действительно сможешь убить кого-то этой палкой и провернуть всё это... То это действительно может оказаться спасением.</w:t>
      </w:r>
    </w:p>
    <w:p w14:paraId="314C31FE" w14:textId="7D4958B1" w:rsidR="004E4907" w:rsidRPr="00F950D9" w:rsidRDefault="004E4907" w:rsidP="004E4907">
      <w:pPr>
        <w:rPr>
          <w:lang w:val="ru-RU"/>
        </w:rPr>
      </w:pPr>
      <w:r w:rsidRPr="004E4907">
        <w:rPr>
          <w:lang w:val="ru-RU"/>
        </w:rPr>
        <w:t>[</w:t>
      </w:r>
      <w:r w:rsidRPr="00F950D9">
        <w:rPr>
          <w:lang w:val="ru-RU"/>
        </w:rPr>
        <w:t>Род</w:t>
      </w:r>
      <w:r w:rsidRPr="004E4907">
        <w:rPr>
          <w:lang w:val="ru-RU"/>
        </w:rPr>
        <w:t>] –</w:t>
      </w:r>
      <w:r w:rsidRPr="00F950D9">
        <w:rPr>
          <w:lang w:val="ru-RU"/>
        </w:rPr>
        <w:t xml:space="preserve"> Я согласен с первым, но и не могу отрицать второго. Но ты хочешь, чтобы мы побыли приманкой для превосходящих сил противника на его территории?</w:t>
      </w:r>
    </w:p>
    <w:p w14:paraId="5326B371" w14:textId="4E1B86C8" w:rsidR="004E4907" w:rsidRPr="00F950D9" w:rsidRDefault="004E4907" w:rsidP="004E4907">
      <w:pPr>
        <w:rPr>
          <w:lang w:val="ru-RU"/>
        </w:rPr>
      </w:pPr>
      <w:r w:rsidRPr="004E4907">
        <w:rPr>
          <w:lang w:val="ru-RU"/>
        </w:rPr>
        <w:t>[</w:t>
      </w:r>
      <w:r w:rsidRPr="00F950D9">
        <w:rPr>
          <w:lang w:val="ru-RU"/>
        </w:rPr>
        <w:t>Сани</w:t>
      </w:r>
      <w:r w:rsidRPr="004E4907">
        <w:rPr>
          <w:lang w:val="ru-RU"/>
        </w:rPr>
        <w:t>] –</w:t>
      </w:r>
      <w:r w:rsidRPr="00F950D9">
        <w:rPr>
          <w:lang w:val="ru-RU"/>
        </w:rPr>
        <w:t xml:space="preserve"> Я согласна.</w:t>
      </w:r>
    </w:p>
    <w:p w14:paraId="0EBECB8C" w14:textId="1B339779" w:rsidR="004E4907" w:rsidRPr="00F950D9" w:rsidRDefault="004E4907" w:rsidP="004E4907">
      <w:pPr>
        <w:rPr>
          <w:lang w:val="ru-RU"/>
        </w:rPr>
      </w:pPr>
      <w:r w:rsidRPr="00DE2318">
        <w:rPr>
          <w:lang w:val="ru-RU"/>
        </w:rPr>
        <w:t>[</w:t>
      </w:r>
      <w:r w:rsidRPr="00F950D9">
        <w:rPr>
          <w:lang w:val="ru-RU"/>
        </w:rPr>
        <w:t>Род</w:t>
      </w:r>
      <w:r w:rsidRPr="00DE2318">
        <w:rPr>
          <w:lang w:val="ru-RU"/>
        </w:rPr>
        <w:t>] –</w:t>
      </w:r>
      <w:r w:rsidRPr="00F950D9">
        <w:rPr>
          <w:lang w:val="ru-RU"/>
        </w:rPr>
        <w:t xml:space="preserve"> Что?</w:t>
      </w:r>
      <w:r w:rsidRPr="004E4907">
        <w:rPr>
          <w:lang w:val="ru-RU"/>
        </w:rPr>
        <w:t>!</w:t>
      </w:r>
      <w:r w:rsidRPr="00F950D9">
        <w:rPr>
          <w:lang w:val="ru-RU"/>
        </w:rPr>
        <w:t xml:space="preserve"> Как ты можешь соглашаться на такой риск?! То, что он предлагает </w:t>
      </w:r>
      <w:r w:rsidR="00340649">
        <w:rPr>
          <w:lang w:val="ru-RU"/>
        </w:rPr>
        <w:t>–</w:t>
      </w:r>
      <w:r w:rsidRPr="00F950D9">
        <w:rPr>
          <w:lang w:val="ru-RU"/>
        </w:rPr>
        <w:t xml:space="preserve"> суицид, и для него, и для нас, давай лучше обойдём их стороной или же отступим ещё дальше может...</w:t>
      </w:r>
    </w:p>
    <w:p w14:paraId="48937700" w14:textId="253DCF36" w:rsidR="004E4907" w:rsidRPr="00F950D9" w:rsidRDefault="004E4907" w:rsidP="004E4907">
      <w:pPr>
        <w:rPr>
          <w:lang w:val="ru-RU"/>
        </w:rPr>
      </w:pPr>
      <w:r w:rsidRPr="004E4907">
        <w:rPr>
          <w:lang w:val="ru-RU"/>
        </w:rPr>
        <w:t>[</w:t>
      </w:r>
      <w:r w:rsidRPr="00F950D9">
        <w:rPr>
          <w:lang w:val="ru-RU"/>
        </w:rPr>
        <w:t>Сани</w:t>
      </w:r>
      <w:r w:rsidRPr="004E4907">
        <w:rPr>
          <w:lang w:val="ru-RU"/>
        </w:rPr>
        <w:t>] –</w:t>
      </w:r>
      <w:r w:rsidRPr="00F950D9">
        <w:rPr>
          <w:lang w:val="ru-RU"/>
        </w:rPr>
        <w:t xml:space="preserve"> Я сказала я согласна, я возьмусь за это, и ты как мой секъютант обязан меня защищать. Хочешь дальше пререкаться </w:t>
      </w:r>
      <w:r>
        <w:rPr>
          <w:lang w:val="ru-RU"/>
        </w:rPr>
        <w:t>–</w:t>
      </w:r>
      <w:r w:rsidRPr="00F950D9">
        <w:rPr>
          <w:lang w:val="ru-RU"/>
        </w:rPr>
        <w:t xml:space="preserve"> ты останешься здесь один. </w:t>
      </w:r>
      <w:r>
        <w:rPr>
          <w:lang w:val="ru-RU"/>
        </w:rPr>
        <w:t>Намного</w:t>
      </w:r>
      <w:r w:rsidRPr="00F950D9">
        <w:rPr>
          <w:lang w:val="ru-RU"/>
        </w:rPr>
        <w:t xml:space="preserve"> опаснее то, что мы топчемся здесь на месте и ждём пока нас обнаружат.</w:t>
      </w:r>
    </w:p>
    <w:p w14:paraId="5C491D3B" w14:textId="77777777" w:rsidR="004E4907" w:rsidRPr="00F950D9" w:rsidRDefault="004E4907" w:rsidP="004E4907">
      <w:pPr>
        <w:rPr>
          <w:lang w:val="ru-RU"/>
        </w:rPr>
      </w:pPr>
      <w:r w:rsidRPr="00F950D9">
        <w:rPr>
          <w:lang w:val="ru-RU"/>
        </w:rPr>
        <w:t>Род скорчил отстранённую гримасу и просто сказал:</w:t>
      </w:r>
    </w:p>
    <w:p w14:paraId="7BF33F4A" w14:textId="3EF761A7" w:rsidR="004E4907" w:rsidRPr="00F950D9" w:rsidRDefault="00340649" w:rsidP="004E4907">
      <w:pPr>
        <w:rPr>
          <w:lang w:val="ru-RU"/>
        </w:rPr>
      </w:pPr>
      <w:r w:rsidRPr="00340649">
        <w:rPr>
          <w:lang w:val="ru-RU"/>
        </w:rPr>
        <w:t>[</w:t>
      </w:r>
      <w:r w:rsidR="004E4907" w:rsidRPr="00F950D9">
        <w:rPr>
          <w:lang w:val="ru-RU"/>
        </w:rPr>
        <w:t>Род</w:t>
      </w:r>
      <w:r w:rsidRPr="00340649">
        <w:rPr>
          <w:lang w:val="ru-RU"/>
        </w:rPr>
        <w:t>] –</w:t>
      </w:r>
      <w:r w:rsidR="004E4907" w:rsidRPr="00F950D9">
        <w:rPr>
          <w:lang w:val="ru-RU"/>
        </w:rPr>
        <w:t xml:space="preserve"> Как скажете, командир.</w:t>
      </w:r>
    </w:p>
    <w:p w14:paraId="3DCFF870" w14:textId="60526359" w:rsidR="004E4907" w:rsidRPr="00F950D9" w:rsidRDefault="00340649" w:rsidP="004E4907">
      <w:pPr>
        <w:rPr>
          <w:lang w:val="ru-RU"/>
        </w:rPr>
      </w:pPr>
      <w:r w:rsidRPr="00340649">
        <w:rPr>
          <w:lang w:val="ru-RU"/>
        </w:rPr>
        <w:t>[</w:t>
      </w:r>
      <w:r w:rsidR="004E4907" w:rsidRPr="00F950D9">
        <w:rPr>
          <w:lang w:val="ru-RU"/>
        </w:rPr>
        <w:t>Я</w:t>
      </w:r>
      <w:r w:rsidRPr="00340649">
        <w:rPr>
          <w:lang w:val="ru-RU"/>
        </w:rPr>
        <w:t>] –</w:t>
      </w:r>
      <w:r w:rsidR="004E4907" w:rsidRPr="00F950D9">
        <w:rPr>
          <w:lang w:val="ru-RU"/>
        </w:rPr>
        <w:t xml:space="preserve"> Хорошо. Давайте так, я обычным шагом дойду примерно за пол часа туда, вы сделаете приманку и используете её ровно через пол часа после моего ухода и потом побежите в мою сторону. </w:t>
      </w:r>
    </w:p>
    <w:p w14:paraId="6E7AB295" w14:textId="0FF0B4CA" w:rsidR="004E4907" w:rsidRPr="00F950D9" w:rsidRDefault="00340649" w:rsidP="004E4907">
      <w:pPr>
        <w:rPr>
          <w:lang w:val="ru-RU"/>
        </w:rPr>
      </w:pPr>
      <w:r w:rsidRPr="00340649">
        <w:rPr>
          <w:lang w:val="ru-RU"/>
        </w:rPr>
        <w:t>[</w:t>
      </w:r>
      <w:r w:rsidR="004E4907" w:rsidRPr="00F950D9">
        <w:rPr>
          <w:lang w:val="ru-RU"/>
        </w:rPr>
        <w:t>Сани</w:t>
      </w:r>
      <w:r w:rsidRPr="00340649">
        <w:rPr>
          <w:lang w:val="ru-RU"/>
        </w:rPr>
        <w:t>] –</w:t>
      </w:r>
      <w:r w:rsidR="004E4907" w:rsidRPr="00F950D9">
        <w:rPr>
          <w:lang w:val="ru-RU"/>
        </w:rPr>
        <w:t xml:space="preserve"> Ты хочешь, чтобы мы побежали прямо на них?</w:t>
      </w:r>
    </w:p>
    <w:p w14:paraId="7421EC6C" w14:textId="77777777" w:rsidR="004E4907" w:rsidRPr="00F950D9" w:rsidRDefault="004E4907" w:rsidP="004E4907">
      <w:pPr>
        <w:rPr>
          <w:lang w:val="ru-RU"/>
        </w:rPr>
      </w:pPr>
      <w:r w:rsidRPr="00F950D9">
        <w:rPr>
          <w:lang w:val="ru-RU"/>
        </w:rPr>
        <w:t>Хочу заметить сказано это было достаточно спокойно.</w:t>
      </w:r>
    </w:p>
    <w:p w14:paraId="5477D375" w14:textId="6ED1CAAB" w:rsidR="004E4907" w:rsidRPr="00F950D9" w:rsidRDefault="00340649" w:rsidP="004E4907">
      <w:pPr>
        <w:rPr>
          <w:lang w:val="ru-RU"/>
        </w:rPr>
      </w:pPr>
      <w:r w:rsidRPr="00340649">
        <w:rPr>
          <w:lang w:val="ru-RU"/>
        </w:rPr>
        <w:t>[</w:t>
      </w:r>
      <w:r w:rsidR="004E4907" w:rsidRPr="00F950D9">
        <w:rPr>
          <w:lang w:val="ru-RU"/>
        </w:rPr>
        <w:t>Я</w:t>
      </w:r>
      <w:r w:rsidRPr="00340649">
        <w:rPr>
          <w:lang w:val="ru-RU"/>
        </w:rPr>
        <w:t>] –</w:t>
      </w:r>
      <w:r w:rsidR="004E4907" w:rsidRPr="00F950D9">
        <w:rPr>
          <w:lang w:val="ru-RU"/>
        </w:rPr>
        <w:t xml:space="preserve"> Как я уже сказал, я сомневаюсь, что они пойдут или полетят сюда, а не просто телепортируются на сигнатуру сигнала, вам просто нужно пробежать достаточно чтобы скрыться из прямой видимости от этого места и отключить свою броню, в здешнем ландшафте просто по тепловому следу они вас в жизни не найдут.</w:t>
      </w:r>
    </w:p>
    <w:p w14:paraId="13F822D2" w14:textId="4C419494" w:rsidR="004E4907" w:rsidRPr="00F950D9" w:rsidRDefault="00340649" w:rsidP="004E4907">
      <w:pPr>
        <w:rPr>
          <w:lang w:val="ru-RU"/>
        </w:rPr>
      </w:pPr>
      <w:r w:rsidRPr="00DE2318">
        <w:rPr>
          <w:lang w:val="ru-RU"/>
        </w:rPr>
        <w:t>[</w:t>
      </w:r>
      <w:r w:rsidR="004E4907" w:rsidRPr="00F950D9">
        <w:rPr>
          <w:lang w:val="ru-RU"/>
        </w:rPr>
        <w:t>Сани</w:t>
      </w:r>
      <w:r w:rsidRPr="00DE2318">
        <w:rPr>
          <w:lang w:val="ru-RU"/>
        </w:rPr>
        <w:t>] –</w:t>
      </w:r>
      <w:r w:rsidR="004E4907" w:rsidRPr="00F950D9">
        <w:rPr>
          <w:lang w:val="ru-RU"/>
        </w:rPr>
        <w:t xml:space="preserve"> Логичный выход. Что же, Рыцарь, не подведи нас.</w:t>
      </w:r>
    </w:p>
    <w:p w14:paraId="315C9AAC" w14:textId="77777777" w:rsidR="004E4907" w:rsidRPr="00F950D9" w:rsidRDefault="004E4907" w:rsidP="004E4907">
      <w:pPr>
        <w:rPr>
          <w:lang w:val="ru-RU"/>
        </w:rPr>
      </w:pPr>
      <w:r w:rsidRPr="00F950D9">
        <w:rPr>
          <w:lang w:val="ru-RU"/>
        </w:rPr>
        <w:t xml:space="preserve">Когда я увидел вдали место засады, на меня до сих пор никто не напал, значит моё предположение о том, что ни нашли нас по активному элементу в броне было верно. </w:t>
      </w:r>
    </w:p>
    <w:p w14:paraId="48A67DCB" w14:textId="0AF2B2FC" w:rsidR="004E4907" w:rsidRPr="00F950D9" w:rsidRDefault="004E4907" w:rsidP="004E4907">
      <w:pPr>
        <w:rPr>
          <w:lang w:val="ru-RU"/>
        </w:rPr>
      </w:pPr>
      <w:r w:rsidRPr="00F950D9">
        <w:rPr>
          <w:lang w:val="ru-RU"/>
        </w:rPr>
        <w:t xml:space="preserve">На месте оказалось уже достаточно много файтеров пара транспортов </w:t>
      </w:r>
      <w:r w:rsidR="00340649">
        <w:rPr>
          <w:lang w:val="ru-RU"/>
        </w:rPr>
        <w:t>–</w:t>
      </w:r>
      <w:r w:rsidRPr="00F950D9">
        <w:rPr>
          <w:lang w:val="ru-RU"/>
        </w:rPr>
        <w:t xml:space="preserve"> очевидно недалеко база федератов, а значит наша цель хорошо охраняема. В любом случае без необходимых программ и оборудования нечего даже туда соваться. Издалека было видно то, что осталось от брони, тел и снаряжения членов нашего отряда. Всё снесли в одно место неподалёку от транспортов и какие-то люди, будто мародёры, осматривали эту страшную кучу. Я знал, что они ищут то, что и я, но они благо не знали, кто из нас был специалистом, которого мы использовали для взлома их сети. Очевидно, они хотели использовать его память чтобы повысить защиту. Хах, защиту от таких типов вроде нас.</w:t>
      </w:r>
    </w:p>
    <w:p w14:paraId="3634AF43" w14:textId="6FAFE768" w:rsidR="004E4907" w:rsidRPr="00F950D9" w:rsidRDefault="004E4907" w:rsidP="004E4907">
      <w:pPr>
        <w:rPr>
          <w:lang w:val="ru-RU"/>
        </w:rPr>
      </w:pPr>
      <w:r w:rsidRPr="00F950D9">
        <w:rPr>
          <w:lang w:val="ru-RU"/>
        </w:rPr>
        <w:t xml:space="preserve">Я приблизился насколько было можно, чтобы не выдать себя, к этому импровизированному кладбищу и стал ждать. В это время, мне пришла в голову мысль </w:t>
      </w:r>
      <w:r w:rsidR="00340649">
        <w:rPr>
          <w:lang w:val="ru-RU"/>
        </w:rPr>
        <w:t>–</w:t>
      </w:r>
      <w:r w:rsidRPr="00F950D9">
        <w:rPr>
          <w:lang w:val="ru-RU"/>
        </w:rPr>
        <w:t xml:space="preserve"> у них здесь точно нет нужной техники чтобы даже банально скачать нужные программы, не то, чтобы их взломать, федераты просто ищут нужный труп, чтобы потом доставить его к себе на базу и там уже конкретно изучить. Что же, мне же лучше если они его найдут.</w:t>
      </w:r>
    </w:p>
    <w:p w14:paraId="1E346101" w14:textId="58A6075C" w:rsidR="004E4907" w:rsidRPr="00F950D9" w:rsidRDefault="004E4907" w:rsidP="004E4907">
      <w:pPr>
        <w:rPr>
          <w:lang w:val="ru-RU"/>
        </w:rPr>
      </w:pPr>
      <w:r w:rsidRPr="00F950D9">
        <w:rPr>
          <w:lang w:val="ru-RU"/>
        </w:rPr>
        <w:t xml:space="preserve">Вдруг федераты зашевелились и в воздух поднялись файтеры и один из транспортов </w:t>
      </w:r>
      <w:r w:rsidR="00340649">
        <w:rPr>
          <w:lang w:val="ru-RU"/>
        </w:rPr>
        <w:t>–</w:t>
      </w:r>
      <w:r w:rsidRPr="00F950D9">
        <w:rPr>
          <w:lang w:val="ru-RU"/>
        </w:rPr>
        <w:t xml:space="preserve"> очевидно вылетели на охоту, хах, оставляя для меня один транспортник, его пилота с парой секъютантов и специалистов, которые не оторвались от своей работы стервятника. Лучшего шанса сложно было бы придумать. Я тихо подкрался к транспорту и осмотрелся: пилот очевидно был в кабине, его секъютанты стояли возле неё, чуть дальше с противоположного от меня конца корабля были видны специалисты и ещё одного солдата их охранявших. Насколько я помню, на этих транспортниках есть датчики движения внутри и снаружи, так что просто так не подойти, но можно их позвать ко мне, правда?</w:t>
      </w:r>
    </w:p>
    <w:p w14:paraId="5A7A17A9" w14:textId="01A3486B" w:rsidR="004E4907" w:rsidRPr="00F950D9" w:rsidRDefault="004E4907" w:rsidP="004E4907">
      <w:pPr>
        <w:rPr>
          <w:lang w:val="ru-RU"/>
        </w:rPr>
      </w:pPr>
      <w:r w:rsidRPr="00F950D9">
        <w:rPr>
          <w:lang w:val="ru-RU"/>
        </w:rPr>
        <w:t xml:space="preserve">После недолгих раздумий я, используя меч как рычаг, свалил подпорку, на которой были остатки какого-то здания прошлой эпохи, в изобилии разбросанных по этим пустошам. При этом, убегая по канаве, я включил поле клинка разрубая всё, что было по пути, и, спустя пару секунд, я увидел ответ </w:t>
      </w:r>
      <w:r w:rsidR="00DE2318">
        <w:rPr>
          <w:lang w:val="ru-RU"/>
        </w:rPr>
        <w:t>–</w:t>
      </w:r>
      <w:r w:rsidRPr="00F950D9">
        <w:rPr>
          <w:lang w:val="ru-RU"/>
        </w:rPr>
        <w:t xml:space="preserve"> на то место, куда упало здание, прилетело несколько плазменных зарядов, прожигая бетон и сталь. Затем в канаву, которую я пробежал, прилетела граната, и раздался взрыв. Моя идея сработала </w:t>
      </w:r>
      <w:r w:rsidR="00340649">
        <w:rPr>
          <w:lang w:val="ru-RU"/>
        </w:rPr>
        <w:t>–</w:t>
      </w:r>
      <w:r w:rsidRPr="00F950D9">
        <w:rPr>
          <w:lang w:val="ru-RU"/>
        </w:rPr>
        <w:t xml:space="preserve"> федераты так переполошились, потому что в последнее время в этих пустошах бродит достаточно много ужасных тварей, непойми откуда взявшихся </w:t>
      </w:r>
      <w:r w:rsidR="00DE2318">
        <w:rPr>
          <w:lang w:val="ru-RU"/>
        </w:rPr>
        <w:t>–</w:t>
      </w:r>
      <w:r w:rsidRPr="00F950D9">
        <w:rPr>
          <w:lang w:val="ru-RU"/>
        </w:rPr>
        <w:t xml:space="preserve"> пока идёт война, ни Республика, ни Федерация не придавали этому внимания, но и иметь дело с ними не хочет никто. Меч я включил чтобы убедить их в том, что я один из этих монстров, так как последние почему-то оставляли слабый элементный след </w:t>
      </w:r>
      <w:r w:rsidR="00340649">
        <w:rPr>
          <w:lang w:val="ru-RU"/>
        </w:rPr>
        <w:t>–</w:t>
      </w:r>
      <w:r w:rsidRPr="00F950D9">
        <w:rPr>
          <w:lang w:val="ru-RU"/>
        </w:rPr>
        <w:t xml:space="preserve"> необъяснимая загадка, многие учёные считают, что чистый элемент при попадании в организм почти мгновенно убивает его. Впрочем, не загадки местной фауны сейчас важны.</w:t>
      </w:r>
    </w:p>
    <w:p w14:paraId="18EAA65C" w14:textId="77777777" w:rsidR="004E4907" w:rsidRPr="00F950D9" w:rsidRDefault="004E4907" w:rsidP="004E4907">
      <w:pPr>
        <w:rPr>
          <w:lang w:val="ru-RU"/>
        </w:rPr>
      </w:pPr>
      <w:r w:rsidRPr="00F950D9">
        <w:rPr>
          <w:lang w:val="ru-RU"/>
        </w:rPr>
        <w:t xml:space="preserve">Я подождал в других обломках, недалеко от того здания, что обрушил, и увидел, как над канавой парит тот солдат на своём ранце, сканируя местность на любые признаки жизни, тем временем я увидел, что один из секъютантов перешёл к работавшим специалистам. И тут сработали заложенные мною в обломках дымовые гранаты. Под действием ветра, дым накрыл всё место нападения, тем самым делая датчики движения и тепла бесполезными. Я рванулся в сторону, где секунду назад был транспортник, и не сбавляя темпа влетел в него. Внутри тоже было много густого дыма, мне несказанно везёт хочу сказать, я скрылся за рамой люка, в который я только что вбежал, и застыл на месте, чуть присев и опершись на стену, чтобы входящие не сразу меня заметили. </w:t>
      </w:r>
    </w:p>
    <w:p w14:paraId="7CFCC37A" w14:textId="415C6EE0" w:rsidR="004E4907" w:rsidRPr="00F950D9" w:rsidRDefault="004E4907" w:rsidP="004E4907">
      <w:pPr>
        <w:rPr>
          <w:lang w:val="ru-RU"/>
        </w:rPr>
      </w:pPr>
      <w:r w:rsidRPr="00F950D9">
        <w:rPr>
          <w:lang w:val="ru-RU"/>
        </w:rPr>
        <w:t xml:space="preserve">Вскоре дым развеялся, а я, не шевелясь, стоял прямо посреди вражеского транспортника. Через несколько минут я услышал, как включились двигатели, и я понял </w:t>
      </w:r>
      <w:r w:rsidR="00340649">
        <w:rPr>
          <w:lang w:val="ru-RU"/>
        </w:rPr>
        <w:t>–</w:t>
      </w:r>
      <w:r w:rsidRPr="00F950D9">
        <w:rPr>
          <w:lang w:val="ru-RU"/>
        </w:rPr>
        <w:t xml:space="preserve"> специалисты нашли, что искали, а следовательно, доложили о том, что возвращаются с добычей </w:t>
      </w:r>
      <w:r w:rsidR="00340649">
        <w:rPr>
          <w:lang w:val="ru-RU"/>
        </w:rPr>
        <w:t>–</w:t>
      </w:r>
      <w:r w:rsidRPr="00F950D9">
        <w:rPr>
          <w:lang w:val="ru-RU"/>
        </w:rPr>
        <w:t xml:space="preserve"> дорога к ним на базу свободна. Теперь моя задача просто выжить.</w:t>
      </w:r>
    </w:p>
    <w:p w14:paraId="07E41809" w14:textId="097F0946" w:rsidR="004E4907" w:rsidRPr="00F950D9" w:rsidRDefault="004E4907" w:rsidP="004E4907">
      <w:pPr>
        <w:rPr>
          <w:lang w:val="ru-RU"/>
        </w:rPr>
      </w:pPr>
      <w:r w:rsidRPr="00F950D9">
        <w:rPr>
          <w:lang w:val="ru-RU"/>
        </w:rPr>
        <w:t xml:space="preserve">Долго ждать не пришлось, на рампе показался один из секъютантов, я знал, что датчики сейчас и должны показывать движение внутри транспорта, я прыгнул вперёд, выставив копьё, с моментально появившимся на нём полем. Главное, что интересно, я даже не заметил сопротивления </w:t>
      </w:r>
      <w:r>
        <w:rPr>
          <w:lang w:val="ru-RU"/>
        </w:rPr>
        <w:t>–</w:t>
      </w:r>
      <w:r w:rsidRPr="00F950D9">
        <w:rPr>
          <w:lang w:val="ru-RU"/>
        </w:rPr>
        <w:t xml:space="preserve"> клинок прошёл сквозь федерата, будто его и не было вовсе, но вот он сам остался почти располовиненым и умер на месте. Меня спасло только то, что я это осознал и бросил копьё в остальных врагов </w:t>
      </w:r>
      <w:r w:rsidR="00DE2318">
        <w:rPr>
          <w:lang w:val="ru-RU"/>
        </w:rPr>
        <w:t>–</w:t>
      </w:r>
      <w:r w:rsidRPr="00F950D9">
        <w:rPr>
          <w:lang w:val="ru-RU"/>
        </w:rPr>
        <w:t xml:space="preserve"> оно прошло сквозь четыре человека как сквозь воздух. Я выхватил его из земли позади пронзённых трупов, закованных в сверхсовременную, тек броню, которая не смогла защитить от такого оружия. И пока не поздно бросился к кабине пилота </w:t>
      </w:r>
      <w:r w:rsidR="00340649">
        <w:rPr>
          <w:lang w:val="ru-RU"/>
        </w:rPr>
        <w:t>–</w:t>
      </w:r>
      <w:r w:rsidRPr="00F950D9">
        <w:rPr>
          <w:lang w:val="ru-RU"/>
        </w:rPr>
        <w:t xml:space="preserve"> пронзил копьём люк, закрывающий его. Я не почувствовал сопротивления, лишь надеясь, что достал его.</w:t>
      </w:r>
    </w:p>
    <w:p w14:paraId="547AB65C" w14:textId="77777777" w:rsidR="004E4907" w:rsidRPr="00F950D9" w:rsidRDefault="004E4907" w:rsidP="004E4907">
      <w:pPr>
        <w:rPr>
          <w:lang w:val="ru-RU"/>
        </w:rPr>
      </w:pPr>
      <w:r w:rsidRPr="00F950D9">
        <w:rPr>
          <w:lang w:val="ru-RU"/>
        </w:rPr>
        <w:t xml:space="preserve">Я так и застыл в этой позе, ожидая скорой смерти, но прошла минута и ничего не произошло. Я медленно извлёк копьё из поразительно ровного отверстия и открыл люк. Внутри я увидел кресло пилота с дырой в форме клинка. На нём сидел человек, который был разрезан от живота до плеча </w:t>
      </w:r>
      <w:r>
        <w:rPr>
          <w:lang w:val="ru-RU"/>
        </w:rPr>
        <w:t>–</w:t>
      </w:r>
      <w:r w:rsidRPr="00F950D9">
        <w:rPr>
          <w:lang w:val="ru-RU"/>
        </w:rPr>
        <w:t xml:space="preserve"> очевидно, когда он умер, то начал сползать, разрезая сам себя...</w:t>
      </w:r>
    </w:p>
    <w:p w14:paraId="02B2BDE5" w14:textId="66E5EE46" w:rsidR="004E4907" w:rsidRPr="00340649" w:rsidRDefault="004E4907" w:rsidP="004E4907">
      <w:pPr>
        <w:rPr>
          <w:rStyle w:val="SubtleEmphasis"/>
        </w:rPr>
      </w:pPr>
      <w:r w:rsidRPr="00F950D9">
        <w:rPr>
          <w:lang w:val="ru-RU"/>
        </w:rPr>
        <w:t>Я выволок тело к остальным, нашёл вещи Четвёртого, сложил всё имеющиеся снаряжение и оружие в транспортном отсеке и уселся в рубке пилота. Сидеть здесь было не сильно приятно, учитывая ту дыру, которая теперь красовалась в спинке кресла, но ничего нельзя было поделать с этим. Я продолжил взлёт, и машина легко мне повиновалась. Я думал направится сначала в сторону откуда до</w:t>
      </w:r>
      <w:r>
        <w:rPr>
          <w:lang w:val="ru-RU"/>
        </w:rPr>
        <w:t>л</w:t>
      </w:r>
      <w:r w:rsidRPr="00F950D9">
        <w:rPr>
          <w:lang w:val="ru-RU"/>
        </w:rPr>
        <w:t>жны были прийти Сани с Робом, но как мне было их обнаружить? И как было сделать так, чтобы они не открыли по мне огонь, когда я пр</w:t>
      </w:r>
      <w:r>
        <w:rPr>
          <w:lang w:val="ru-RU"/>
        </w:rPr>
        <w:t>и</w:t>
      </w:r>
      <w:r w:rsidRPr="00F950D9">
        <w:rPr>
          <w:lang w:val="ru-RU"/>
        </w:rPr>
        <w:t>бли</w:t>
      </w:r>
      <w:r>
        <w:rPr>
          <w:lang w:val="ru-RU"/>
        </w:rPr>
        <w:t>жу</w:t>
      </w:r>
      <w:r w:rsidRPr="00F950D9">
        <w:rPr>
          <w:lang w:val="ru-RU"/>
        </w:rPr>
        <w:t xml:space="preserve">сь к ним на транспорте федератов? Хах, это кажется даже сложнее, чем угон этого транспортника. Тут я понял, если я полечу по неправильному маршруту, то это быстро засекут и поймут, что что-то не так. Тогда я остановил машину и остался на месте взлёта, </w:t>
      </w:r>
      <w:r w:rsidR="00340649" w:rsidRPr="00F950D9">
        <w:rPr>
          <w:lang w:val="ru-RU"/>
        </w:rPr>
        <w:t>надеясь,</w:t>
      </w:r>
      <w:r w:rsidRPr="00F950D9">
        <w:rPr>
          <w:lang w:val="ru-RU"/>
        </w:rPr>
        <w:t xml:space="preserve"> что мои друзья скоро подойдут.</w:t>
      </w:r>
    </w:p>
    <w:p w14:paraId="1DF2F3DC" w14:textId="1B7E03F7" w:rsidR="00340649" w:rsidRPr="00340649" w:rsidRDefault="00340649" w:rsidP="004E4907">
      <w:pPr>
        <w:rPr>
          <w:rStyle w:val="SubtleEmphasis"/>
        </w:rPr>
      </w:pPr>
      <w:r w:rsidRPr="00340649">
        <w:rPr>
          <w:rStyle w:val="SubtleEmphasis"/>
        </w:rPr>
        <w:t>Знай своих так же, как и чужих…</w:t>
      </w:r>
    </w:p>
    <w:p w14:paraId="1E2B9ED5" w14:textId="262EA7BE" w:rsidR="004E4907" w:rsidRPr="00F950D9" w:rsidRDefault="004E4907" w:rsidP="004E4907">
      <w:pPr>
        <w:rPr>
          <w:lang w:val="ru-RU"/>
        </w:rPr>
      </w:pPr>
      <w:r w:rsidRPr="00F950D9">
        <w:rPr>
          <w:lang w:val="ru-RU"/>
        </w:rPr>
        <w:t xml:space="preserve">Кстати, на счёт друзей, Сани </w:t>
      </w:r>
      <w:r w:rsidR="00340649">
        <w:rPr>
          <w:lang w:val="ru-RU"/>
        </w:rPr>
        <w:t>–</w:t>
      </w:r>
      <w:r w:rsidRPr="00F950D9">
        <w:rPr>
          <w:lang w:val="ru-RU"/>
        </w:rPr>
        <w:t xml:space="preserve"> она же Санариэлла, наш специалист по взлому, она была помощницей Четвёртого, который в свою очередь был главой нашей компании. Странный тип, особо ни с кем не общался, но старые солдаты никогда не оспаривали его решений, что же, такая репутация должна была быть как-то заслужена. Он получал приказы напрямую и никогда не распространялся, что мы ищем. Что же, я понимаю руководство, но если бы нас предупредили о том, что мы ищем признаки наличия сумасшедшего телепортационного теха, то, возможно, мы бы ожидали такого. Хотя, как можно быть готовым к подобного рода атаке? Стрелять постоянно во все стороны? Ладно, но теперь мы хотя бы знаем, что мы ищем, дорого же нам обошлось это знание...</w:t>
      </w:r>
    </w:p>
    <w:p w14:paraId="647657C9" w14:textId="4C6AE116" w:rsidR="004E4907" w:rsidRPr="00F950D9" w:rsidRDefault="004E4907" w:rsidP="004E4907">
      <w:pPr>
        <w:rPr>
          <w:lang w:val="ru-RU"/>
        </w:rPr>
      </w:pPr>
      <w:r w:rsidRPr="00F950D9">
        <w:rPr>
          <w:lang w:val="ru-RU"/>
        </w:rPr>
        <w:t>Роб же был обычным секъютантом, то есть солдатом, что ответственен за жизнь определённого специалиста, он всегда плохо относился к рискам. Его тоже можно понять, если Сани погибнет, а он выживет, то его ждёт трибунал. Такая ответственность секъютанта, с этим ничего не поделаешь, хотя сама Сани, как можно заметить, не против некоторого риска.</w:t>
      </w:r>
    </w:p>
    <w:p w14:paraId="2B12A817" w14:textId="7E78BE6E" w:rsidR="004E4907" w:rsidRPr="00F950D9" w:rsidRDefault="004E4907" w:rsidP="004E4907">
      <w:pPr>
        <w:rPr>
          <w:lang w:val="ru-RU"/>
        </w:rPr>
      </w:pPr>
      <w:r w:rsidRPr="00F950D9">
        <w:rPr>
          <w:lang w:val="ru-RU"/>
        </w:rPr>
        <w:t xml:space="preserve">И тут, я придумал как можно дать им знать, что всё безопасно, я включил фонари транспортника и начал ими сигналить ритм любимой песни специалистки. Учитывая, что я с ней достаточно часто пересекался, хах, что там скрывать, мы достаточно неплохо общались несмотря на её неодобрение некоторых моих </w:t>
      </w:r>
      <w:r w:rsidR="00340649">
        <w:rPr>
          <w:lang w:val="ru-RU"/>
        </w:rPr>
        <w:t>«</w:t>
      </w:r>
      <w:r w:rsidRPr="00F950D9">
        <w:rPr>
          <w:lang w:val="ru-RU"/>
        </w:rPr>
        <w:t>проектов</w:t>
      </w:r>
      <w:r w:rsidR="00340649">
        <w:rPr>
          <w:lang w:val="ru-RU"/>
        </w:rPr>
        <w:t>»</w:t>
      </w:r>
      <w:r w:rsidRPr="00F950D9">
        <w:rPr>
          <w:lang w:val="ru-RU"/>
        </w:rPr>
        <w:t xml:space="preserve">, я знал этот ритм уже наизусть </w:t>
      </w:r>
      <w:r w:rsidR="00340649">
        <w:rPr>
          <w:lang w:val="ru-RU"/>
        </w:rPr>
        <w:t>–</w:t>
      </w:r>
      <w:r w:rsidRPr="00F950D9">
        <w:rPr>
          <w:lang w:val="ru-RU"/>
        </w:rPr>
        <w:t xml:space="preserve"> она постоянно её напевала.</w:t>
      </w:r>
    </w:p>
    <w:p w14:paraId="05C74DAE" w14:textId="7546A1C1" w:rsidR="004E4907" w:rsidRPr="00F950D9" w:rsidRDefault="004E4907" w:rsidP="004E4907">
      <w:pPr>
        <w:rPr>
          <w:lang w:val="ru-RU"/>
        </w:rPr>
      </w:pPr>
      <w:r w:rsidRPr="00F950D9">
        <w:rPr>
          <w:lang w:val="ru-RU"/>
        </w:rPr>
        <w:t xml:space="preserve">Я только второй раз начал сигналить песню, когда датчики засекли движение с той стороны, откуда должны были прийти Сани и Роб. Я перестал </w:t>
      </w:r>
      <w:r w:rsidR="00340649">
        <w:rPr>
          <w:lang w:val="ru-RU"/>
        </w:rPr>
        <w:t>«</w:t>
      </w:r>
      <w:r w:rsidRPr="00F950D9">
        <w:rPr>
          <w:lang w:val="ru-RU"/>
        </w:rPr>
        <w:t>петь</w:t>
      </w:r>
      <w:r w:rsidR="00340649">
        <w:rPr>
          <w:lang w:val="ru-RU"/>
        </w:rPr>
        <w:t>»</w:t>
      </w:r>
      <w:r w:rsidRPr="00F950D9">
        <w:rPr>
          <w:lang w:val="ru-RU"/>
        </w:rPr>
        <w:t xml:space="preserve"> и вышел из корабля. Хах, их удивление я чувствовал даже сквозь затенённые визоры шлемов... </w:t>
      </w:r>
    </w:p>
    <w:p w14:paraId="49FBBF16" w14:textId="77777777" w:rsidR="004E4907" w:rsidRPr="00F950D9" w:rsidRDefault="004E4907" w:rsidP="004E4907">
      <w:pPr>
        <w:rPr>
          <w:lang w:val="ru-RU"/>
        </w:rPr>
      </w:pPr>
      <w:r w:rsidRPr="00F950D9">
        <w:rPr>
          <w:lang w:val="ru-RU"/>
        </w:rPr>
        <w:t>Они подошли и увидели тела Федератов:</w:t>
      </w:r>
    </w:p>
    <w:p w14:paraId="59DE95A5" w14:textId="0CC27394" w:rsidR="004E4907" w:rsidRPr="00F950D9" w:rsidRDefault="00340649" w:rsidP="004E4907">
      <w:pPr>
        <w:rPr>
          <w:lang w:val="ru-RU"/>
        </w:rPr>
      </w:pPr>
      <w:r w:rsidRPr="00340649">
        <w:rPr>
          <w:lang w:val="ru-RU"/>
        </w:rPr>
        <w:t>[</w:t>
      </w:r>
      <w:r w:rsidR="004E4907" w:rsidRPr="00F950D9">
        <w:rPr>
          <w:lang w:val="ru-RU"/>
        </w:rPr>
        <w:t>Сани</w:t>
      </w:r>
      <w:r w:rsidRPr="00340649">
        <w:rPr>
          <w:lang w:val="ru-RU"/>
        </w:rPr>
        <w:t>] –</w:t>
      </w:r>
      <w:r w:rsidR="004E4907" w:rsidRPr="00F950D9">
        <w:rPr>
          <w:lang w:val="ru-RU"/>
        </w:rPr>
        <w:t xml:space="preserve"> Не, ты не псих </w:t>
      </w:r>
      <w:r>
        <w:rPr>
          <w:lang w:val="ru-RU"/>
        </w:rPr>
        <w:t>–</w:t>
      </w:r>
      <w:r w:rsidR="004E4907" w:rsidRPr="00F950D9">
        <w:rPr>
          <w:lang w:val="ru-RU"/>
        </w:rPr>
        <w:t xml:space="preserve"> ты сумасшедший псих без инстинкта самосохранения и какой-либо ответственности за жизнь членов своего же отряда и своих, надеюсь, друзей, как ты смог убить пятерых вооружённых людей с помощью сраного куска металла. Я не могу поверить, что доверила свою жизнь такому безрассудному идиоту...</w:t>
      </w:r>
    </w:p>
    <w:p w14:paraId="4B1FAEF0" w14:textId="77777777" w:rsidR="004E4907" w:rsidRPr="00F950D9" w:rsidRDefault="004E4907" w:rsidP="004E4907">
      <w:pPr>
        <w:rPr>
          <w:lang w:val="ru-RU"/>
        </w:rPr>
      </w:pPr>
      <w:r w:rsidRPr="00F950D9">
        <w:rPr>
          <w:lang w:val="ru-RU"/>
        </w:rPr>
        <w:t>Пока она это говорила я расползался в улыбке, и когда она на меня посмотрела, то заключила:</w:t>
      </w:r>
    </w:p>
    <w:p w14:paraId="1986F86B" w14:textId="6C99FB43" w:rsidR="004E4907" w:rsidRPr="00F950D9" w:rsidRDefault="00340649" w:rsidP="004E4907">
      <w:pPr>
        <w:rPr>
          <w:lang w:val="ru-RU"/>
        </w:rPr>
      </w:pPr>
      <w:r w:rsidRPr="00340649">
        <w:rPr>
          <w:lang w:val="ru-RU"/>
        </w:rPr>
        <w:t>[</w:t>
      </w:r>
      <w:r w:rsidR="004E4907" w:rsidRPr="00F950D9">
        <w:rPr>
          <w:lang w:val="ru-RU"/>
        </w:rPr>
        <w:t>Сани</w:t>
      </w:r>
      <w:r w:rsidRPr="00340649">
        <w:rPr>
          <w:lang w:val="ru-RU"/>
        </w:rPr>
        <w:t>] –</w:t>
      </w:r>
      <w:r w:rsidR="004E4907" w:rsidRPr="00F950D9">
        <w:rPr>
          <w:lang w:val="ru-RU"/>
        </w:rPr>
        <w:t xml:space="preserve"> Трижды идиоту.</w:t>
      </w:r>
    </w:p>
    <w:p w14:paraId="69F4E26E" w14:textId="19789775" w:rsidR="004E4907" w:rsidRPr="00F950D9" w:rsidRDefault="00340649" w:rsidP="004E4907">
      <w:pPr>
        <w:rPr>
          <w:lang w:val="ru-RU"/>
        </w:rPr>
      </w:pPr>
      <w:r w:rsidRPr="00340649">
        <w:rPr>
          <w:lang w:val="ru-RU"/>
        </w:rPr>
        <w:t>[</w:t>
      </w:r>
      <w:r w:rsidR="004E4907" w:rsidRPr="00F950D9">
        <w:rPr>
          <w:lang w:val="ru-RU"/>
        </w:rPr>
        <w:t>Я</w:t>
      </w:r>
      <w:r w:rsidRPr="00340649">
        <w:rPr>
          <w:lang w:val="ru-RU"/>
        </w:rPr>
        <w:t>]</w:t>
      </w:r>
      <w:r w:rsidR="004E4907" w:rsidRPr="00F950D9">
        <w:rPr>
          <w:lang w:val="ru-RU"/>
        </w:rPr>
        <w:t xml:space="preserve"> </w:t>
      </w:r>
      <w:r>
        <w:rPr>
          <w:lang w:val="ru-RU"/>
        </w:rPr>
        <w:t>–</w:t>
      </w:r>
      <w:r w:rsidRPr="00340649">
        <w:rPr>
          <w:lang w:val="ru-RU"/>
        </w:rPr>
        <w:t xml:space="preserve"> </w:t>
      </w:r>
      <w:r w:rsidR="004E4907" w:rsidRPr="00F950D9">
        <w:rPr>
          <w:lang w:val="ru-RU"/>
        </w:rPr>
        <w:t>Помимо того, что у нас есть транспортник, он должен вот-вот улететь на базу к федератам, и там его ждут с распростёртыми объятиями, так что мистер и леди, прошу на борт нашего корабля!</w:t>
      </w:r>
    </w:p>
    <w:p w14:paraId="729F93B0" w14:textId="77777777" w:rsidR="004E4907" w:rsidRPr="00F950D9" w:rsidRDefault="004E4907" w:rsidP="004E4907">
      <w:pPr>
        <w:rPr>
          <w:lang w:val="ru-RU"/>
        </w:rPr>
      </w:pPr>
      <w:r w:rsidRPr="00F950D9">
        <w:rPr>
          <w:lang w:val="ru-RU"/>
        </w:rPr>
        <w:t>Они, судя по всему, были ошарашены таким заявлением.</w:t>
      </w:r>
    </w:p>
    <w:p w14:paraId="6EF1BF32" w14:textId="02430945" w:rsidR="004E4907" w:rsidRPr="00F950D9" w:rsidRDefault="00340649" w:rsidP="004E4907">
      <w:pPr>
        <w:rPr>
          <w:lang w:val="ru-RU"/>
        </w:rPr>
      </w:pPr>
      <w:r w:rsidRPr="00340649">
        <w:rPr>
          <w:lang w:val="ru-RU"/>
        </w:rPr>
        <w:t>[</w:t>
      </w:r>
      <w:r w:rsidR="004E4907" w:rsidRPr="00F950D9">
        <w:rPr>
          <w:lang w:val="ru-RU"/>
        </w:rPr>
        <w:t>Я</w:t>
      </w:r>
      <w:r w:rsidRPr="00340649">
        <w:rPr>
          <w:lang w:val="ru-RU"/>
        </w:rPr>
        <w:t>] –</w:t>
      </w:r>
      <w:r w:rsidR="004E4907" w:rsidRPr="00F950D9">
        <w:rPr>
          <w:lang w:val="ru-RU"/>
        </w:rPr>
        <w:t xml:space="preserve"> Ну же, чем дольше мы тут стоим, тем более подозрительна задержка.</w:t>
      </w:r>
    </w:p>
    <w:p w14:paraId="4B40CF88" w14:textId="77777777" w:rsidR="004E4907" w:rsidRPr="00F950D9" w:rsidRDefault="004E4907" w:rsidP="004E4907">
      <w:pPr>
        <w:rPr>
          <w:lang w:val="ru-RU"/>
        </w:rPr>
      </w:pPr>
      <w:r w:rsidRPr="00F950D9">
        <w:rPr>
          <w:lang w:val="ru-RU"/>
        </w:rPr>
        <w:t>Они молча зашли внутрь и стали разбирать оборудование пока я залез в кабину пилота и продолжил взлёт, направляясь по установленному погибшим пилотом маршруту, что ждёт нас дальше? Что ж, лучше об этом не думать...</w:t>
      </w:r>
    </w:p>
    <w:p w14:paraId="106683AE" w14:textId="2A82E85B" w:rsidR="004E4907" w:rsidRPr="00340649" w:rsidRDefault="00340649" w:rsidP="00340649">
      <w:pPr>
        <w:rPr>
          <w:rStyle w:val="SubtleEmphasis"/>
        </w:rPr>
      </w:pPr>
      <w:r w:rsidRPr="00340649">
        <w:rPr>
          <w:rStyle w:val="SubtleEmphasis"/>
        </w:rPr>
        <w:t>Вопросы, на которые лучше не знать ответы…</w:t>
      </w:r>
    </w:p>
    <w:p w14:paraId="47D65392" w14:textId="77777777" w:rsidR="004E4907" w:rsidRPr="00F950D9" w:rsidRDefault="004E4907" w:rsidP="004E4907">
      <w:pPr>
        <w:rPr>
          <w:lang w:val="ru-RU"/>
        </w:rPr>
      </w:pPr>
      <w:r w:rsidRPr="00F950D9">
        <w:rPr>
          <w:lang w:val="ru-RU"/>
        </w:rPr>
        <w:t>Места эти были ужасны снизу, но смотреть на эту разруху с неба было более чем неприятно. Война уже идёт много лет по всей Земле. Её крылья не оставили живого места на этом шаре грязи, точнее, выжженом плазмой и радиацией шаре пепла. Жизни на поверхности уже почти не осталось, даже горы были разрушены. Как жизнь может противостоять ужасам технической войны? Или же лучше сказать технического террора?</w:t>
      </w:r>
    </w:p>
    <w:p w14:paraId="0450EC13" w14:textId="77777777" w:rsidR="004E4907" w:rsidRPr="00F950D9" w:rsidRDefault="004E4907" w:rsidP="004E4907">
      <w:pPr>
        <w:rPr>
          <w:lang w:val="ru-RU"/>
        </w:rPr>
      </w:pPr>
      <w:r w:rsidRPr="00F950D9">
        <w:rPr>
          <w:lang w:val="ru-RU"/>
        </w:rPr>
        <w:t>Оставив треть маршрута позади, сенсоры транспорта засекли движение внизу. Нацелив наружные камеры, мы увидели то, чего боится каждый и что приходит к нам в ночных кошмарах. Призраки войны, ожившие ужасы, обретшие плоть и ненависть ко всему живому. Они выглядели как немного светящиеся фиолетовым тени, быстро перемещающиеся среди обломков. Одна из них остановилась на остове старого многоэтажного здания, о много этажности которого свидетельствовала только высота кучи бетона, что из себя представляло оно сейчас. Системы корабля автоматически сделали снимки этой твари, я вывел их на главный информационный дисплей.</w:t>
      </w:r>
    </w:p>
    <w:p w14:paraId="2F7D34D3" w14:textId="739C2B40" w:rsidR="004E4907" w:rsidRPr="00F950D9" w:rsidRDefault="00340649" w:rsidP="004E4907">
      <w:pPr>
        <w:rPr>
          <w:lang w:val="ru-RU"/>
        </w:rPr>
      </w:pPr>
      <w:r w:rsidRPr="00DE2318">
        <w:rPr>
          <w:lang w:val="ru-RU"/>
        </w:rPr>
        <w:t>[</w:t>
      </w:r>
      <w:r w:rsidR="004E4907" w:rsidRPr="00F950D9">
        <w:rPr>
          <w:lang w:val="ru-RU"/>
        </w:rPr>
        <w:t>Род</w:t>
      </w:r>
      <w:r w:rsidRPr="00DE2318">
        <w:rPr>
          <w:lang w:val="ru-RU"/>
        </w:rPr>
        <w:t>] –</w:t>
      </w:r>
      <w:r w:rsidR="004E4907" w:rsidRPr="00F950D9">
        <w:rPr>
          <w:lang w:val="ru-RU"/>
        </w:rPr>
        <w:t xml:space="preserve"> Это... это собака? Я не могу поверить... это невозможно!</w:t>
      </w:r>
    </w:p>
    <w:p w14:paraId="716044A9" w14:textId="74CC50A6" w:rsidR="004E4907" w:rsidRPr="00F950D9" w:rsidRDefault="00340649" w:rsidP="004E4907">
      <w:pPr>
        <w:rPr>
          <w:lang w:val="ru-RU"/>
        </w:rPr>
      </w:pPr>
      <w:r w:rsidRPr="00DE2318">
        <w:rPr>
          <w:lang w:val="ru-RU"/>
        </w:rPr>
        <w:t>[</w:t>
      </w:r>
      <w:r w:rsidR="004E4907" w:rsidRPr="00F950D9">
        <w:rPr>
          <w:lang w:val="ru-RU"/>
        </w:rPr>
        <w:t>Сани</w:t>
      </w:r>
      <w:r w:rsidRPr="00DE2318">
        <w:rPr>
          <w:lang w:val="ru-RU"/>
        </w:rPr>
        <w:t>] –</w:t>
      </w:r>
      <w:r w:rsidR="004E4907" w:rsidRPr="00F950D9">
        <w:rPr>
          <w:lang w:val="ru-RU"/>
        </w:rPr>
        <w:t xml:space="preserve"> Снимки определённо достоверны. Да, очевидно это собака, точнее оно было ей когда-то. Я не могу представить, как это может существовать и двигаться... это выше моих познаний в биологии.</w:t>
      </w:r>
    </w:p>
    <w:p w14:paraId="15370893" w14:textId="427D14E4" w:rsidR="004E4907" w:rsidRPr="00F950D9" w:rsidRDefault="00340649" w:rsidP="004E4907">
      <w:pPr>
        <w:rPr>
          <w:lang w:val="ru-RU"/>
        </w:rPr>
      </w:pPr>
      <w:r w:rsidRPr="00340649">
        <w:rPr>
          <w:lang w:val="ru-RU"/>
        </w:rPr>
        <w:t>[</w:t>
      </w:r>
      <w:r w:rsidR="004E4907" w:rsidRPr="00F950D9">
        <w:rPr>
          <w:lang w:val="ru-RU"/>
        </w:rPr>
        <w:t>Род</w:t>
      </w:r>
      <w:r w:rsidRPr="00340649">
        <w:rPr>
          <w:lang w:val="ru-RU"/>
        </w:rPr>
        <w:t>] –</w:t>
      </w:r>
      <w:r w:rsidR="004E4907" w:rsidRPr="00F950D9">
        <w:rPr>
          <w:lang w:val="ru-RU"/>
        </w:rPr>
        <w:t xml:space="preserve"> Это собака... чёртов светящийся, наполовину сгнивший пёс... и ни одних врат в преисподнюю поблизости.</w:t>
      </w:r>
    </w:p>
    <w:p w14:paraId="7B50A892" w14:textId="506774AF" w:rsidR="004E4907" w:rsidRPr="00F950D9" w:rsidRDefault="00340649" w:rsidP="004E4907">
      <w:pPr>
        <w:rPr>
          <w:lang w:val="ru-RU"/>
        </w:rPr>
      </w:pPr>
      <w:r w:rsidRPr="00340649">
        <w:rPr>
          <w:lang w:val="ru-RU"/>
        </w:rPr>
        <w:t>[</w:t>
      </w:r>
      <w:r w:rsidR="004E4907" w:rsidRPr="00F950D9">
        <w:rPr>
          <w:lang w:val="ru-RU"/>
        </w:rPr>
        <w:t>Я</w:t>
      </w:r>
      <w:r w:rsidRPr="00340649">
        <w:rPr>
          <w:lang w:val="ru-RU"/>
        </w:rPr>
        <w:t>] –</w:t>
      </w:r>
      <w:r w:rsidR="004E4907" w:rsidRPr="00F950D9">
        <w:rPr>
          <w:lang w:val="ru-RU"/>
        </w:rPr>
        <w:t xml:space="preserve"> Это место и есть преисподняя. Рукотворный ад, который человечество создаёт вот уже тридцать лет.</w:t>
      </w:r>
    </w:p>
    <w:p w14:paraId="605FD994" w14:textId="2280EBBD" w:rsidR="004E4907" w:rsidRPr="00F950D9" w:rsidRDefault="00340649" w:rsidP="004E4907">
      <w:pPr>
        <w:rPr>
          <w:lang w:val="ru-RU"/>
        </w:rPr>
      </w:pPr>
      <w:r w:rsidRPr="00340649">
        <w:rPr>
          <w:lang w:val="ru-RU"/>
        </w:rPr>
        <w:t>[</w:t>
      </w:r>
      <w:r w:rsidR="004E4907" w:rsidRPr="00F950D9">
        <w:rPr>
          <w:lang w:val="ru-RU"/>
        </w:rPr>
        <w:t>Род</w:t>
      </w:r>
      <w:r w:rsidRPr="00340649">
        <w:rPr>
          <w:lang w:val="ru-RU"/>
        </w:rPr>
        <w:t>] –</w:t>
      </w:r>
      <w:r w:rsidR="004E4907" w:rsidRPr="00F950D9">
        <w:rPr>
          <w:lang w:val="ru-RU"/>
        </w:rPr>
        <w:t xml:space="preserve"> А это тогда кто? Бесы? Демоны? Где же Дьявол тогда?!</w:t>
      </w:r>
    </w:p>
    <w:p w14:paraId="582AFC60" w14:textId="07656D44" w:rsidR="004E4907" w:rsidRPr="00F950D9" w:rsidRDefault="00340649" w:rsidP="004E4907">
      <w:pPr>
        <w:rPr>
          <w:lang w:val="ru-RU"/>
        </w:rPr>
      </w:pPr>
      <w:r w:rsidRPr="00340649">
        <w:rPr>
          <w:lang w:val="ru-RU"/>
        </w:rPr>
        <w:t>[</w:t>
      </w:r>
      <w:r w:rsidR="004E4907" w:rsidRPr="00F950D9">
        <w:rPr>
          <w:lang w:val="ru-RU"/>
        </w:rPr>
        <w:t>Я</w:t>
      </w:r>
      <w:r w:rsidRPr="00340649">
        <w:rPr>
          <w:lang w:val="ru-RU"/>
        </w:rPr>
        <w:t>] –</w:t>
      </w:r>
      <w:r w:rsidR="004E4907" w:rsidRPr="00F950D9">
        <w:rPr>
          <w:lang w:val="ru-RU"/>
        </w:rPr>
        <w:t xml:space="preserve"> Ручаюсь, что неподалёку.</w:t>
      </w:r>
    </w:p>
    <w:p w14:paraId="0420C126" w14:textId="09BE9194" w:rsidR="004E4907" w:rsidRPr="00F950D9" w:rsidRDefault="00340649" w:rsidP="004E4907">
      <w:pPr>
        <w:rPr>
          <w:lang w:val="ru-RU"/>
        </w:rPr>
      </w:pPr>
      <w:r w:rsidRPr="00340649">
        <w:rPr>
          <w:lang w:val="ru-RU"/>
        </w:rPr>
        <w:t>[</w:t>
      </w:r>
      <w:r w:rsidR="004E4907" w:rsidRPr="00F950D9">
        <w:rPr>
          <w:lang w:val="ru-RU"/>
        </w:rPr>
        <w:t>Сани</w:t>
      </w:r>
      <w:r w:rsidRPr="00340649">
        <w:rPr>
          <w:lang w:val="ru-RU"/>
        </w:rPr>
        <w:t>] –</w:t>
      </w:r>
      <w:r w:rsidR="004E4907" w:rsidRPr="00F950D9">
        <w:rPr>
          <w:lang w:val="ru-RU"/>
        </w:rPr>
        <w:t xml:space="preserve"> Как можно поддерживать жизнь в таком теле? И откуда такое вообще могло взяться??? Если это ещё одно супероружие федератов, то мы определённо не на той стороне.</w:t>
      </w:r>
    </w:p>
    <w:p w14:paraId="779E9336" w14:textId="01301ECA" w:rsidR="004E4907" w:rsidRPr="00F950D9" w:rsidRDefault="00340649" w:rsidP="004E4907">
      <w:pPr>
        <w:rPr>
          <w:lang w:val="ru-RU"/>
        </w:rPr>
      </w:pPr>
      <w:r w:rsidRPr="00DE2318">
        <w:rPr>
          <w:lang w:val="ru-RU"/>
        </w:rPr>
        <w:t>[</w:t>
      </w:r>
      <w:r w:rsidR="004E4907" w:rsidRPr="00F950D9">
        <w:rPr>
          <w:lang w:val="ru-RU"/>
        </w:rPr>
        <w:t>Род</w:t>
      </w:r>
      <w:r w:rsidRPr="00DE2318">
        <w:rPr>
          <w:lang w:val="ru-RU"/>
        </w:rPr>
        <w:t>] –</w:t>
      </w:r>
      <w:r w:rsidR="004E4907" w:rsidRPr="00F950D9">
        <w:rPr>
          <w:lang w:val="ru-RU"/>
        </w:rPr>
        <w:t xml:space="preserve"> Вроде нет. Похоже их эти твари пугают не </w:t>
      </w:r>
      <w:r w:rsidRPr="00F950D9">
        <w:rPr>
          <w:lang w:val="ru-RU"/>
        </w:rPr>
        <w:t>меньше,</w:t>
      </w:r>
      <w:r w:rsidR="004E4907" w:rsidRPr="00F950D9">
        <w:rPr>
          <w:lang w:val="ru-RU"/>
        </w:rPr>
        <w:t xml:space="preserve"> чем нас.</w:t>
      </w:r>
    </w:p>
    <w:p w14:paraId="3D597AB2" w14:textId="76DD19BE" w:rsidR="004E4907" w:rsidRPr="00F950D9" w:rsidRDefault="00340649" w:rsidP="004E4907">
      <w:pPr>
        <w:rPr>
          <w:lang w:val="ru-RU"/>
        </w:rPr>
      </w:pPr>
      <w:r w:rsidRPr="00340649">
        <w:rPr>
          <w:lang w:val="ru-RU"/>
        </w:rPr>
        <w:t>[</w:t>
      </w:r>
      <w:r w:rsidR="004E4907" w:rsidRPr="00F950D9">
        <w:rPr>
          <w:lang w:val="ru-RU"/>
        </w:rPr>
        <w:t>Я</w:t>
      </w:r>
      <w:r w:rsidRPr="00340649">
        <w:rPr>
          <w:lang w:val="ru-RU"/>
        </w:rPr>
        <w:t>] –</w:t>
      </w:r>
      <w:r w:rsidR="004E4907" w:rsidRPr="00F950D9">
        <w:rPr>
          <w:lang w:val="ru-RU"/>
        </w:rPr>
        <w:t xml:space="preserve"> Меня пугает вот что, если мы наблюдаем внизу демонов, то кто же тогда ангелы? Боюсь к встрече с ними мы не готовы...</w:t>
      </w:r>
    </w:p>
    <w:p w14:paraId="2CC4D4D5" w14:textId="77777777" w:rsidR="004E4907" w:rsidRPr="00F950D9" w:rsidRDefault="004E4907" w:rsidP="004E4907">
      <w:pPr>
        <w:rPr>
          <w:lang w:val="ru-RU"/>
        </w:rPr>
      </w:pPr>
      <w:r w:rsidRPr="00F950D9">
        <w:rPr>
          <w:lang w:val="ru-RU"/>
        </w:rPr>
        <w:t>Последовало молчание. Сенсоры уже давно перестали регистрировать движение внизу, но изображение этой адской гончей, застывшей в позе для прыжка, не могло оставить никого из нас.</w:t>
      </w:r>
    </w:p>
    <w:p w14:paraId="1625C4E0" w14:textId="5C55905B" w:rsidR="004E4907" w:rsidRPr="00F950D9" w:rsidRDefault="00FB4E79" w:rsidP="004E4907">
      <w:pPr>
        <w:rPr>
          <w:lang w:val="ru-RU"/>
        </w:rPr>
      </w:pPr>
      <w:r w:rsidRPr="00FB4E79">
        <w:rPr>
          <w:lang w:val="ru-RU"/>
        </w:rPr>
        <w:t>[</w:t>
      </w:r>
      <w:r w:rsidR="004E4907" w:rsidRPr="00F950D9">
        <w:rPr>
          <w:lang w:val="ru-RU"/>
        </w:rPr>
        <w:t>Сани</w:t>
      </w:r>
      <w:r w:rsidRPr="00FB4E79">
        <w:rPr>
          <w:lang w:val="ru-RU"/>
        </w:rPr>
        <w:t>] –</w:t>
      </w:r>
      <w:r w:rsidR="004E4907" w:rsidRPr="00F950D9">
        <w:rPr>
          <w:lang w:val="ru-RU"/>
        </w:rPr>
        <w:t xml:space="preserve"> Если продолжать религиозную тематику, то можно предположить, что мы — это ангелы, создающие свой мир, населённый лишь воплощённым разрушением, и происходящие внизу </w:t>
      </w:r>
      <w:r w:rsidRPr="00F950D9">
        <w:rPr>
          <w:lang w:val="ru-RU"/>
        </w:rPr>
        <w:t>— это</w:t>
      </w:r>
      <w:r w:rsidR="004E4907" w:rsidRPr="00F950D9">
        <w:rPr>
          <w:lang w:val="ru-RU"/>
        </w:rPr>
        <w:t xml:space="preserve"> наш замысел, а эти существа </w:t>
      </w:r>
      <w:r>
        <w:rPr>
          <w:lang w:val="ru-RU"/>
        </w:rPr>
        <w:t>–</w:t>
      </w:r>
      <w:r w:rsidR="004E4907" w:rsidRPr="00F950D9">
        <w:rPr>
          <w:lang w:val="ru-RU"/>
        </w:rPr>
        <w:t xml:space="preserve"> наши творения. </w:t>
      </w:r>
    </w:p>
    <w:p w14:paraId="41FE8284" w14:textId="5A196097" w:rsidR="004E4907" w:rsidRPr="00F950D9" w:rsidRDefault="00FB4E79" w:rsidP="004E4907">
      <w:pPr>
        <w:rPr>
          <w:lang w:val="ru-RU"/>
        </w:rPr>
      </w:pPr>
      <w:r w:rsidRPr="00FB4E79">
        <w:rPr>
          <w:lang w:val="ru-RU"/>
        </w:rPr>
        <w:t>[</w:t>
      </w:r>
      <w:r w:rsidR="004E4907" w:rsidRPr="00F950D9">
        <w:rPr>
          <w:lang w:val="ru-RU"/>
        </w:rPr>
        <w:t>Я</w:t>
      </w:r>
      <w:r w:rsidRPr="00FB4E79">
        <w:rPr>
          <w:lang w:val="ru-RU"/>
        </w:rPr>
        <w:t>] –</w:t>
      </w:r>
      <w:r w:rsidR="004E4907" w:rsidRPr="00F950D9">
        <w:rPr>
          <w:lang w:val="ru-RU"/>
        </w:rPr>
        <w:t xml:space="preserve"> Творения что однажды поглотят создателей...</w:t>
      </w:r>
    </w:p>
    <w:p w14:paraId="5BE1E42F" w14:textId="12233CA4" w:rsidR="004E4907" w:rsidRPr="00FB4E79" w:rsidRDefault="00FB4E79" w:rsidP="004E4907">
      <w:pPr>
        <w:rPr>
          <w:rStyle w:val="SubtleEmphasis"/>
        </w:rPr>
      </w:pPr>
      <w:r w:rsidRPr="00FB4E79">
        <w:rPr>
          <w:rStyle w:val="SubtleEmphasis"/>
        </w:rPr>
        <w:t>Штурм неприступной цитадели…</w:t>
      </w:r>
    </w:p>
    <w:p w14:paraId="03FBBDF0" w14:textId="0986F575" w:rsidR="004E4907" w:rsidRPr="00F950D9" w:rsidRDefault="004E4907" w:rsidP="004E4907">
      <w:pPr>
        <w:rPr>
          <w:lang w:val="ru-RU"/>
        </w:rPr>
      </w:pPr>
      <w:r w:rsidRPr="00F950D9">
        <w:rPr>
          <w:lang w:val="ru-RU"/>
        </w:rPr>
        <w:t xml:space="preserve">Подлететь к базе противника незамеченными было нереально </w:t>
      </w:r>
      <w:r w:rsidR="00DE2318">
        <w:rPr>
          <w:lang w:val="ru-RU"/>
        </w:rPr>
        <w:t>–</w:t>
      </w:r>
      <w:r w:rsidRPr="00F950D9">
        <w:rPr>
          <w:lang w:val="ru-RU"/>
        </w:rPr>
        <w:t xml:space="preserve"> они скорее всего уже зарегистрировали отсутствие сигналов брони своих людей на корабле. Единственный шанс для нас был в суицидной атаке. Сани загрузила необходимое нам оборудование в свой инвентарь, мы полностью зарядили от систем корабля броню и оружие, забрали дополнительный элемент, и так же чуточку изменили большую часть элемента из систем транспортника. Далее должно было последовать нечто...</w:t>
      </w:r>
    </w:p>
    <w:p w14:paraId="6BB25203" w14:textId="321EBF5D" w:rsidR="004E4907" w:rsidRPr="00F950D9" w:rsidRDefault="004E4907" w:rsidP="004E4907">
      <w:pPr>
        <w:rPr>
          <w:lang w:val="ru-RU"/>
        </w:rPr>
      </w:pPr>
      <w:r w:rsidRPr="00F950D9">
        <w:rPr>
          <w:lang w:val="ru-RU"/>
        </w:rPr>
        <w:t xml:space="preserve">Транспортник был сбит ПВО базы ещё на подлёте, но инерция полёта пронесла его прямо на защитный купол. Далее сработал таймер, и на месте транспорта рассвела новая звезда. </w:t>
      </w:r>
      <w:r w:rsidR="00FB4E79" w:rsidRPr="00F950D9">
        <w:rPr>
          <w:lang w:val="ru-RU"/>
        </w:rPr>
        <w:t>Импровизированный</w:t>
      </w:r>
      <w:r w:rsidRPr="00F950D9">
        <w:rPr>
          <w:lang w:val="ru-RU"/>
        </w:rPr>
        <w:t xml:space="preserve"> брандер был заряжен дестабилизированным элементом, и по сигналу триггера вся энергия этого идеального источника энергии была высвобождена наружу. Тек щит упал под действием дестабилизированного ветра энергии, что накрыл его, а силовая волна снесла большую часть наземных защитных систем базы федератов. Ворота были отрыты!</w:t>
      </w:r>
    </w:p>
    <w:p w14:paraId="33013547" w14:textId="5CDB3B5E" w:rsidR="004E4907" w:rsidRPr="00F950D9" w:rsidRDefault="004E4907" w:rsidP="004E4907">
      <w:pPr>
        <w:rPr>
          <w:lang w:val="ru-RU"/>
        </w:rPr>
      </w:pPr>
      <w:r w:rsidRPr="00F950D9">
        <w:rPr>
          <w:lang w:val="ru-RU"/>
        </w:rPr>
        <w:t xml:space="preserve">Спустя десяток секунд после взрыва на возвышенности показались три вихря </w:t>
      </w:r>
      <w:r w:rsidR="00DE2318">
        <w:rPr>
          <w:lang w:val="ru-RU"/>
        </w:rPr>
        <w:t>–</w:t>
      </w:r>
      <w:r w:rsidRPr="00F950D9">
        <w:rPr>
          <w:lang w:val="ru-RU"/>
        </w:rPr>
        <w:t xml:space="preserve"> несущихся на полной скорости тек воинов, мысли которых были сосредоточены на цели. Вихри не остановились у разрушенных стен и взмыли вверх. Тут же понеслись плазменные заряды, вихри ответили тем же. Около десятка ангелов поднялись с развалин базы </w:t>
      </w:r>
      <w:r w:rsidR="00DE2318">
        <w:rPr>
          <w:lang w:val="ru-RU"/>
        </w:rPr>
        <w:t>–</w:t>
      </w:r>
      <w:r w:rsidRPr="00F950D9">
        <w:rPr>
          <w:lang w:val="ru-RU"/>
        </w:rPr>
        <w:t xml:space="preserve"> почему вооружённые столкновения людей сейчас так похожи на армагеддон? Защитники неслись на нападающих, пытаясь поразить их рассеянными импульсами винтовок </w:t>
      </w:r>
      <w:r w:rsidR="00DE2318">
        <w:rPr>
          <w:lang w:val="ru-RU"/>
        </w:rPr>
        <w:t>–</w:t>
      </w:r>
      <w:r w:rsidRPr="00F950D9">
        <w:rPr>
          <w:lang w:val="ru-RU"/>
        </w:rPr>
        <w:t xml:space="preserve"> обычные заряды были слишком медленны для того, чтобы уничтожить столь быстро летящие цели. Вихри не остались в долгу </w:t>
      </w:r>
      <w:r w:rsidR="00FB4E79">
        <w:rPr>
          <w:lang w:val="ru-RU"/>
        </w:rPr>
        <w:t>–</w:t>
      </w:r>
      <w:r w:rsidRPr="00F950D9">
        <w:rPr>
          <w:lang w:val="ru-RU"/>
        </w:rPr>
        <w:t xml:space="preserve"> воздух разрезали столбы света исходящие от стволов их оружия. Может быть, Федерация и изобрела сверхоружие, но республика тоже не стоит на месте </w:t>
      </w:r>
      <w:r w:rsidR="00DE2318">
        <w:rPr>
          <w:lang w:val="ru-RU"/>
        </w:rPr>
        <w:t>–</w:t>
      </w:r>
      <w:r w:rsidRPr="00F950D9">
        <w:rPr>
          <w:lang w:val="ru-RU"/>
        </w:rPr>
        <w:t xml:space="preserve"> у нашей группы были новейшие тек винтовки, имеющие режим стрельбы сплошным потоком плазмы. Такое использование оружия быстро тратило элемент и поражающий радиус был невысок, но ширина луча позволяла с завидной лёгкостью наводить его... Защитники не были готовы к такому ответу, их попытки изменить направление головокружительного полёта были бесполезны, а оружие нападающих уже вступило в дело </w:t>
      </w:r>
      <w:r w:rsidR="00FB4E79">
        <w:rPr>
          <w:lang w:val="ru-RU"/>
        </w:rPr>
        <w:t>–</w:t>
      </w:r>
      <w:r w:rsidRPr="00F950D9">
        <w:rPr>
          <w:lang w:val="ru-RU"/>
        </w:rPr>
        <w:t xml:space="preserve"> жадные лучи раскалённого света пожирали одного защитника за другим, и после первого пролёта, бой десятка против троих стал в столкновением равных групп. Теперь федераты были обучены и не приближались к вихрям, что продолжали свой полёт, теперь уже падение, к земле. От их приземления раздалась мощная вспышка света </w:t>
      </w:r>
      <w:r w:rsidR="00FB4E79">
        <w:rPr>
          <w:lang w:val="ru-RU"/>
        </w:rPr>
        <w:t>–</w:t>
      </w:r>
      <w:r w:rsidRPr="00F950D9">
        <w:rPr>
          <w:lang w:val="ru-RU"/>
        </w:rPr>
        <w:t xml:space="preserve"> преобразователи в ботинках погасили кинетическую энергию падения, заряжая систему брони. Защитники накрыли это место очередями плазмы, но прежде, чем заряды достигли цели, вихри пришли в движение, и бой перешёл в наземную стадию. Защитники тоже спустились, и началась игра в кошки-мышки, воздух наполнился светом от взрывов, осколками разбиваемых построек и сумасшедшей энергией столкновения ангелов на земле. Теперь уже сравнения Сани казались не такими уж и бессмысленными...</w:t>
      </w:r>
    </w:p>
    <w:p w14:paraId="5065A5C1" w14:textId="77777777" w:rsidR="004E4907" w:rsidRPr="00F950D9" w:rsidRDefault="004E4907" w:rsidP="004E4907">
      <w:pPr>
        <w:rPr>
          <w:lang w:val="ru-RU"/>
        </w:rPr>
      </w:pPr>
      <w:r w:rsidRPr="00F950D9">
        <w:rPr>
          <w:lang w:val="ru-RU"/>
        </w:rPr>
        <w:t>В итоге вихри оказались сильнее и одни за другим защитники падали, разорванные на куски. Когда никого не осталось, вихри всё ещё кружили, будто окружая одним им видимую добычу. Столкновение, с момента взрыва транспорта, продлилось от силы полторы минуты, но за это время база федератов определённо стала частью местного пейзажа.</w:t>
      </w:r>
    </w:p>
    <w:p w14:paraId="6694C975" w14:textId="77777777" w:rsidR="004E4907" w:rsidRPr="00F950D9" w:rsidRDefault="004E4907" w:rsidP="004E4907">
      <w:pPr>
        <w:rPr>
          <w:lang w:val="ru-RU"/>
        </w:rPr>
      </w:pPr>
      <w:r w:rsidRPr="00F950D9">
        <w:rPr>
          <w:lang w:val="ru-RU"/>
        </w:rPr>
        <w:t>Остановив свой бег, напавшие вихри подошли друг к другу.</w:t>
      </w:r>
    </w:p>
    <w:p w14:paraId="7501805E" w14:textId="527CBF1E" w:rsidR="004E4907" w:rsidRPr="00F950D9" w:rsidRDefault="00FB4E79" w:rsidP="004E4907">
      <w:pPr>
        <w:rPr>
          <w:lang w:val="ru-RU"/>
        </w:rPr>
      </w:pPr>
      <w:r w:rsidRPr="00FB4E79">
        <w:rPr>
          <w:lang w:val="ru-RU"/>
        </w:rPr>
        <w:t>[</w:t>
      </w:r>
      <w:r w:rsidR="004E4907" w:rsidRPr="00F950D9">
        <w:rPr>
          <w:lang w:val="ru-RU"/>
        </w:rPr>
        <w:t>Род</w:t>
      </w:r>
      <w:r w:rsidRPr="00FB4E79">
        <w:rPr>
          <w:lang w:val="ru-RU"/>
        </w:rPr>
        <w:t>] –</w:t>
      </w:r>
      <w:r w:rsidR="004E4907" w:rsidRPr="00F950D9">
        <w:rPr>
          <w:lang w:val="ru-RU"/>
        </w:rPr>
        <w:t xml:space="preserve"> Что же, если нам будет и дальше так везти, то я поверю в твои бредни про ангелов и демонов Сан.</w:t>
      </w:r>
    </w:p>
    <w:p w14:paraId="55A68172" w14:textId="7C87B536" w:rsidR="004E4907" w:rsidRPr="00F950D9" w:rsidRDefault="00FB4E79" w:rsidP="004E4907">
      <w:pPr>
        <w:rPr>
          <w:lang w:val="ru-RU"/>
        </w:rPr>
      </w:pPr>
      <w:r w:rsidRPr="00FB4E79">
        <w:rPr>
          <w:lang w:val="ru-RU"/>
        </w:rPr>
        <w:t>[</w:t>
      </w:r>
      <w:r w:rsidR="004E4907" w:rsidRPr="00F950D9">
        <w:rPr>
          <w:lang w:val="ru-RU"/>
        </w:rPr>
        <w:t>Сани</w:t>
      </w:r>
      <w:r w:rsidRPr="00FB4E79">
        <w:rPr>
          <w:lang w:val="ru-RU"/>
        </w:rPr>
        <w:t>] –</w:t>
      </w:r>
      <w:r w:rsidR="004E4907" w:rsidRPr="00F950D9">
        <w:rPr>
          <w:lang w:val="ru-RU"/>
        </w:rPr>
        <w:t xml:space="preserve"> Тебе не платят за веру. Впрочем, сражаемся мы определённо лучше, чем они, я думала они держат лучших солдат для защиты своего чего-бы-это-ни-было.</w:t>
      </w:r>
    </w:p>
    <w:p w14:paraId="6FC0D072" w14:textId="769DD190" w:rsidR="004E4907" w:rsidRPr="00F950D9" w:rsidRDefault="00FB4E79" w:rsidP="004E4907">
      <w:pPr>
        <w:rPr>
          <w:lang w:val="ru-RU"/>
        </w:rPr>
      </w:pPr>
      <w:r w:rsidRPr="00FB4E79">
        <w:rPr>
          <w:lang w:val="ru-RU"/>
        </w:rPr>
        <w:t>[</w:t>
      </w:r>
      <w:r w:rsidR="004E4907" w:rsidRPr="00F950D9">
        <w:rPr>
          <w:lang w:val="ru-RU"/>
        </w:rPr>
        <w:t>Я</w:t>
      </w:r>
      <w:r w:rsidRPr="00FB4E79">
        <w:rPr>
          <w:lang w:val="ru-RU"/>
        </w:rPr>
        <w:t>] –</w:t>
      </w:r>
      <w:r w:rsidR="004E4907" w:rsidRPr="00F950D9">
        <w:rPr>
          <w:lang w:val="ru-RU"/>
        </w:rPr>
        <w:t xml:space="preserve"> Это потому, что лучшие силы были телепортированы либо отправлены на транспортниках на наш перехват. Давайте лучше найдём вход в подземный комплекс, а не будем заниматься философией. Сани, приступай.</w:t>
      </w:r>
    </w:p>
    <w:p w14:paraId="5309A40B" w14:textId="77777777" w:rsidR="004E4907" w:rsidRPr="00F950D9" w:rsidRDefault="004E4907" w:rsidP="004E4907">
      <w:pPr>
        <w:rPr>
          <w:lang w:val="ru-RU"/>
        </w:rPr>
      </w:pPr>
      <w:r w:rsidRPr="00F950D9">
        <w:rPr>
          <w:lang w:val="ru-RU"/>
        </w:rPr>
        <w:t>Молодая девушка реплицировала из своего инвентаря прибор похожий на переносной компьютер и просканировала землю. Потом прошла чуть ближе к стене с той стороны, с которой был взрыв. Прошло несколько секунд, и она указала на кучу обломков направленной стали. Мы переключили свои винтовки в режим, которым сбили летящих на нас федератов, и лучами света испарили груду обломков. Лужа жидкого металла стекала в наклонный тоннель, который оканчивался платформой телепорта. Втроём мы подошли к ней и Сани приступила к взлому сети, постепенно извлекая какие-то непонятные устройства. Мы же с Робом могли только наблюдать за этим.</w:t>
      </w:r>
    </w:p>
    <w:p w14:paraId="33E712F0" w14:textId="77777777" w:rsidR="004E4907" w:rsidRPr="00F950D9" w:rsidRDefault="004E4907" w:rsidP="004E4907">
      <w:pPr>
        <w:rPr>
          <w:lang w:val="ru-RU"/>
        </w:rPr>
      </w:pPr>
      <w:r w:rsidRPr="00F950D9">
        <w:rPr>
          <w:lang w:val="ru-RU"/>
        </w:rPr>
        <w:t xml:space="preserve">Когда всё было готово мы активировали телепорт на самую часто используемую платформу. Вспышка света унесла связку тек гранат, которые навряд сильно повредят самой платформе, но точно убьют всех стоящих рядом федератов. Три секунды спустя, мы отправились сами. </w:t>
      </w:r>
    </w:p>
    <w:p w14:paraId="42CE4BF7" w14:textId="77777777" w:rsidR="004E4907" w:rsidRPr="00F950D9" w:rsidRDefault="004E4907" w:rsidP="004E4907">
      <w:pPr>
        <w:rPr>
          <w:lang w:val="ru-RU"/>
        </w:rPr>
      </w:pPr>
      <w:r w:rsidRPr="00F950D9">
        <w:rPr>
          <w:lang w:val="ru-RU"/>
        </w:rPr>
        <w:t>По другую сторону мы увидели несколько искорёженных тел и одного солдата, броня которого прожгла его собственное тело. Это место тоже было в конце тоннеля, и очевидно это был просто персонал, обслуживающий телепорт</w:t>
      </w:r>
      <w:r>
        <w:rPr>
          <w:lang w:val="ru-RU"/>
        </w:rPr>
        <w:t xml:space="preserve"> – </w:t>
      </w:r>
      <w:r w:rsidRPr="00F950D9">
        <w:rPr>
          <w:lang w:val="ru-RU"/>
        </w:rPr>
        <w:t xml:space="preserve">странно, значит нас не ждали. Мы двинулись к выходу и Сани просканировала всё вокруг. Приборы показали, что мы очень глубоко под землёй и вокруг нас огромная сеть разветвлённых тоннелей. </w:t>
      </w:r>
    </w:p>
    <w:p w14:paraId="7F452735" w14:textId="77777777" w:rsidR="004E4907" w:rsidRPr="00F950D9" w:rsidRDefault="004E4907" w:rsidP="004E4907">
      <w:pPr>
        <w:rPr>
          <w:lang w:val="ru-RU"/>
        </w:rPr>
      </w:pPr>
      <w:r w:rsidRPr="00F950D9">
        <w:rPr>
          <w:lang w:val="ru-RU"/>
        </w:rPr>
        <w:t>Мы зашли так далеко... Эта мысль похоже пришла в голову всем одновременно. Впрочем, мгновенное замешательство было мгновенным...</w:t>
      </w:r>
    </w:p>
    <w:p w14:paraId="1F2C81FC" w14:textId="1F7D8796" w:rsidR="004E4907" w:rsidRPr="00F950D9" w:rsidRDefault="004E4907" w:rsidP="004E4907">
      <w:pPr>
        <w:rPr>
          <w:lang w:val="ru-RU"/>
        </w:rPr>
      </w:pPr>
      <w:r w:rsidRPr="00F950D9">
        <w:rPr>
          <w:lang w:val="ru-RU"/>
        </w:rPr>
        <w:t>Так же сенсоры показали огромное количество сильных источников энергии в округе, и разобраться, где что не представлялось возможным. Нужно было достать планы этого сооружения, но ведь о нашем прибытии уже известно противнику. Что делать теперь?</w:t>
      </w:r>
    </w:p>
    <w:p w14:paraId="09835740" w14:textId="3CF2486A" w:rsidR="004E4907" w:rsidRPr="00F950D9" w:rsidRDefault="00FB4E79" w:rsidP="004E4907">
      <w:pPr>
        <w:rPr>
          <w:lang w:val="ru-RU"/>
        </w:rPr>
      </w:pPr>
      <w:r w:rsidRPr="00FB4E79">
        <w:rPr>
          <w:lang w:val="ru-RU"/>
        </w:rPr>
        <w:t>[</w:t>
      </w:r>
      <w:r w:rsidR="004E4907" w:rsidRPr="00F950D9">
        <w:rPr>
          <w:lang w:val="ru-RU"/>
        </w:rPr>
        <w:t>Сани</w:t>
      </w:r>
      <w:r w:rsidRPr="00FB4E79">
        <w:rPr>
          <w:lang w:val="ru-RU"/>
        </w:rPr>
        <w:t>] –</w:t>
      </w:r>
      <w:r w:rsidR="004E4907" w:rsidRPr="00F950D9">
        <w:rPr>
          <w:lang w:val="ru-RU"/>
        </w:rPr>
        <w:t xml:space="preserve"> Я могу попытаться взломать и их дата трансфер, но для этого нужно найти рабочий узел данных. Они скорее всего уже вызвали подкрепление и нас накроют через несколько минут превосходящими силами. Так что давайте шевелиться.</w:t>
      </w:r>
    </w:p>
    <w:p w14:paraId="0EB6D64B" w14:textId="45072F00" w:rsidR="004E4907" w:rsidRPr="00F950D9" w:rsidRDefault="00FB4E79" w:rsidP="004E4907">
      <w:pPr>
        <w:rPr>
          <w:lang w:val="ru-RU"/>
        </w:rPr>
      </w:pPr>
      <w:r w:rsidRPr="00FB4E79">
        <w:rPr>
          <w:lang w:val="ru-RU"/>
        </w:rPr>
        <w:t>[</w:t>
      </w:r>
      <w:r w:rsidR="004E4907" w:rsidRPr="00F950D9">
        <w:rPr>
          <w:lang w:val="ru-RU"/>
        </w:rPr>
        <w:t>Я</w:t>
      </w:r>
      <w:r w:rsidRPr="00FB4E79">
        <w:rPr>
          <w:lang w:val="ru-RU"/>
        </w:rPr>
        <w:t>] –</w:t>
      </w:r>
      <w:r w:rsidR="004E4907" w:rsidRPr="00F950D9">
        <w:rPr>
          <w:lang w:val="ru-RU"/>
        </w:rPr>
        <w:t xml:space="preserve"> Как думаешь, здесь их штука для телепортации?</w:t>
      </w:r>
    </w:p>
    <w:p w14:paraId="36260870" w14:textId="3D395DC0" w:rsidR="004E4907" w:rsidRPr="00F950D9" w:rsidRDefault="00FB4E79" w:rsidP="004E4907">
      <w:pPr>
        <w:rPr>
          <w:lang w:val="ru-RU"/>
        </w:rPr>
      </w:pPr>
      <w:r w:rsidRPr="00FB4E79">
        <w:rPr>
          <w:lang w:val="ru-RU"/>
        </w:rPr>
        <w:t>[</w:t>
      </w:r>
      <w:r w:rsidR="004E4907" w:rsidRPr="00F950D9">
        <w:rPr>
          <w:lang w:val="ru-RU"/>
        </w:rPr>
        <w:t>Сани</w:t>
      </w:r>
      <w:r w:rsidRPr="00FB4E79">
        <w:rPr>
          <w:lang w:val="ru-RU"/>
        </w:rPr>
        <w:t>] –</w:t>
      </w:r>
      <w:r w:rsidR="004E4907" w:rsidRPr="00F950D9">
        <w:rPr>
          <w:lang w:val="ru-RU"/>
        </w:rPr>
        <w:t xml:space="preserve"> Не знаю, но я думаю это подходящее место для такого.</w:t>
      </w:r>
    </w:p>
    <w:p w14:paraId="6C1E7E76" w14:textId="20310F08" w:rsidR="004E4907" w:rsidRPr="00F950D9" w:rsidRDefault="004E4907" w:rsidP="004E4907">
      <w:pPr>
        <w:rPr>
          <w:lang w:val="ru-RU"/>
        </w:rPr>
      </w:pPr>
      <w:r w:rsidRPr="00F950D9">
        <w:rPr>
          <w:lang w:val="ru-RU"/>
        </w:rPr>
        <w:t xml:space="preserve">Мы двинулись вперёд, прожигая стены и двери своим оружием. Но это не к чему не приводило </w:t>
      </w:r>
      <w:r w:rsidR="00FB4E79">
        <w:rPr>
          <w:lang w:val="ru-RU"/>
        </w:rPr>
        <w:t>–</w:t>
      </w:r>
      <w:r w:rsidRPr="00F950D9">
        <w:rPr>
          <w:lang w:val="ru-RU"/>
        </w:rPr>
        <w:t xml:space="preserve"> нас окружали огромное количество сигнатур тек брони...</w:t>
      </w:r>
    </w:p>
    <w:p w14:paraId="68E66389" w14:textId="77777777" w:rsidR="004E4907" w:rsidRPr="00F950D9" w:rsidRDefault="004E4907" w:rsidP="004E4907">
      <w:pPr>
        <w:rPr>
          <w:lang w:val="ru-RU"/>
        </w:rPr>
      </w:pPr>
      <w:r w:rsidRPr="00F950D9">
        <w:rPr>
          <w:lang w:val="ru-RU"/>
        </w:rPr>
        <w:t>(Род) Пол! Жги пол!</w:t>
      </w:r>
    </w:p>
    <w:p w14:paraId="6985638C" w14:textId="77777777" w:rsidR="004E4907" w:rsidRPr="00F950D9" w:rsidRDefault="004E4907" w:rsidP="004E4907">
      <w:pPr>
        <w:rPr>
          <w:lang w:val="ru-RU"/>
        </w:rPr>
      </w:pPr>
      <w:r w:rsidRPr="00F950D9">
        <w:rPr>
          <w:lang w:val="ru-RU"/>
        </w:rPr>
        <w:t>Мы тут же направили лучи гибельного света себе под ноги и прыгнули в проделанное отверстие. Так пришлось поступить несколько раз прежде, чем Сани вскрикнула:</w:t>
      </w:r>
    </w:p>
    <w:p w14:paraId="3D48D776" w14:textId="310B8383" w:rsidR="004E4907" w:rsidRPr="00F950D9" w:rsidRDefault="00FB4E79" w:rsidP="004E4907">
      <w:pPr>
        <w:rPr>
          <w:lang w:val="ru-RU"/>
        </w:rPr>
      </w:pPr>
      <w:r w:rsidRPr="00FB4E79">
        <w:rPr>
          <w:lang w:val="ru-RU"/>
        </w:rPr>
        <w:t>[</w:t>
      </w:r>
      <w:r w:rsidR="004E4907" w:rsidRPr="00F950D9">
        <w:rPr>
          <w:lang w:val="ru-RU"/>
        </w:rPr>
        <w:t>Сани</w:t>
      </w:r>
      <w:r w:rsidRPr="00FB4E79">
        <w:rPr>
          <w:lang w:val="ru-RU"/>
        </w:rPr>
        <w:t>] –</w:t>
      </w:r>
      <w:r w:rsidR="004E4907" w:rsidRPr="00F950D9">
        <w:rPr>
          <w:lang w:val="ru-RU"/>
        </w:rPr>
        <w:t xml:space="preserve"> Стоп, хватит! Слева от нас огромный поток информации, настолько огромный, что мне кажется он может разрушить всё вокруг.</w:t>
      </w:r>
    </w:p>
    <w:p w14:paraId="4D1B9440" w14:textId="6CD496BC" w:rsidR="004E4907" w:rsidRPr="00F950D9" w:rsidRDefault="004E4907" w:rsidP="004E4907">
      <w:pPr>
        <w:rPr>
          <w:lang w:val="ru-RU"/>
        </w:rPr>
      </w:pPr>
      <w:r w:rsidRPr="00F950D9">
        <w:rPr>
          <w:lang w:val="ru-RU"/>
        </w:rPr>
        <w:t xml:space="preserve">Мы прожгли себе путь к источнику помех, убивая по пути застигнутых врасплох испаряющейся стеной федератов. И тут, нашему взору предстало нечто. Огромный зал, в центре которого стояла </w:t>
      </w:r>
      <w:r w:rsidR="00FB4E79" w:rsidRPr="00F950D9">
        <w:rPr>
          <w:lang w:val="ru-RU"/>
        </w:rPr>
        <w:t>пирамида,</w:t>
      </w:r>
      <w:r w:rsidRPr="00F950D9">
        <w:rPr>
          <w:lang w:val="ru-RU"/>
        </w:rPr>
        <w:t xml:space="preserve"> состоящая из четырёх раскрытых частей-лепестков, а из центра её бил луч света и казалось пронизывал потолок. К счастью, мы не замешкали и открыли огонь по всем людям в зале. Снова началась перестрелка, в ходе которой, к счастью, пирамида не пострадала. Но зато пострадал Род, заряд плазмы оторвал ему руку, а вскоре его добили прицельной очередью. Я извивался как мог, но сосредоточенный огонь просто отбросил меня в сторону, и прежде, чем я поднялся на ноги, Сани пришлось скрыться за перегородками, разделявшими этот зал и коридор, из которого мы прорезали себе путь. Федераты ринулись за ней, очевидно приняв меня за мёртвого или почти мёртвого. Стреляй они поточнее я бы точно был мёртв, но действовать надо было быстро. Я схватил свою винтовку и лучом света испарил несколько врагов. Остальные уже скрылись там, куда убежала Сани. Я последовал за ними. В коридоре я чуть не был убит очередью зарядов, пущенной с другого конца. Я прижался к стенке и тоже открыл огонь, после десятка секунд стрельбы всё стихло. Я побежал вперёд и увидел кучу обожжённых тел, но Сани среди них не было...</w:t>
      </w:r>
    </w:p>
    <w:p w14:paraId="36133DEE" w14:textId="77777777" w:rsidR="004E4907" w:rsidRPr="00F950D9" w:rsidRDefault="004E4907" w:rsidP="004E4907">
      <w:pPr>
        <w:rPr>
          <w:lang w:val="ru-RU"/>
        </w:rPr>
      </w:pPr>
      <w:r w:rsidRPr="00F950D9">
        <w:rPr>
          <w:lang w:val="ru-RU"/>
        </w:rPr>
        <w:t>Она оказалась чуть дальше и была занята тем, что репликатором залатывала дыру у себя в боку. Меня очень впечатлила храбрость этой девушки, многие бы потеряли сознание от болевого шока... но она даже смогла сама оказать себе помощь и залечить раны. Я помог ей дойти до Странной пирамиды, тело её было восстановлено, но вот сил у неё очевидно не прибавилось.</w:t>
      </w:r>
    </w:p>
    <w:p w14:paraId="1B3BB5C5" w14:textId="3CCFF14D" w:rsidR="004E4907" w:rsidRPr="00F950D9" w:rsidRDefault="004E4907" w:rsidP="004E4907">
      <w:pPr>
        <w:rPr>
          <w:lang w:val="ru-RU"/>
        </w:rPr>
      </w:pPr>
      <w:r w:rsidRPr="00F950D9">
        <w:rPr>
          <w:lang w:val="ru-RU"/>
        </w:rPr>
        <w:t xml:space="preserve">Найдя тело Рода, мы расщепили его, предварительно перегрузив элемент из него в нас. Это было необходимо </w:t>
      </w:r>
      <w:r w:rsidR="00DE2318">
        <w:rPr>
          <w:lang w:val="ru-RU"/>
        </w:rPr>
        <w:t>–</w:t>
      </w:r>
      <w:r w:rsidRPr="00F950D9">
        <w:rPr>
          <w:lang w:val="ru-RU"/>
        </w:rPr>
        <w:t xml:space="preserve"> такие интенсивные бои прожгли большую часть нашего запаса.</w:t>
      </w:r>
    </w:p>
    <w:p w14:paraId="5CB90607" w14:textId="770250B0" w:rsidR="004E4907" w:rsidRPr="00F950D9" w:rsidRDefault="00FB4E79" w:rsidP="004E4907">
      <w:pPr>
        <w:rPr>
          <w:lang w:val="ru-RU"/>
        </w:rPr>
      </w:pPr>
      <w:r w:rsidRPr="00FB4E79">
        <w:rPr>
          <w:lang w:val="ru-RU"/>
        </w:rPr>
        <w:t>[</w:t>
      </w:r>
      <w:r w:rsidRPr="00F950D9">
        <w:rPr>
          <w:lang w:val="ru-RU"/>
        </w:rPr>
        <w:t>Сани</w:t>
      </w:r>
      <w:r w:rsidRPr="00FB4E79">
        <w:rPr>
          <w:lang w:val="ru-RU"/>
        </w:rPr>
        <w:t>] –</w:t>
      </w:r>
      <w:r w:rsidRPr="00F950D9">
        <w:rPr>
          <w:lang w:val="ru-RU"/>
        </w:rPr>
        <w:t xml:space="preserve"> </w:t>
      </w:r>
      <w:r w:rsidR="004E4907" w:rsidRPr="00F950D9">
        <w:rPr>
          <w:lang w:val="ru-RU"/>
        </w:rPr>
        <w:t>А ведь мы могли выбраться все вместе...</w:t>
      </w:r>
    </w:p>
    <w:p w14:paraId="412934FA" w14:textId="1052A6C0" w:rsidR="004E4907" w:rsidRPr="00F950D9" w:rsidRDefault="00FB4E79" w:rsidP="004E4907">
      <w:pPr>
        <w:rPr>
          <w:lang w:val="ru-RU"/>
        </w:rPr>
      </w:pPr>
      <w:r w:rsidRPr="00FB4E79">
        <w:rPr>
          <w:lang w:val="ru-RU"/>
        </w:rPr>
        <w:t>[</w:t>
      </w:r>
      <w:r w:rsidRPr="00F950D9">
        <w:rPr>
          <w:lang w:val="ru-RU"/>
        </w:rPr>
        <w:t>Я</w:t>
      </w:r>
      <w:r w:rsidRPr="00FB4E79">
        <w:rPr>
          <w:lang w:val="ru-RU"/>
        </w:rPr>
        <w:t>] –</w:t>
      </w:r>
      <w:r w:rsidRPr="00F950D9">
        <w:rPr>
          <w:lang w:val="ru-RU"/>
        </w:rPr>
        <w:t xml:space="preserve"> </w:t>
      </w:r>
      <w:r w:rsidR="004E4907" w:rsidRPr="00F950D9">
        <w:rPr>
          <w:lang w:val="ru-RU"/>
        </w:rPr>
        <w:t>Он защитил тебя Сани, выполнил свой долг, я уверен, мы не подведём его.</w:t>
      </w:r>
    </w:p>
    <w:p w14:paraId="64E22D04" w14:textId="0ED77CB7" w:rsidR="004E4907" w:rsidRPr="00F950D9" w:rsidRDefault="00FB4E79" w:rsidP="004E4907">
      <w:pPr>
        <w:rPr>
          <w:lang w:val="ru-RU"/>
        </w:rPr>
      </w:pPr>
      <w:r w:rsidRPr="00FB4E79">
        <w:rPr>
          <w:lang w:val="ru-RU"/>
        </w:rPr>
        <w:t>[</w:t>
      </w:r>
      <w:r w:rsidRPr="00F950D9">
        <w:rPr>
          <w:lang w:val="ru-RU"/>
        </w:rPr>
        <w:t>Сани</w:t>
      </w:r>
      <w:r w:rsidRPr="00FB4E79">
        <w:rPr>
          <w:lang w:val="ru-RU"/>
        </w:rPr>
        <w:t>] –</w:t>
      </w:r>
      <w:r w:rsidRPr="00F950D9">
        <w:rPr>
          <w:lang w:val="ru-RU"/>
        </w:rPr>
        <w:t xml:space="preserve"> </w:t>
      </w:r>
      <w:r w:rsidR="004E4907" w:rsidRPr="00F950D9">
        <w:rPr>
          <w:lang w:val="ru-RU"/>
        </w:rPr>
        <w:t>Да... не подведём...</w:t>
      </w:r>
    </w:p>
    <w:p w14:paraId="53E5D642" w14:textId="77777777" w:rsidR="004E4907" w:rsidRPr="00F950D9" w:rsidRDefault="004E4907" w:rsidP="004E4907">
      <w:pPr>
        <w:rPr>
          <w:lang w:val="ru-RU"/>
        </w:rPr>
      </w:pPr>
      <w:r w:rsidRPr="00F950D9">
        <w:rPr>
          <w:lang w:val="ru-RU"/>
        </w:rPr>
        <w:t>Смерть друга после того, как мы спаслись из той западни и прошли так далеко тяжело на неё подействовала. Но времени было мало, ещё федераты могли появится в любой момент. Сани подключилась к этой пирамиде, и тут же остолбенела. Пару секунд спустя она сказала:</w:t>
      </w:r>
    </w:p>
    <w:p w14:paraId="335979B8" w14:textId="034B8E08" w:rsidR="004E4907" w:rsidRPr="00F950D9" w:rsidRDefault="00FB4E79" w:rsidP="004E4907">
      <w:pPr>
        <w:rPr>
          <w:lang w:val="ru-RU"/>
        </w:rPr>
      </w:pPr>
      <w:r w:rsidRPr="00FB4E79">
        <w:rPr>
          <w:lang w:val="ru-RU"/>
        </w:rPr>
        <w:t>[</w:t>
      </w:r>
      <w:r w:rsidRPr="00F950D9">
        <w:rPr>
          <w:lang w:val="ru-RU"/>
        </w:rPr>
        <w:t>Сани</w:t>
      </w:r>
      <w:r w:rsidRPr="00FB4E79">
        <w:rPr>
          <w:lang w:val="ru-RU"/>
        </w:rPr>
        <w:t>] –</w:t>
      </w:r>
      <w:r w:rsidRPr="00F950D9">
        <w:rPr>
          <w:lang w:val="ru-RU"/>
        </w:rPr>
        <w:t xml:space="preserve"> </w:t>
      </w:r>
      <w:r w:rsidR="004E4907" w:rsidRPr="00F950D9">
        <w:rPr>
          <w:lang w:val="ru-RU"/>
        </w:rPr>
        <w:t xml:space="preserve">Это </w:t>
      </w:r>
      <w:r w:rsidR="00DE2318">
        <w:rPr>
          <w:lang w:val="ru-RU"/>
        </w:rPr>
        <w:t>–</w:t>
      </w:r>
      <w:r w:rsidR="004E4907" w:rsidRPr="00F950D9">
        <w:rPr>
          <w:lang w:val="ru-RU"/>
        </w:rPr>
        <w:t xml:space="preserve"> трансмиттер. Это может перенести нас куда угодно. Это и есть то, что они использовали чтобы схватить нас.</w:t>
      </w:r>
    </w:p>
    <w:p w14:paraId="0A9F5639" w14:textId="24F126DB" w:rsidR="004E4907" w:rsidRPr="00F950D9" w:rsidRDefault="00FB4E79" w:rsidP="004E4907">
      <w:pPr>
        <w:rPr>
          <w:lang w:val="ru-RU"/>
        </w:rPr>
      </w:pPr>
      <w:r w:rsidRPr="00FB4E79">
        <w:rPr>
          <w:lang w:val="ru-RU"/>
        </w:rPr>
        <w:t>[</w:t>
      </w:r>
      <w:r w:rsidRPr="00F950D9">
        <w:rPr>
          <w:lang w:val="ru-RU"/>
        </w:rPr>
        <w:t>Я</w:t>
      </w:r>
      <w:r w:rsidRPr="00FB4E79">
        <w:rPr>
          <w:lang w:val="ru-RU"/>
        </w:rPr>
        <w:t>] –</w:t>
      </w:r>
      <w:r w:rsidRPr="00F950D9">
        <w:rPr>
          <w:lang w:val="ru-RU"/>
        </w:rPr>
        <w:t xml:space="preserve"> </w:t>
      </w:r>
      <w:r w:rsidR="004E4907" w:rsidRPr="00F950D9">
        <w:rPr>
          <w:lang w:val="ru-RU"/>
        </w:rPr>
        <w:t>Ты можешь перенести нас домой?!</w:t>
      </w:r>
    </w:p>
    <w:p w14:paraId="1DBB7C09" w14:textId="41BB65FC" w:rsidR="004E4907" w:rsidRPr="00F950D9" w:rsidRDefault="00FB4E79" w:rsidP="004E4907">
      <w:pPr>
        <w:rPr>
          <w:lang w:val="ru-RU"/>
        </w:rPr>
      </w:pPr>
      <w:r w:rsidRPr="00FB4E79">
        <w:rPr>
          <w:lang w:val="ru-RU"/>
        </w:rPr>
        <w:t>[</w:t>
      </w:r>
      <w:r w:rsidRPr="00F950D9">
        <w:rPr>
          <w:lang w:val="ru-RU"/>
        </w:rPr>
        <w:t>Сани</w:t>
      </w:r>
      <w:r w:rsidRPr="00FB4E79">
        <w:rPr>
          <w:lang w:val="ru-RU"/>
        </w:rPr>
        <w:t>] –</w:t>
      </w:r>
      <w:r w:rsidRPr="00F950D9">
        <w:rPr>
          <w:lang w:val="ru-RU"/>
        </w:rPr>
        <w:t xml:space="preserve"> </w:t>
      </w:r>
      <w:r w:rsidR="004E4907" w:rsidRPr="00F950D9">
        <w:rPr>
          <w:lang w:val="ru-RU"/>
        </w:rPr>
        <w:t>К-конечно, но мы не можем оставить трансмиттер у них...</w:t>
      </w:r>
    </w:p>
    <w:p w14:paraId="3C922901" w14:textId="77777777" w:rsidR="004E4907" w:rsidRPr="00F950D9" w:rsidRDefault="004E4907" w:rsidP="004E4907">
      <w:pPr>
        <w:rPr>
          <w:lang w:val="ru-RU"/>
        </w:rPr>
      </w:pPr>
      <w:r w:rsidRPr="00F950D9">
        <w:rPr>
          <w:lang w:val="ru-RU"/>
        </w:rPr>
        <w:t>Мы заложили бомбу типа той, что отправили через телепорт внутрь пирамиды трансмиттера. Когда было всё готово, я запустил таймер, а Сани активировала трансмиттер. Это неописуемо, казалось, мы стали... информацией! Нас понесло в потоке данных прочь от подземной базы федератов. Мы настоящими вихрями поднялись в атмосферу, за мгновенье пролетели над остатками океана и не успев осознать опустились на площади в столице Республики, и снова смогли дышать...</w:t>
      </w:r>
    </w:p>
    <w:p w14:paraId="74213E8D" w14:textId="0B2EB371" w:rsidR="009E2033" w:rsidRDefault="009A4B82" w:rsidP="009A4B82">
      <w:pPr>
        <w:pStyle w:val="Heading1"/>
        <w:rPr>
          <w:lang w:val="ru-RU"/>
        </w:rPr>
      </w:pPr>
      <w:bookmarkStart w:id="1" w:name="_Toc112179814"/>
      <w:r>
        <w:rPr>
          <w:lang w:val="ru-RU"/>
        </w:rPr>
        <w:t>Сказание о потерянном</w:t>
      </w:r>
      <w:bookmarkEnd w:id="1"/>
    </w:p>
    <w:p w14:paraId="19A6A748" w14:textId="3F83E9FB" w:rsidR="009A4B82" w:rsidRPr="009A4B82" w:rsidRDefault="009A4B82" w:rsidP="004E4907">
      <w:pPr>
        <w:rPr>
          <w:rStyle w:val="SubtleEmphasis"/>
        </w:rPr>
      </w:pPr>
      <w:r w:rsidRPr="009A4B82">
        <w:rPr>
          <w:rStyle w:val="SubtleEmphasis"/>
        </w:rPr>
        <w:t>Старый мир – новые законы…</w:t>
      </w:r>
    </w:p>
    <w:sectPr w:rsidR="009A4B82" w:rsidRPr="009A4B82" w:rsidSect="00DE2318">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5EEA9" w14:textId="77777777" w:rsidR="00E83968" w:rsidRDefault="00E83968" w:rsidP="002555EF">
      <w:pPr>
        <w:spacing w:after="0" w:line="240" w:lineRule="auto"/>
      </w:pPr>
      <w:r>
        <w:separator/>
      </w:r>
    </w:p>
  </w:endnote>
  <w:endnote w:type="continuationSeparator" w:id="0">
    <w:p w14:paraId="1CBD3727" w14:textId="77777777" w:rsidR="00E83968" w:rsidRDefault="00E83968" w:rsidP="00255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CB016" w14:textId="77777777" w:rsidR="00E83968" w:rsidRDefault="00E83968" w:rsidP="002555EF">
      <w:pPr>
        <w:spacing w:after="0" w:line="240" w:lineRule="auto"/>
      </w:pPr>
      <w:r>
        <w:separator/>
      </w:r>
    </w:p>
  </w:footnote>
  <w:footnote w:type="continuationSeparator" w:id="0">
    <w:p w14:paraId="7908F113" w14:textId="77777777" w:rsidR="00E83968" w:rsidRDefault="00E83968" w:rsidP="00255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723020"/>
      <w:docPartObj>
        <w:docPartGallery w:val="Page Numbers (Top of Page)"/>
        <w:docPartUnique/>
      </w:docPartObj>
    </w:sdtPr>
    <w:sdtEndPr>
      <w:rPr>
        <w:noProof/>
      </w:rPr>
    </w:sdtEndPr>
    <w:sdtContent>
      <w:p w14:paraId="37E70800" w14:textId="45B9D700" w:rsidR="004814F5" w:rsidRDefault="004814F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CB2A42A" w14:textId="77777777" w:rsidR="004814F5" w:rsidRDefault="004814F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64B"/>
    <w:rsid w:val="00000FEE"/>
    <w:rsid w:val="00010219"/>
    <w:rsid w:val="00021BEA"/>
    <w:rsid w:val="0003191A"/>
    <w:rsid w:val="00035FCD"/>
    <w:rsid w:val="0004121C"/>
    <w:rsid w:val="00051699"/>
    <w:rsid w:val="000561D4"/>
    <w:rsid w:val="0006617B"/>
    <w:rsid w:val="000706F5"/>
    <w:rsid w:val="00080937"/>
    <w:rsid w:val="000910DE"/>
    <w:rsid w:val="00094312"/>
    <w:rsid w:val="00096D85"/>
    <w:rsid w:val="000A0B5D"/>
    <w:rsid w:val="000A0BCD"/>
    <w:rsid w:val="000B2776"/>
    <w:rsid w:val="000B42D4"/>
    <w:rsid w:val="000B7D85"/>
    <w:rsid w:val="000C1C09"/>
    <w:rsid w:val="000C2A93"/>
    <w:rsid w:val="000C7B23"/>
    <w:rsid w:val="000D12C4"/>
    <w:rsid w:val="000D17A4"/>
    <w:rsid w:val="000D2C2D"/>
    <w:rsid w:val="000D5CD7"/>
    <w:rsid w:val="000E3811"/>
    <w:rsid w:val="000E5170"/>
    <w:rsid w:val="000F4BA6"/>
    <w:rsid w:val="00100AB4"/>
    <w:rsid w:val="001128CA"/>
    <w:rsid w:val="00134881"/>
    <w:rsid w:val="0014252C"/>
    <w:rsid w:val="00160138"/>
    <w:rsid w:val="00167C2E"/>
    <w:rsid w:val="00172846"/>
    <w:rsid w:val="00172FB9"/>
    <w:rsid w:val="00174D05"/>
    <w:rsid w:val="00176090"/>
    <w:rsid w:val="001825C5"/>
    <w:rsid w:val="00190330"/>
    <w:rsid w:val="001A3255"/>
    <w:rsid w:val="001B0DF7"/>
    <w:rsid w:val="001B7763"/>
    <w:rsid w:val="001C021B"/>
    <w:rsid w:val="001C2140"/>
    <w:rsid w:val="001C22BA"/>
    <w:rsid w:val="001D0752"/>
    <w:rsid w:val="001D6BE0"/>
    <w:rsid w:val="001E42B3"/>
    <w:rsid w:val="001E64CD"/>
    <w:rsid w:val="001E7312"/>
    <w:rsid w:val="00205957"/>
    <w:rsid w:val="00211703"/>
    <w:rsid w:val="00211F68"/>
    <w:rsid w:val="00220A88"/>
    <w:rsid w:val="0022725A"/>
    <w:rsid w:val="00233A24"/>
    <w:rsid w:val="002467F0"/>
    <w:rsid w:val="002548B1"/>
    <w:rsid w:val="002555EF"/>
    <w:rsid w:val="00257988"/>
    <w:rsid w:val="002809AC"/>
    <w:rsid w:val="00282893"/>
    <w:rsid w:val="00286A2F"/>
    <w:rsid w:val="002A030A"/>
    <w:rsid w:val="002A4668"/>
    <w:rsid w:val="002A46B1"/>
    <w:rsid w:val="002C1CCF"/>
    <w:rsid w:val="002E67C3"/>
    <w:rsid w:val="002E782B"/>
    <w:rsid w:val="002F2221"/>
    <w:rsid w:val="003007E4"/>
    <w:rsid w:val="003019E5"/>
    <w:rsid w:val="00316DF1"/>
    <w:rsid w:val="00320FB7"/>
    <w:rsid w:val="00323BB9"/>
    <w:rsid w:val="00325ED6"/>
    <w:rsid w:val="00334D77"/>
    <w:rsid w:val="00340649"/>
    <w:rsid w:val="00361E9E"/>
    <w:rsid w:val="00364E07"/>
    <w:rsid w:val="00365783"/>
    <w:rsid w:val="00367896"/>
    <w:rsid w:val="00372D32"/>
    <w:rsid w:val="00374F67"/>
    <w:rsid w:val="00382852"/>
    <w:rsid w:val="003A38F8"/>
    <w:rsid w:val="003A6C5E"/>
    <w:rsid w:val="003B0091"/>
    <w:rsid w:val="003C0F8C"/>
    <w:rsid w:val="003C159F"/>
    <w:rsid w:val="003C5A46"/>
    <w:rsid w:val="003C5D42"/>
    <w:rsid w:val="003D6D62"/>
    <w:rsid w:val="003E3875"/>
    <w:rsid w:val="003E3FB0"/>
    <w:rsid w:val="003F0738"/>
    <w:rsid w:val="003F6F27"/>
    <w:rsid w:val="003F7760"/>
    <w:rsid w:val="0040251F"/>
    <w:rsid w:val="00402599"/>
    <w:rsid w:val="00406300"/>
    <w:rsid w:val="00406F9A"/>
    <w:rsid w:val="00407D2B"/>
    <w:rsid w:val="004110F8"/>
    <w:rsid w:val="00411503"/>
    <w:rsid w:val="00411ACF"/>
    <w:rsid w:val="00422A2A"/>
    <w:rsid w:val="00442298"/>
    <w:rsid w:val="0044559D"/>
    <w:rsid w:val="004518D1"/>
    <w:rsid w:val="00453B0A"/>
    <w:rsid w:val="00454197"/>
    <w:rsid w:val="00454959"/>
    <w:rsid w:val="004572FE"/>
    <w:rsid w:val="004638E3"/>
    <w:rsid w:val="004644D4"/>
    <w:rsid w:val="00470161"/>
    <w:rsid w:val="00470603"/>
    <w:rsid w:val="00473BE9"/>
    <w:rsid w:val="004814F5"/>
    <w:rsid w:val="00485CB0"/>
    <w:rsid w:val="00491265"/>
    <w:rsid w:val="004A14C4"/>
    <w:rsid w:val="004A3E38"/>
    <w:rsid w:val="004A5E63"/>
    <w:rsid w:val="004B09FF"/>
    <w:rsid w:val="004B6DBB"/>
    <w:rsid w:val="004B71C2"/>
    <w:rsid w:val="004D48CB"/>
    <w:rsid w:val="004E0871"/>
    <w:rsid w:val="004E4907"/>
    <w:rsid w:val="004F3974"/>
    <w:rsid w:val="004F714D"/>
    <w:rsid w:val="005028E3"/>
    <w:rsid w:val="0050517C"/>
    <w:rsid w:val="005115EB"/>
    <w:rsid w:val="005239A8"/>
    <w:rsid w:val="00531706"/>
    <w:rsid w:val="00532812"/>
    <w:rsid w:val="00550655"/>
    <w:rsid w:val="005515A3"/>
    <w:rsid w:val="00551EF5"/>
    <w:rsid w:val="00554FE1"/>
    <w:rsid w:val="0057181E"/>
    <w:rsid w:val="00571AAB"/>
    <w:rsid w:val="0057264C"/>
    <w:rsid w:val="00574F10"/>
    <w:rsid w:val="005934A4"/>
    <w:rsid w:val="005A0880"/>
    <w:rsid w:val="005B2932"/>
    <w:rsid w:val="005C71A5"/>
    <w:rsid w:val="005E3EE2"/>
    <w:rsid w:val="005F2FEF"/>
    <w:rsid w:val="0060231A"/>
    <w:rsid w:val="006046D1"/>
    <w:rsid w:val="00612300"/>
    <w:rsid w:val="006157F5"/>
    <w:rsid w:val="00624ECA"/>
    <w:rsid w:val="0062510C"/>
    <w:rsid w:val="00652191"/>
    <w:rsid w:val="006759EB"/>
    <w:rsid w:val="00681EAE"/>
    <w:rsid w:val="00691FEB"/>
    <w:rsid w:val="00696311"/>
    <w:rsid w:val="006A042C"/>
    <w:rsid w:val="006A093E"/>
    <w:rsid w:val="006A4FB9"/>
    <w:rsid w:val="006B0C16"/>
    <w:rsid w:val="006B4D41"/>
    <w:rsid w:val="006B688B"/>
    <w:rsid w:val="006C0A77"/>
    <w:rsid w:val="006C0D77"/>
    <w:rsid w:val="006D1D26"/>
    <w:rsid w:val="006D632C"/>
    <w:rsid w:val="006D687C"/>
    <w:rsid w:val="006E28E8"/>
    <w:rsid w:val="007056C7"/>
    <w:rsid w:val="00707A49"/>
    <w:rsid w:val="0071121F"/>
    <w:rsid w:val="00713ED3"/>
    <w:rsid w:val="00716335"/>
    <w:rsid w:val="007476E5"/>
    <w:rsid w:val="0076385D"/>
    <w:rsid w:val="00764CF3"/>
    <w:rsid w:val="00767940"/>
    <w:rsid w:val="00786DE5"/>
    <w:rsid w:val="00786E91"/>
    <w:rsid w:val="00795912"/>
    <w:rsid w:val="007A4EC4"/>
    <w:rsid w:val="007B1698"/>
    <w:rsid w:val="007B6BC9"/>
    <w:rsid w:val="007D423F"/>
    <w:rsid w:val="007E57B0"/>
    <w:rsid w:val="007F464B"/>
    <w:rsid w:val="00806F9C"/>
    <w:rsid w:val="00807C4A"/>
    <w:rsid w:val="00810EEB"/>
    <w:rsid w:val="00835A20"/>
    <w:rsid w:val="008524FE"/>
    <w:rsid w:val="008614E2"/>
    <w:rsid w:val="0086615D"/>
    <w:rsid w:val="0087679E"/>
    <w:rsid w:val="0088394E"/>
    <w:rsid w:val="0089134F"/>
    <w:rsid w:val="00896738"/>
    <w:rsid w:val="008A2D35"/>
    <w:rsid w:val="008A3EE1"/>
    <w:rsid w:val="008A59F0"/>
    <w:rsid w:val="008A5EF8"/>
    <w:rsid w:val="008C1786"/>
    <w:rsid w:val="008C7FD3"/>
    <w:rsid w:val="008D2B62"/>
    <w:rsid w:val="008E0EE0"/>
    <w:rsid w:val="008E23AE"/>
    <w:rsid w:val="008E2497"/>
    <w:rsid w:val="008E49BC"/>
    <w:rsid w:val="008F651D"/>
    <w:rsid w:val="009018E0"/>
    <w:rsid w:val="009052BF"/>
    <w:rsid w:val="00913D5A"/>
    <w:rsid w:val="00923401"/>
    <w:rsid w:val="0092588B"/>
    <w:rsid w:val="00935EB0"/>
    <w:rsid w:val="00943368"/>
    <w:rsid w:val="00946BE9"/>
    <w:rsid w:val="00957CD5"/>
    <w:rsid w:val="00962DF1"/>
    <w:rsid w:val="00963437"/>
    <w:rsid w:val="009670A8"/>
    <w:rsid w:val="009711BB"/>
    <w:rsid w:val="009806BC"/>
    <w:rsid w:val="00981D30"/>
    <w:rsid w:val="00982E45"/>
    <w:rsid w:val="00986A94"/>
    <w:rsid w:val="00986B03"/>
    <w:rsid w:val="00992199"/>
    <w:rsid w:val="009A0F0A"/>
    <w:rsid w:val="009A4B82"/>
    <w:rsid w:val="009A652F"/>
    <w:rsid w:val="009C701E"/>
    <w:rsid w:val="009D01A2"/>
    <w:rsid w:val="009D73E5"/>
    <w:rsid w:val="009E121A"/>
    <w:rsid w:val="009E2033"/>
    <w:rsid w:val="009F330E"/>
    <w:rsid w:val="00A14A45"/>
    <w:rsid w:val="00A201F1"/>
    <w:rsid w:val="00A40A68"/>
    <w:rsid w:val="00A42463"/>
    <w:rsid w:val="00A46004"/>
    <w:rsid w:val="00A625EF"/>
    <w:rsid w:val="00A63369"/>
    <w:rsid w:val="00A7478E"/>
    <w:rsid w:val="00A815F4"/>
    <w:rsid w:val="00A828A2"/>
    <w:rsid w:val="00A836AC"/>
    <w:rsid w:val="00AA2C3D"/>
    <w:rsid w:val="00AA477A"/>
    <w:rsid w:val="00AA5099"/>
    <w:rsid w:val="00AA524E"/>
    <w:rsid w:val="00AC140E"/>
    <w:rsid w:val="00AC1DAD"/>
    <w:rsid w:val="00AC2B78"/>
    <w:rsid w:val="00AC6877"/>
    <w:rsid w:val="00AD2D34"/>
    <w:rsid w:val="00AE62A7"/>
    <w:rsid w:val="00AF2958"/>
    <w:rsid w:val="00B260F7"/>
    <w:rsid w:val="00B30661"/>
    <w:rsid w:val="00B3363A"/>
    <w:rsid w:val="00B37E4F"/>
    <w:rsid w:val="00B50BF1"/>
    <w:rsid w:val="00B54DE6"/>
    <w:rsid w:val="00B739EA"/>
    <w:rsid w:val="00B86AE8"/>
    <w:rsid w:val="00B90765"/>
    <w:rsid w:val="00B9134F"/>
    <w:rsid w:val="00B93263"/>
    <w:rsid w:val="00B9605E"/>
    <w:rsid w:val="00B970FA"/>
    <w:rsid w:val="00BB07B5"/>
    <w:rsid w:val="00BB4DD3"/>
    <w:rsid w:val="00BC1735"/>
    <w:rsid w:val="00BC587A"/>
    <w:rsid w:val="00BC7B4F"/>
    <w:rsid w:val="00BD04F1"/>
    <w:rsid w:val="00BD1368"/>
    <w:rsid w:val="00BD76BB"/>
    <w:rsid w:val="00BE11BA"/>
    <w:rsid w:val="00BF21E9"/>
    <w:rsid w:val="00BF5882"/>
    <w:rsid w:val="00BF6659"/>
    <w:rsid w:val="00C01A91"/>
    <w:rsid w:val="00C01B60"/>
    <w:rsid w:val="00C11573"/>
    <w:rsid w:val="00C117DF"/>
    <w:rsid w:val="00C175D5"/>
    <w:rsid w:val="00C30629"/>
    <w:rsid w:val="00C3698D"/>
    <w:rsid w:val="00C44E97"/>
    <w:rsid w:val="00C50610"/>
    <w:rsid w:val="00C56B7C"/>
    <w:rsid w:val="00C7632E"/>
    <w:rsid w:val="00C86B38"/>
    <w:rsid w:val="00CB1429"/>
    <w:rsid w:val="00CC063A"/>
    <w:rsid w:val="00CC25CE"/>
    <w:rsid w:val="00CC4B16"/>
    <w:rsid w:val="00CD72F3"/>
    <w:rsid w:val="00CF1B6B"/>
    <w:rsid w:val="00CF2266"/>
    <w:rsid w:val="00CF581C"/>
    <w:rsid w:val="00D217A2"/>
    <w:rsid w:val="00D2633B"/>
    <w:rsid w:val="00D413DA"/>
    <w:rsid w:val="00D45191"/>
    <w:rsid w:val="00D46D89"/>
    <w:rsid w:val="00D47E1A"/>
    <w:rsid w:val="00D60665"/>
    <w:rsid w:val="00D7053B"/>
    <w:rsid w:val="00D762E4"/>
    <w:rsid w:val="00D774CC"/>
    <w:rsid w:val="00D8362F"/>
    <w:rsid w:val="00D849EA"/>
    <w:rsid w:val="00D97D4E"/>
    <w:rsid w:val="00DA0BCE"/>
    <w:rsid w:val="00DA2298"/>
    <w:rsid w:val="00DA2981"/>
    <w:rsid w:val="00DB210B"/>
    <w:rsid w:val="00DB3FC9"/>
    <w:rsid w:val="00DB70FD"/>
    <w:rsid w:val="00DC2C16"/>
    <w:rsid w:val="00DC651D"/>
    <w:rsid w:val="00DD01A1"/>
    <w:rsid w:val="00DD7D7B"/>
    <w:rsid w:val="00DE2318"/>
    <w:rsid w:val="00DF24BE"/>
    <w:rsid w:val="00DF4D16"/>
    <w:rsid w:val="00E01275"/>
    <w:rsid w:val="00E11DF2"/>
    <w:rsid w:val="00E16207"/>
    <w:rsid w:val="00E2584B"/>
    <w:rsid w:val="00E272D1"/>
    <w:rsid w:val="00E31143"/>
    <w:rsid w:val="00E36171"/>
    <w:rsid w:val="00E42019"/>
    <w:rsid w:val="00E4426D"/>
    <w:rsid w:val="00E449AA"/>
    <w:rsid w:val="00E51E1F"/>
    <w:rsid w:val="00E658A2"/>
    <w:rsid w:val="00E72E37"/>
    <w:rsid w:val="00E83968"/>
    <w:rsid w:val="00E83C21"/>
    <w:rsid w:val="00E91AFE"/>
    <w:rsid w:val="00EA2C92"/>
    <w:rsid w:val="00EA3F97"/>
    <w:rsid w:val="00EC447F"/>
    <w:rsid w:val="00EC7121"/>
    <w:rsid w:val="00ED5501"/>
    <w:rsid w:val="00EE0A03"/>
    <w:rsid w:val="00EF44CC"/>
    <w:rsid w:val="00EF4727"/>
    <w:rsid w:val="00EF5EFC"/>
    <w:rsid w:val="00EF6417"/>
    <w:rsid w:val="00F013DD"/>
    <w:rsid w:val="00F01A38"/>
    <w:rsid w:val="00F0281C"/>
    <w:rsid w:val="00F301D9"/>
    <w:rsid w:val="00F30C3C"/>
    <w:rsid w:val="00F32AA7"/>
    <w:rsid w:val="00F332B6"/>
    <w:rsid w:val="00F3484C"/>
    <w:rsid w:val="00F357E3"/>
    <w:rsid w:val="00F404B6"/>
    <w:rsid w:val="00F406B8"/>
    <w:rsid w:val="00F4278E"/>
    <w:rsid w:val="00F4513C"/>
    <w:rsid w:val="00F47AE7"/>
    <w:rsid w:val="00F57F19"/>
    <w:rsid w:val="00F60BA3"/>
    <w:rsid w:val="00F77129"/>
    <w:rsid w:val="00F83D94"/>
    <w:rsid w:val="00F857FF"/>
    <w:rsid w:val="00F87BAB"/>
    <w:rsid w:val="00F97228"/>
    <w:rsid w:val="00FA1A0D"/>
    <w:rsid w:val="00FB2B88"/>
    <w:rsid w:val="00FB4E79"/>
    <w:rsid w:val="00FB63DC"/>
    <w:rsid w:val="00FC23EA"/>
    <w:rsid w:val="00FC6BC5"/>
    <w:rsid w:val="00FE0091"/>
    <w:rsid w:val="00FE329C"/>
    <w:rsid w:val="00FF2368"/>
    <w:rsid w:val="00FF7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C6FCB"/>
  <w15:chartTrackingRefBased/>
  <w15:docId w15:val="{B6E9FA59-1673-4B46-B0C1-6844711A7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318"/>
    <w:pPr>
      <w:jc w:val="both"/>
    </w:pPr>
  </w:style>
  <w:style w:type="paragraph" w:styleId="Heading1">
    <w:name w:val="heading 1"/>
    <w:basedOn w:val="Normal"/>
    <w:next w:val="Normal"/>
    <w:link w:val="Heading1Char"/>
    <w:uiPriority w:val="9"/>
    <w:qFormat/>
    <w:rsid w:val="00DE2318"/>
    <w:pPr>
      <w:keepNext/>
      <w:keepLines/>
      <w:pageBreakBefore/>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DE231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DE231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DE231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DE231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DE231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DE231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DE231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DE231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31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DE2318"/>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DE2318"/>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DE2318"/>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DE2318"/>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DE2318"/>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DE2318"/>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DE2318"/>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DE2318"/>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DE231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E231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DE231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DE231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DE2318"/>
    <w:rPr>
      <w:caps/>
      <w:color w:val="404040" w:themeColor="text1" w:themeTint="BF"/>
      <w:spacing w:val="20"/>
      <w:sz w:val="28"/>
      <w:szCs w:val="28"/>
    </w:rPr>
  </w:style>
  <w:style w:type="character" w:styleId="Strong">
    <w:name w:val="Strong"/>
    <w:basedOn w:val="DefaultParagraphFont"/>
    <w:uiPriority w:val="22"/>
    <w:qFormat/>
    <w:rsid w:val="00DE2318"/>
    <w:rPr>
      <w:b/>
      <w:bCs/>
    </w:rPr>
  </w:style>
  <w:style w:type="character" w:styleId="Emphasis">
    <w:name w:val="Emphasis"/>
    <w:basedOn w:val="DefaultParagraphFont"/>
    <w:uiPriority w:val="20"/>
    <w:qFormat/>
    <w:rsid w:val="00DE2318"/>
    <w:rPr>
      <w:i/>
      <w:iCs/>
      <w:color w:val="000000" w:themeColor="text1"/>
    </w:rPr>
  </w:style>
  <w:style w:type="paragraph" w:styleId="NoSpacing">
    <w:name w:val="No Spacing"/>
    <w:link w:val="NoSpacingChar"/>
    <w:uiPriority w:val="1"/>
    <w:qFormat/>
    <w:rsid w:val="00DE2318"/>
    <w:pPr>
      <w:spacing w:after="0" w:line="240" w:lineRule="auto"/>
    </w:pPr>
  </w:style>
  <w:style w:type="paragraph" w:styleId="Quote">
    <w:name w:val="Quote"/>
    <w:basedOn w:val="Normal"/>
    <w:next w:val="Normal"/>
    <w:link w:val="QuoteChar"/>
    <w:uiPriority w:val="29"/>
    <w:qFormat/>
    <w:rsid w:val="00DE231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E231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DE231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E231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DE2318"/>
    <w:rPr>
      <w:i/>
      <w:iCs/>
      <w:color w:val="595959" w:themeColor="text1" w:themeTint="A6"/>
      <w:lang w:val="ru-RU"/>
    </w:rPr>
  </w:style>
  <w:style w:type="character" w:styleId="IntenseEmphasis">
    <w:name w:val="Intense Emphasis"/>
    <w:basedOn w:val="DefaultParagraphFont"/>
    <w:uiPriority w:val="21"/>
    <w:qFormat/>
    <w:rsid w:val="00DE2318"/>
    <w:rPr>
      <w:b/>
      <w:bCs/>
      <w:i/>
      <w:iCs/>
      <w:caps w:val="0"/>
      <w:smallCaps w:val="0"/>
      <w:strike w:val="0"/>
      <w:dstrike w:val="0"/>
      <w:color w:val="ED7D31" w:themeColor="accent2"/>
    </w:rPr>
  </w:style>
  <w:style w:type="character" w:styleId="SubtleReference">
    <w:name w:val="Subtle Reference"/>
    <w:basedOn w:val="DefaultParagraphFont"/>
    <w:uiPriority w:val="31"/>
    <w:qFormat/>
    <w:rsid w:val="00DE231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E2318"/>
    <w:rPr>
      <w:b/>
      <w:bCs/>
      <w:caps w:val="0"/>
      <w:smallCaps/>
      <w:color w:val="auto"/>
      <w:spacing w:val="0"/>
      <w:u w:val="single"/>
    </w:rPr>
  </w:style>
  <w:style w:type="character" w:styleId="BookTitle">
    <w:name w:val="Book Title"/>
    <w:basedOn w:val="DefaultParagraphFont"/>
    <w:uiPriority w:val="33"/>
    <w:qFormat/>
    <w:rsid w:val="00DE2318"/>
    <w:rPr>
      <w:b/>
      <w:bCs/>
      <w:caps w:val="0"/>
      <w:smallCaps/>
      <w:spacing w:val="0"/>
    </w:rPr>
  </w:style>
  <w:style w:type="paragraph" w:styleId="TOCHeading">
    <w:name w:val="TOC Heading"/>
    <w:basedOn w:val="Heading1"/>
    <w:next w:val="Normal"/>
    <w:uiPriority w:val="39"/>
    <w:unhideWhenUsed/>
    <w:qFormat/>
    <w:rsid w:val="00DE2318"/>
    <w:pPr>
      <w:outlineLvl w:val="9"/>
    </w:pPr>
  </w:style>
  <w:style w:type="character" w:customStyle="1" w:styleId="NoSpacingChar">
    <w:name w:val="No Spacing Char"/>
    <w:basedOn w:val="DefaultParagraphFont"/>
    <w:link w:val="NoSpacing"/>
    <w:uiPriority w:val="1"/>
    <w:rsid w:val="00DE2318"/>
  </w:style>
  <w:style w:type="paragraph" w:styleId="TOC1">
    <w:name w:val="toc 1"/>
    <w:basedOn w:val="Normal"/>
    <w:next w:val="Normal"/>
    <w:autoRedefine/>
    <w:uiPriority w:val="39"/>
    <w:unhideWhenUsed/>
    <w:rsid w:val="00DE2318"/>
    <w:pPr>
      <w:spacing w:after="100"/>
    </w:pPr>
  </w:style>
  <w:style w:type="character" w:styleId="Hyperlink">
    <w:name w:val="Hyperlink"/>
    <w:basedOn w:val="DefaultParagraphFont"/>
    <w:uiPriority w:val="99"/>
    <w:unhideWhenUsed/>
    <w:rsid w:val="00DE2318"/>
    <w:rPr>
      <w:color w:val="0563C1" w:themeColor="hyperlink"/>
      <w:u w:val="single"/>
    </w:rPr>
  </w:style>
  <w:style w:type="paragraph" w:styleId="TOC2">
    <w:name w:val="toc 2"/>
    <w:basedOn w:val="Normal"/>
    <w:next w:val="Normal"/>
    <w:autoRedefine/>
    <w:uiPriority w:val="39"/>
    <w:unhideWhenUsed/>
    <w:rsid w:val="00DE2318"/>
    <w:pPr>
      <w:spacing w:after="100"/>
      <w:ind w:left="210"/>
    </w:pPr>
  </w:style>
  <w:style w:type="paragraph" w:styleId="Header">
    <w:name w:val="header"/>
    <w:basedOn w:val="Normal"/>
    <w:link w:val="HeaderChar"/>
    <w:uiPriority w:val="99"/>
    <w:unhideWhenUsed/>
    <w:rsid w:val="00DE2318"/>
    <w:pPr>
      <w:tabs>
        <w:tab w:val="center" w:pos="4844"/>
        <w:tab w:val="right" w:pos="9689"/>
      </w:tabs>
      <w:spacing w:after="0" w:line="240" w:lineRule="auto"/>
    </w:pPr>
  </w:style>
  <w:style w:type="character" w:customStyle="1" w:styleId="HeaderChar">
    <w:name w:val="Header Char"/>
    <w:basedOn w:val="DefaultParagraphFont"/>
    <w:link w:val="Header"/>
    <w:uiPriority w:val="99"/>
    <w:rsid w:val="00DE2318"/>
  </w:style>
  <w:style w:type="paragraph" w:styleId="Footer">
    <w:name w:val="footer"/>
    <w:basedOn w:val="Normal"/>
    <w:link w:val="FooterChar"/>
    <w:uiPriority w:val="99"/>
    <w:unhideWhenUsed/>
    <w:rsid w:val="00DE2318"/>
    <w:pPr>
      <w:tabs>
        <w:tab w:val="center" w:pos="4844"/>
        <w:tab w:val="right" w:pos="9689"/>
      </w:tabs>
      <w:spacing w:after="0" w:line="240" w:lineRule="auto"/>
    </w:pPr>
  </w:style>
  <w:style w:type="character" w:customStyle="1" w:styleId="FooterChar">
    <w:name w:val="Footer Char"/>
    <w:basedOn w:val="DefaultParagraphFont"/>
    <w:link w:val="Footer"/>
    <w:uiPriority w:val="99"/>
    <w:rsid w:val="00DE2318"/>
  </w:style>
  <w:style w:type="paragraph" w:styleId="TOC3">
    <w:name w:val="toc 3"/>
    <w:basedOn w:val="Normal"/>
    <w:next w:val="Normal"/>
    <w:autoRedefine/>
    <w:uiPriority w:val="39"/>
    <w:unhideWhenUsed/>
    <w:rsid w:val="004E4907"/>
    <w:pPr>
      <w:spacing w:after="100" w:line="259" w:lineRule="auto"/>
      <w:ind w:left="440"/>
      <w:jc w:val="left"/>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817004">
      <w:bodyDiv w:val="1"/>
      <w:marLeft w:val="0"/>
      <w:marRight w:val="0"/>
      <w:marTop w:val="0"/>
      <w:marBottom w:val="0"/>
      <w:divBdr>
        <w:top w:val="none" w:sz="0" w:space="0" w:color="auto"/>
        <w:left w:val="none" w:sz="0" w:space="0" w:color="auto"/>
        <w:bottom w:val="none" w:sz="0" w:space="0" w:color="auto"/>
        <w:right w:val="none" w:sz="0" w:space="0" w:color="auto"/>
      </w:divBdr>
    </w:div>
    <w:div w:id="200777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nga\OneDrive\Documents\Data\Fallenstar\FSty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E32CAE-0660-4E36-B6D9-B5C8B7EA7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FStyle.dotx</Template>
  <TotalTime>25</TotalTime>
  <Pages>1</Pages>
  <Words>4268</Words>
  <Characters>24331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Эллемире</dc:title>
  <dc:subject>Ковчег</dc:subject>
  <dc:creator>Ringa | Virda</dc:creator>
  <cp:keywords/>
  <dc:description/>
  <cp:lastModifiedBy>Ringa | Virda</cp:lastModifiedBy>
  <cp:revision>10</cp:revision>
  <cp:lastPrinted>2023-07-12T19:11:00Z</cp:lastPrinted>
  <dcterms:created xsi:type="dcterms:W3CDTF">2022-01-04T18:25:00Z</dcterms:created>
  <dcterms:modified xsi:type="dcterms:W3CDTF">2023-07-12T19:11:00Z</dcterms:modified>
</cp:coreProperties>
</file>